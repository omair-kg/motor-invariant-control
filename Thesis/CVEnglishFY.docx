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99FF">
    <v:background id="_x0000_s1025" o:bwmode="white" fillcolor="#c9f" o:targetscreensize="1024,768">
      <v:fill color2="fill darken(118)" method="linear sigma" focus="100%" type="gradient"/>
    </v:background>
  </w:background>
  <w:body>
    <w:p w:rsidR="009236F1" w:rsidRDefault="00BC2428" w:rsidP="009236F1">
      <w:pPr>
        <w:snapToGrid w:val="0"/>
        <w:spacing w:line="288" w:lineRule="auto"/>
        <w:ind w:rightChars="15" w:right="31"/>
        <w:jc w:val="center"/>
        <w:rPr>
          <w:rFonts w:ascii="Garamond" w:hAnsi="Garamond"/>
          <w:b/>
          <w:bCs/>
          <w:sz w:val="28"/>
          <w:szCs w:val="28"/>
        </w:rPr>
      </w:pPr>
      <w:proofErr w:type="spellStart"/>
      <w:r>
        <w:rPr>
          <w:rFonts w:ascii="Gungsuh" w:hAnsi="Gungsuh" w:hint="eastAsia"/>
          <w:bCs/>
          <w:sz w:val="28"/>
          <w:szCs w:val="28"/>
        </w:rPr>
        <w:t>Fan</w:t>
      </w:r>
      <w:r w:rsidR="005E7A7C">
        <w:rPr>
          <w:rFonts w:ascii="Gungsuh" w:hAnsi="Gungsuh" w:hint="eastAsia"/>
          <w:bCs/>
          <w:sz w:val="28"/>
          <w:szCs w:val="28"/>
        </w:rPr>
        <w:t>g</w:t>
      </w:r>
      <w:r>
        <w:rPr>
          <w:rFonts w:ascii="Gungsuh" w:hAnsi="Gungsuh" w:hint="eastAsia"/>
          <w:bCs/>
          <w:sz w:val="28"/>
          <w:szCs w:val="28"/>
        </w:rPr>
        <w:t>de</w:t>
      </w:r>
      <w:proofErr w:type="spellEnd"/>
      <w:r w:rsidR="00BB5966">
        <w:rPr>
          <w:rFonts w:ascii="Gungsuh" w:hAnsi="Gungsuh" w:hint="eastAsia"/>
          <w:bCs/>
          <w:sz w:val="28"/>
          <w:szCs w:val="28"/>
        </w:rPr>
        <w:t xml:space="preserve"> </w:t>
      </w:r>
      <w:r>
        <w:rPr>
          <w:rFonts w:ascii="Gungsuh" w:hAnsi="Gungsuh" w:hint="eastAsia"/>
          <w:bCs/>
          <w:sz w:val="28"/>
          <w:szCs w:val="28"/>
        </w:rPr>
        <w:t>Liu</w:t>
      </w:r>
      <w:r w:rsidR="00BF19BE" w:rsidRPr="00EE10EA">
        <w:rPr>
          <w:rFonts w:ascii="Gungsuh" w:eastAsia="Gungsuh" w:hAnsi="Gungsuh" w:hint="eastAsia"/>
          <w:bCs/>
          <w:sz w:val="28"/>
          <w:szCs w:val="28"/>
        </w:rPr>
        <w:t xml:space="preserve"> </w:t>
      </w:r>
    </w:p>
    <w:p w:rsidR="00E177A1" w:rsidRPr="00F90B23" w:rsidRDefault="00E177A1" w:rsidP="00DC2958">
      <w:pPr>
        <w:snapToGrid w:val="0"/>
        <w:rPr>
          <w:szCs w:val="21"/>
        </w:rPr>
      </w:pPr>
      <w:r w:rsidRPr="00FE608E">
        <w:rPr>
          <w:rFonts w:ascii="SimSun" w:hAnsi="SimSun" w:hint="eastAsia"/>
          <w:kern w:val="1"/>
          <w:szCs w:val="18"/>
          <w:shd w:val="clear" w:color="auto" w:fill="99CCFF"/>
          <w:lang w:eastAsia="ar-SA"/>
        </w:rPr>
        <w:t>Sex:</w:t>
      </w:r>
      <w:r w:rsidRPr="00F90B23">
        <w:rPr>
          <w:rFonts w:hint="eastAsia"/>
          <w:szCs w:val="21"/>
        </w:rPr>
        <w:t xml:space="preserve"> Male</w:t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90B23">
        <w:rPr>
          <w:rFonts w:hint="eastAsia"/>
          <w:szCs w:val="21"/>
        </w:rPr>
        <w:tab/>
      </w:r>
      <w:r w:rsidRPr="00FE608E">
        <w:rPr>
          <w:rFonts w:ascii="SimSun" w:hAnsi="SimSun" w:hint="eastAsia"/>
          <w:kern w:val="1"/>
          <w:szCs w:val="18"/>
          <w:shd w:val="clear" w:color="auto" w:fill="99CCFF"/>
          <w:lang w:eastAsia="ar-SA"/>
        </w:rPr>
        <w:t>Born:</w:t>
      </w:r>
      <w:r w:rsidRPr="00F90B23">
        <w:rPr>
          <w:rFonts w:hint="eastAsia"/>
          <w:szCs w:val="21"/>
        </w:rPr>
        <w:t xml:space="preserve"> 08/11/1983</w:t>
      </w:r>
    </w:p>
    <w:p w:rsidR="001F3BF0" w:rsidRPr="0090478F" w:rsidRDefault="00DC2958" w:rsidP="00B72F10">
      <w:pPr>
        <w:snapToGrid w:val="0"/>
        <w:rPr>
          <w:szCs w:val="21"/>
        </w:rPr>
      </w:pPr>
      <w:r w:rsidRPr="000B67C2">
        <w:rPr>
          <w:rFonts w:ascii="SimSun" w:hAnsi="SimSun" w:hint="eastAsia"/>
          <w:kern w:val="1"/>
          <w:szCs w:val="18"/>
          <w:shd w:val="clear" w:color="auto" w:fill="99CCFF"/>
          <w:lang w:eastAsia="ar-SA"/>
        </w:rPr>
        <w:t>Mobile Phone</w:t>
      </w:r>
      <w:r w:rsidR="00B766DB">
        <w:rPr>
          <w:rFonts w:ascii="SimSun" w:hAnsi="SimSun" w:hint="eastAsia"/>
          <w:kern w:val="1"/>
          <w:szCs w:val="18"/>
          <w:shd w:val="clear" w:color="auto" w:fill="99CCFF"/>
        </w:rPr>
        <w:t>:</w:t>
      </w:r>
      <w:r w:rsidR="00E177A1">
        <w:rPr>
          <w:rFonts w:hint="eastAsia"/>
          <w:szCs w:val="21"/>
        </w:rPr>
        <w:t xml:space="preserve"> </w:t>
      </w:r>
      <w:r w:rsidR="00EB0471">
        <w:rPr>
          <w:rFonts w:hint="eastAsia"/>
          <w:szCs w:val="21"/>
        </w:rPr>
        <w:t>(</w:t>
      </w:r>
      <w:r w:rsidR="00E177A1">
        <w:rPr>
          <w:rFonts w:hint="eastAsia"/>
          <w:szCs w:val="21"/>
        </w:rPr>
        <w:t>044</w:t>
      </w:r>
      <w:r w:rsidR="00EB0471">
        <w:rPr>
          <w:rFonts w:hint="eastAsia"/>
          <w:szCs w:val="21"/>
        </w:rPr>
        <w:t>)</w:t>
      </w:r>
      <w:r w:rsidR="00E177A1">
        <w:rPr>
          <w:rFonts w:hint="eastAsia"/>
          <w:szCs w:val="21"/>
        </w:rPr>
        <w:t xml:space="preserve"> 07576133607</w:t>
      </w:r>
      <w:r w:rsidR="00E177A1">
        <w:rPr>
          <w:rFonts w:hint="eastAsia"/>
          <w:szCs w:val="21"/>
        </w:rPr>
        <w:tab/>
      </w:r>
      <w:r w:rsidR="00E177A1">
        <w:rPr>
          <w:rFonts w:hint="eastAsia"/>
          <w:szCs w:val="21"/>
        </w:rPr>
        <w:tab/>
      </w:r>
      <w:r w:rsidR="00E177A1">
        <w:rPr>
          <w:rFonts w:hint="eastAsia"/>
          <w:szCs w:val="21"/>
        </w:rPr>
        <w:tab/>
      </w:r>
      <w:r w:rsidR="00E177A1">
        <w:rPr>
          <w:rFonts w:hint="eastAsia"/>
          <w:szCs w:val="21"/>
        </w:rPr>
        <w:tab/>
      </w:r>
      <w:r w:rsidR="00BF19BE" w:rsidRPr="000B67C2">
        <w:rPr>
          <w:rFonts w:ascii="SimSun" w:hAnsi="SimSun"/>
          <w:kern w:val="1"/>
          <w:szCs w:val="18"/>
          <w:shd w:val="clear" w:color="auto" w:fill="99CCFF"/>
          <w:lang w:eastAsia="ar-SA"/>
        </w:rPr>
        <w:t>E-Mail</w:t>
      </w:r>
      <w:r w:rsidR="00B766DB">
        <w:rPr>
          <w:rFonts w:ascii="SimSun" w:hAnsi="SimSun" w:hint="eastAsia"/>
          <w:kern w:val="1"/>
          <w:szCs w:val="18"/>
          <w:shd w:val="clear" w:color="auto" w:fill="99CCFF"/>
        </w:rPr>
        <w:t>:</w:t>
      </w:r>
      <w:r w:rsidR="00B766DB">
        <w:rPr>
          <w:szCs w:val="21"/>
        </w:rPr>
        <w:t xml:space="preserve"> </w:t>
      </w:r>
      <w:r w:rsidR="006559F8">
        <w:rPr>
          <w:szCs w:val="21"/>
        </w:rPr>
        <w:t>fliu@bmth.ac.uk</w:t>
      </w:r>
      <w:r w:rsidR="00AA4C54">
        <w:rPr>
          <w:rFonts w:ascii="Garamond" w:hAnsi="Garamond" w:hint="eastAsia"/>
          <w:szCs w:val="21"/>
        </w:rPr>
        <w:tab/>
      </w:r>
      <w:r w:rsidR="00AA4C54">
        <w:rPr>
          <w:rFonts w:ascii="Garamond" w:hAnsi="Garamond" w:hint="eastAsia"/>
          <w:szCs w:val="21"/>
        </w:rPr>
        <w:tab/>
      </w:r>
      <w:r w:rsidR="00AA4C54">
        <w:rPr>
          <w:rFonts w:ascii="Garamond" w:hAnsi="Garamond" w:hint="eastAsia"/>
          <w:szCs w:val="21"/>
        </w:rPr>
        <w:tab/>
      </w:r>
      <w:r w:rsidR="00AA4C54">
        <w:rPr>
          <w:rFonts w:ascii="Garamond" w:hAnsi="Garamond" w:hint="eastAsia"/>
          <w:szCs w:val="21"/>
        </w:rPr>
        <w:tab/>
      </w:r>
    </w:p>
    <w:p w:rsidR="00191750" w:rsidRPr="00FE608E" w:rsidRDefault="00191750">
      <w:pPr>
        <w:rPr>
          <w:szCs w:val="21"/>
        </w:rPr>
      </w:pPr>
      <w:r w:rsidRPr="00FE608E">
        <w:rPr>
          <w:rFonts w:ascii="SimSun" w:hAnsi="SimSun" w:hint="eastAsia"/>
          <w:kern w:val="1"/>
          <w:szCs w:val="18"/>
          <w:shd w:val="clear" w:color="auto" w:fill="99CCFF"/>
          <w:lang w:eastAsia="ar-SA"/>
        </w:rPr>
        <w:t>Address:</w:t>
      </w:r>
      <w:r>
        <w:rPr>
          <w:rFonts w:ascii="SimSun" w:hAnsi="SimSun" w:hint="eastAsia"/>
          <w:b/>
          <w:bCs/>
          <w:color w:val="0000FF"/>
        </w:rPr>
        <w:t xml:space="preserve"> </w:t>
      </w:r>
      <w:r w:rsidRPr="00FE608E">
        <w:rPr>
          <w:rFonts w:hint="eastAsia"/>
          <w:szCs w:val="21"/>
        </w:rPr>
        <w:t>Nationa</w:t>
      </w:r>
      <w:r w:rsidR="0090478F">
        <w:rPr>
          <w:rFonts w:hint="eastAsia"/>
          <w:szCs w:val="21"/>
        </w:rPr>
        <w:t xml:space="preserve">l Centre </w:t>
      </w:r>
      <w:r w:rsidR="0090478F">
        <w:rPr>
          <w:szCs w:val="21"/>
        </w:rPr>
        <w:t>f</w:t>
      </w:r>
      <w:r w:rsidR="00FE608E">
        <w:rPr>
          <w:rFonts w:hint="eastAsia"/>
          <w:szCs w:val="21"/>
        </w:rPr>
        <w:t>or Computer Animation</w:t>
      </w:r>
      <w:r w:rsidR="00FF73EA">
        <w:rPr>
          <w:szCs w:val="21"/>
        </w:rPr>
        <w:t xml:space="preserve"> </w:t>
      </w:r>
      <w:r w:rsidR="00FE608E">
        <w:rPr>
          <w:rFonts w:hint="eastAsia"/>
          <w:szCs w:val="21"/>
        </w:rPr>
        <w:t>(NCCA)</w:t>
      </w:r>
    </w:p>
    <w:p w:rsidR="00191750" w:rsidRPr="00FE608E" w:rsidRDefault="00191750">
      <w:pPr>
        <w:rPr>
          <w:szCs w:val="21"/>
        </w:rPr>
      </w:pPr>
      <w:r w:rsidRPr="00FE608E">
        <w:rPr>
          <w:rFonts w:hint="eastAsia"/>
          <w:szCs w:val="21"/>
        </w:rPr>
        <w:tab/>
      </w:r>
      <w:r w:rsidRPr="00FE608E">
        <w:rPr>
          <w:rFonts w:hint="eastAsia"/>
          <w:szCs w:val="21"/>
        </w:rPr>
        <w:tab/>
        <w:t>Media School, Bournemouth University</w:t>
      </w:r>
    </w:p>
    <w:p w:rsidR="00191750" w:rsidRPr="00FE608E" w:rsidRDefault="00191750">
      <w:pPr>
        <w:rPr>
          <w:szCs w:val="21"/>
        </w:rPr>
      </w:pPr>
      <w:r w:rsidRPr="00FE608E">
        <w:rPr>
          <w:rFonts w:hint="eastAsia"/>
          <w:szCs w:val="21"/>
        </w:rPr>
        <w:tab/>
      </w:r>
      <w:r w:rsidRPr="00FE608E">
        <w:rPr>
          <w:rFonts w:hint="eastAsia"/>
          <w:szCs w:val="21"/>
        </w:rPr>
        <w:tab/>
        <w:t>Poole, Dorset. BH12 5BB</w:t>
      </w:r>
    </w:p>
    <w:p w:rsidR="00466BD6" w:rsidRPr="009B2032" w:rsidRDefault="006E0574">
      <w:pPr>
        <w:rPr>
          <w:rFonts w:ascii="SimSun" w:hAnsi="SimSun"/>
          <w:b/>
          <w:bCs/>
          <w:color w:val="0000FF"/>
        </w:rPr>
      </w:pPr>
      <w:r>
        <w:rPr>
          <w:rFonts w:ascii="SimSun" w:hAnsi="SimSun"/>
          <w:b/>
          <w:bCs/>
          <w:noProof/>
          <w:color w:val="0000FF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9525" t="17145" r="9525" b="114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5R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" strokeweight="1.25pt"/>
            </w:pict>
          </mc:Fallback>
        </mc:AlternateContent>
      </w:r>
      <w:r w:rsidR="009B2032" w:rsidRPr="009B2032">
        <w:rPr>
          <w:rFonts w:ascii="Garamond" w:hAnsi="Garamond" w:hint="eastAsia"/>
          <w:b/>
          <w:color w:val="0000FF"/>
          <w:sz w:val="18"/>
        </w:rPr>
        <w:t>EDUCATION</w:t>
      </w:r>
      <w:r w:rsidR="0058208F">
        <w:rPr>
          <w:rFonts w:ascii="Garamond" w:hAnsi="Garamond" w:hint="eastAsia"/>
          <w:b/>
          <w:color w:val="0000FF"/>
          <w:sz w:val="18"/>
        </w:rPr>
        <w:t xml:space="preserve"> BACKGROUND</w:t>
      </w:r>
    </w:p>
    <w:p w:rsidR="00191750" w:rsidRDefault="00191750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proofErr w:type="gramStart"/>
      <w:r>
        <w:rPr>
          <w:rFonts w:ascii="Garamond" w:hAnsi="Garamond" w:hint="eastAsia"/>
          <w:b/>
          <w:szCs w:val="21"/>
        </w:rPr>
        <w:t>PhD(</w:t>
      </w:r>
      <w:proofErr w:type="gramEnd"/>
      <w:r>
        <w:rPr>
          <w:rFonts w:ascii="Garamond" w:hAnsi="Garamond" w:hint="eastAsia"/>
          <w:b/>
          <w:szCs w:val="21"/>
        </w:rPr>
        <w:t>China Scholarship Council funded)</w:t>
      </w:r>
      <w:r>
        <w:rPr>
          <w:rFonts w:ascii="Garamond" w:hAnsi="Garamond" w:hint="eastAsia"/>
          <w:b/>
          <w:szCs w:val="21"/>
        </w:rPr>
        <w:tab/>
      </w:r>
      <w:r w:rsidR="00FE608E">
        <w:rPr>
          <w:rFonts w:ascii="Garamond" w:hAnsi="Garamond" w:hint="eastAsia"/>
          <w:b/>
          <w:szCs w:val="21"/>
        </w:rPr>
        <w:t>NCCA</w:t>
      </w:r>
      <w:r w:rsidR="00FE608E">
        <w:rPr>
          <w:rFonts w:ascii="Garamond" w:hAnsi="Garamond" w:hint="eastAsia"/>
          <w:b/>
          <w:szCs w:val="21"/>
        </w:rPr>
        <w:tab/>
      </w:r>
      <w:r w:rsidR="00FE608E">
        <w:rPr>
          <w:rFonts w:ascii="Garamond" w:hAnsi="Garamond" w:hint="eastAsia"/>
          <w:b/>
          <w:szCs w:val="21"/>
        </w:rPr>
        <w:tab/>
      </w:r>
      <w:r w:rsidR="00FE608E">
        <w:rPr>
          <w:rFonts w:ascii="Garamond" w:hAnsi="Garamond" w:hint="eastAsia"/>
          <w:b/>
          <w:szCs w:val="21"/>
        </w:rPr>
        <w:tab/>
      </w:r>
      <w:r w:rsidR="00FE608E">
        <w:rPr>
          <w:rFonts w:ascii="Garamond" w:hAnsi="Garamond" w:hint="eastAsia"/>
          <w:b/>
          <w:szCs w:val="21"/>
        </w:rPr>
        <w:tab/>
        <w:t>2008-2012</w:t>
      </w:r>
    </w:p>
    <w:p w:rsidR="00191750" w:rsidRPr="007E1E23" w:rsidRDefault="00FE608E" w:rsidP="007E1E23">
      <w:pPr>
        <w:ind w:left="1260"/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 xml:space="preserve">Supervised by Prof </w:t>
      </w:r>
      <w:proofErr w:type="spellStart"/>
      <w:r>
        <w:rPr>
          <w:rFonts w:hint="eastAsia"/>
          <w:bCs/>
          <w:szCs w:val="21"/>
        </w:rPr>
        <w:t>Jianjun</w:t>
      </w:r>
      <w:proofErr w:type="spellEnd"/>
      <w:r>
        <w:rPr>
          <w:rFonts w:hint="eastAsia"/>
          <w:bCs/>
          <w:szCs w:val="21"/>
        </w:rPr>
        <w:t xml:space="preserve"> Zhang.</w:t>
      </w:r>
      <w:proofErr w:type="gramEnd"/>
      <w:r>
        <w:rPr>
          <w:rFonts w:hint="eastAsia"/>
          <w:bCs/>
          <w:szCs w:val="21"/>
        </w:rPr>
        <w:t xml:space="preserve"> </w:t>
      </w:r>
      <w:proofErr w:type="gramStart"/>
      <w:r w:rsidR="006559F8">
        <w:rPr>
          <w:bCs/>
          <w:szCs w:val="21"/>
        </w:rPr>
        <w:t>Professor</w:t>
      </w:r>
      <w:r w:rsidR="00191750" w:rsidRPr="00FE608E">
        <w:rPr>
          <w:rFonts w:hint="eastAsia"/>
          <w:bCs/>
          <w:szCs w:val="21"/>
        </w:rPr>
        <w:t xml:space="preserve"> of</w:t>
      </w:r>
      <w:r w:rsidR="00A72919">
        <w:rPr>
          <w:rFonts w:hint="eastAsia"/>
          <w:bCs/>
          <w:szCs w:val="21"/>
        </w:rPr>
        <w:t xml:space="preserve"> NCCA</w:t>
      </w:r>
      <w:r w:rsidR="006559F8">
        <w:rPr>
          <w:bCs/>
          <w:szCs w:val="21"/>
        </w:rPr>
        <w:t>, Director of Computer Animation Research Centre</w:t>
      </w:r>
      <w:r w:rsidR="00135E54">
        <w:rPr>
          <w:bCs/>
          <w:szCs w:val="21"/>
        </w:rPr>
        <w:t>.</w:t>
      </w:r>
      <w:proofErr w:type="gramEnd"/>
      <w:r w:rsidR="00135E54">
        <w:rPr>
          <w:bCs/>
          <w:szCs w:val="21"/>
        </w:rPr>
        <w:t xml:space="preserve"> </w:t>
      </w:r>
      <w:proofErr w:type="gramStart"/>
      <w:r w:rsidR="006559F8">
        <w:rPr>
          <w:bCs/>
          <w:szCs w:val="21"/>
        </w:rPr>
        <w:t>Co</w:t>
      </w:r>
      <w:r w:rsidR="00BB2AAD">
        <w:rPr>
          <w:bCs/>
          <w:szCs w:val="21"/>
        </w:rPr>
        <w:t>-</w:t>
      </w:r>
      <w:r w:rsidR="006559F8">
        <w:rPr>
          <w:bCs/>
          <w:szCs w:val="21"/>
        </w:rPr>
        <w:t xml:space="preserve">founder </w:t>
      </w:r>
      <w:r w:rsidR="00191750" w:rsidRPr="00FE608E">
        <w:rPr>
          <w:rFonts w:hint="eastAsia"/>
          <w:bCs/>
          <w:szCs w:val="21"/>
        </w:rPr>
        <w:t>of Center for Digital Entertainment.</w:t>
      </w:r>
      <w:proofErr w:type="gramEnd"/>
      <w:r w:rsidR="00191750" w:rsidRPr="00FE608E">
        <w:rPr>
          <w:rFonts w:hint="eastAsia"/>
          <w:bCs/>
          <w:szCs w:val="21"/>
        </w:rPr>
        <w:t xml:space="preserve"> </w:t>
      </w:r>
    </w:p>
    <w:p w:rsidR="00073342" w:rsidRDefault="00073342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>
        <w:rPr>
          <w:rFonts w:ascii="Garamond" w:hAnsi="Garamond" w:hint="eastAsia"/>
          <w:b/>
          <w:szCs w:val="21"/>
        </w:rPr>
        <w:t>Master</w:t>
      </w:r>
      <w:r w:rsidR="00FF73EA">
        <w:rPr>
          <w:rFonts w:ascii="Garamond" w:hAnsi="Garamond" w:hint="eastAsia"/>
          <w:b/>
          <w:szCs w:val="21"/>
        </w:rPr>
        <w:t xml:space="preserve">  </w:t>
      </w:r>
      <w:r w:rsidR="00FF73EA">
        <w:rPr>
          <w:rFonts w:ascii="Garamond" w:hAnsi="Garamond"/>
          <w:b/>
          <w:szCs w:val="21"/>
        </w:rPr>
        <w:tab/>
      </w:r>
      <w:r w:rsidR="00FF73EA">
        <w:rPr>
          <w:rFonts w:ascii="Garamond" w:hAnsi="Garamond"/>
          <w:b/>
          <w:szCs w:val="21"/>
        </w:rPr>
        <w:tab/>
      </w:r>
      <w:r w:rsidR="00FF73EA">
        <w:rPr>
          <w:rFonts w:ascii="Garamond" w:hAnsi="Garamond"/>
          <w:b/>
          <w:szCs w:val="21"/>
        </w:rPr>
        <w:tab/>
      </w:r>
      <w:r w:rsidR="00191750">
        <w:rPr>
          <w:rFonts w:ascii="Garamond" w:hAnsi="Garamond" w:hint="eastAsia"/>
          <w:b/>
          <w:szCs w:val="21"/>
        </w:rPr>
        <w:t xml:space="preserve"> </w:t>
      </w:r>
      <w:r w:rsidR="00F7130C">
        <w:rPr>
          <w:rFonts w:ascii="Garamond" w:hAnsi="Garamond" w:hint="eastAsia"/>
          <w:b/>
          <w:szCs w:val="21"/>
        </w:rPr>
        <w:t xml:space="preserve"> </w:t>
      </w:r>
      <w:r w:rsidR="00191750">
        <w:rPr>
          <w:rFonts w:ascii="Garamond" w:hAnsi="Garamond" w:hint="eastAsia"/>
          <w:b/>
          <w:szCs w:val="21"/>
        </w:rPr>
        <w:t>Harbin Institute of Technology</w:t>
      </w:r>
      <w:r w:rsidR="00FF73EA">
        <w:rPr>
          <w:rFonts w:ascii="Garamond" w:hAnsi="Garamond"/>
          <w:b/>
          <w:szCs w:val="21"/>
        </w:rPr>
        <w:t xml:space="preserve"> </w:t>
      </w:r>
      <w:r w:rsidR="002F2AAA">
        <w:rPr>
          <w:rFonts w:ascii="Garamond" w:hAnsi="Garamond" w:hint="eastAsia"/>
          <w:b/>
          <w:szCs w:val="21"/>
        </w:rPr>
        <w:t>(HIT)</w:t>
      </w:r>
      <w:r w:rsidR="00191750">
        <w:rPr>
          <w:rFonts w:ascii="Garamond" w:hAnsi="Garamond" w:hint="eastAsia"/>
          <w:b/>
          <w:szCs w:val="21"/>
        </w:rPr>
        <w:tab/>
      </w:r>
      <w:r w:rsidR="00191750">
        <w:rPr>
          <w:rFonts w:ascii="Garamond" w:hAnsi="Garamond" w:hint="eastAsia"/>
          <w:b/>
          <w:szCs w:val="21"/>
        </w:rPr>
        <w:tab/>
      </w:r>
      <w:r w:rsidR="00AF4F68">
        <w:rPr>
          <w:rFonts w:ascii="Garamond" w:hAnsi="Garamond" w:hint="eastAsia"/>
          <w:b/>
          <w:szCs w:val="21"/>
        </w:rPr>
        <w:t>2006</w:t>
      </w:r>
      <w:r w:rsidR="00E854E9">
        <w:rPr>
          <w:rFonts w:ascii="Garamond" w:hAnsi="Garamond" w:hint="eastAsia"/>
          <w:b/>
          <w:szCs w:val="21"/>
        </w:rPr>
        <w:t>-</w:t>
      </w:r>
      <w:r w:rsidR="00F42290">
        <w:rPr>
          <w:rFonts w:ascii="Garamond" w:hAnsi="Garamond" w:hint="eastAsia"/>
          <w:b/>
          <w:szCs w:val="21"/>
        </w:rPr>
        <w:t xml:space="preserve"> 2008</w:t>
      </w:r>
    </w:p>
    <w:p w:rsidR="007A1392" w:rsidRDefault="009E4700" w:rsidP="009726CD">
      <w:pPr>
        <w:ind w:left="1260"/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 xml:space="preserve">Supervised by Prof </w:t>
      </w:r>
      <w:proofErr w:type="spellStart"/>
      <w:r>
        <w:rPr>
          <w:rFonts w:hint="eastAsia"/>
          <w:bCs/>
          <w:szCs w:val="21"/>
        </w:rPr>
        <w:t>Dianguo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Xu</w:t>
      </w:r>
      <w:proofErr w:type="spellEnd"/>
      <w:r>
        <w:rPr>
          <w:rFonts w:hint="eastAsia"/>
          <w:bCs/>
          <w:szCs w:val="21"/>
        </w:rPr>
        <w:t>.</w:t>
      </w:r>
      <w:proofErr w:type="gramEnd"/>
      <w:r>
        <w:rPr>
          <w:rFonts w:hint="eastAsia"/>
          <w:bCs/>
          <w:szCs w:val="21"/>
        </w:rPr>
        <w:t xml:space="preserve"> </w:t>
      </w:r>
      <w:proofErr w:type="gramStart"/>
      <w:r w:rsidR="00191750">
        <w:rPr>
          <w:rFonts w:hint="eastAsia"/>
          <w:bCs/>
          <w:szCs w:val="21"/>
        </w:rPr>
        <w:t>Dea</w:t>
      </w:r>
      <w:r>
        <w:rPr>
          <w:rFonts w:hint="eastAsia"/>
          <w:bCs/>
          <w:szCs w:val="21"/>
        </w:rPr>
        <w:t>n of the School of Electrical E</w:t>
      </w:r>
      <w:r w:rsidR="00191750">
        <w:rPr>
          <w:rFonts w:hint="eastAsia"/>
          <w:bCs/>
          <w:szCs w:val="21"/>
        </w:rPr>
        <w:t>ngineering</w:t>
      </w:r>
      <w:r w:rsidR="00FF73EA">
        <w:rPr>
          <w:bCs/>
          <w:szCs w:val="21"/>
        </w:rPr>
        <w:t xml:space="preserve"> </w:t>
      </w:r>
      <w:r w:rsidR="00AF0F5F">
        <w:rPr>
          <w:rFonts w:hint="eastAsia"/>
          <w:bCs/>
          <w:szCs w:val="21"/>
        </w:rPr>
        <w:t>(EE)</w:t>
      </w:r>
      <w:r>
        <w:rPr>
          <w:rFonts w:hint="eastAsia"/>
          <w:bCs/>
          <w:szCs w:val="21"/>
        </w:rPr>
        <w:t>,</w:t>
      </w:r>
      <w:r w:rsidR="00191750">
        <w:rPr>
          <w:rFonts w:hint="eastAsia"/>
          <w:bCs/>
          <w:szCs w:val="21"/>
        </w:rPr>
        <w:t xml:space="preserve"> assistant president of HIT</w:t>
      </w:r>
      <w:r>
        <w:rPr>
          <w:rFonts w:hint="eastAsia"/>
          <w:bCs/>
          <w:szCs w:val="21"/>
        </w:rPr>
        <w:t>.</w:t>
      </w:r>
      <w:proofErr w:type="gramEnd"/>
    </w:p>
    <w:p w:rsidR="009E4700" w:rsidRDefault="007A1392" w:rsidP="00DA6D71">
      <w:pPr>
        <w:rPr>
          <w:rFonts w:ascii="Garamond" w:hAnsi="Garamond"/>
          <w:b/>
          <w:szCs w:val="21"/>
        </w:rPr>
      </w:pPr>
      <w:r w:rsidRPr="00E13E60">
        <w:rPr>
          <w:rFonts w:ascii="Garamond" w:hAnsi="Garamond" w:hint="eastAsia"/>
          <w:b/>
          <w:szCs w:val="21"/>
        </w:rPr>
        <w:t>Bachelor</w:t>
      </w:r>
      <w:r w:rsidR="00F7130C">
        <w:rPr>
          <w:rFonts w:ascii="Garamond" w:hAnsi="Garamond" w:hint="eastAsia"/>
          <w:b/>
          <w:szCs w:val="21"/>
        </w:rPr>
        <w:t xml:space="preserve"> </w:t>
      </w:r>
      <w:r w:rsidR="006D474F">
        <w:rPr>
          <w:rFonts w:ascii="Garamond" w:hAnsi="Garamond" w:hint="eastAsia"/>
          <w:b/>
          <w:szCs w:val="21"/>
        </w:rPr>
        <w:t xml:space="preserve">     </w:t>
      </w:r>
      <w:r w:rsidR="00CE1F30">
        <w:rPr>
          <w:rFonts w:ascii="Garamond" w:hAnsi="Garamond" w:hint="eastAsia"/>
          <w:b/>
          <w:szCs w:val="21"/>
        </w:rPr>
        <w:tab/>
      </w:r>
      <w:r w:rsidR="00F7130C">
        <w:rPr>
          <w:rFonts w:ascii="Garamond" w:hAnsi="Garamond" w:hint="eastAsia"/>
          <w:b/>
          <w:szCs w:val="21"/>
        </w:rPr>
        <w:t>Har</w:t>
      </w:r>
      <w:r w:rsidR="009E4700">
        <w:rPr>
          <w:rFonts w:ascii="Garamond" w:hAnsi="Garamond" w:hint="eastAsia"/>
          <w:b/>
          <w:szCs w:val="21"/>
        </w:rPr>
        <w:t>b</w:t>
      </w:r>
      <w:r w:rsidR="00F7130C">
        <w:rPr>
          <w:rFonts w:ascii="Garamond" w:hAnsi="Garamond" w:hint="eastAsia"/>
          <w:b/>
          <w:szCs w:val="21"/>
        </w:rPr>
        <w:t xml:space="preserve">in </w:t>
      </w:r>
      <w:r w:rsidR="009E4700">
        <w:rPr>
          <w:rFonts w:ascii="Garamond" w:hAnsi="Garamond"/>
          <w:b/>
          <w:szCs w:val="21"/>
        </w:rPr>
        <w:t>Institute</w:t>
      </w:r>
      <w:r w:rsidR="00F7130C">
        <w:rPr>
          <w:rFonts w:ascii="Garamond" w:hAnsi="Garamond" w:hint="eastAsia"/>
          <w:b/>
          <w:szCs w:val="21"/>
        </w:rPr>
        <w:t xml:space="preserve"> of Technology</w:t>
      </w:r>
      <w:r w:rsidR="00CE1F30">
        <w:rPr>
          <w:rFonts w:ascii="Garamond" w:hAnsi="Garamond" w:hint="eastAsia"/>
          <w:b/>
          <w:szCs w:val="21"/>
        </w:rPr>
        <w:tab/>
      </w:r>
      <w:r w:rsidR="00CE1F30">
        <w:rPr>
          <w:rFonts w:ascii="Garamond" w:hAnsi="Garamond" w:hint="eastAsia"/>
          <w:b/>
          <w:szCs w:val="21"/>
        </w:rPr>
        <w:tab/>
      </w:r>
      <w:r w:rsidR="00CE1F30">
        <w:rPr>
          <w:rFonts w:ascii="Garamond" w:hAnsi="Garamond" w:hint="eastAsia"/>
          <w:b/>
          <w:szCs w:val="21"/>
        </w:rPr>
        <w:tab/>
      </w:r>
      <w:r w:rsidR="00AF4F68">
        <w:rPr>
          <w:rFonts w:ascii="Garamond" w:hAnsi="Garamond" w:hint="eastAsia"/>
          <w:b/>
          <w:szCs w:val="21"/>
        </w:rPr>
        <w:tab/>
      </w:r>
      <w:r w:rsidR="006D474F">
        <w:rPr>
          <w:rFonts w:ascii="Garamond" w:hAnsi="Garamond" w:hint="eastAsia"/>
          <w:b/>
          <w:szCs w:val="21"/>
        </w:rPr>
        <w:t>2002</w:t>
      </w:r>
      <w:r w:rsidR="00220B92">
        <w:rPr>
          <w:rFonts w:ascii="Garamond" w:hAnsi="Garamond" w:hint="eastAsia"/>
          <w:b/>
          <w:szCs w:val="21"/>
        </w:rPr>
        <w:t>-</w:t>
      </w:r>
      <w:r w:rsidR="006D474F">
        <w:rPr>
          <w:rFonts w:ascii="Garamond" w:hAnsi="Garamond" w:hint="eastAsia"/>
          <w:b/>
          <w:szCs w:val="21"/>
        </w:rPr>
        <w:t>2006</w:t>
      </w:r>
    </w:p>
    <w:p w:rsidR="009726CD" w:rsidRDefault="000F6E8E" w:rsidP="009E4700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 w:rsidR="009E4700">
        <w:rPr>
          <w:rFonts w:hint="eastAsia"/>
          <w:bCs/>
          <w:szCs w:val="21"/>
        </w:rPr>
        <w:t>chool of Electrical Engineering and Honor School</w:t>
      </w:r>
    </w:p>
    <w:p w:rsidR="00276BD3" w:rsidRPr="009E4700" w:rsidRDefault="00276BD3" w:rsidP="009E4700">
      <w:pPr>
        <w:ind w:left="840" w:firstLine="420"/>
        <w:rPr>
          <w:rFonts w:ascii="Garamond" w:hAnsi="Garamond"/>
          <w:b/>
          <w:szCs w:val="21"/>
        </w:rPr>
      </w:pPr>
      <w:r>
        <w:rPr>
          <w:rFonts w:hint="eastAsia"/>
          <w:bCs/>
          <w:szCs w:val="21"/>
        </w:rPr>
        <w:t>Honor School</w:t>
      </w:r>
    </w:p>
    <w:p w:rsidR="00712EF1" w:rsidRPr="00E93BD4" w:rsidRDefault="006E0574" w:rsidP="00F95911">
      <w:pPr>
        <w:rPr>
          <w:rFonts w:ascii="Garamond" w:hAnsi="Garamond"/>
          <w:b/>
          <w:color w:val="0000FF"/>
          <w:sz w:val="18"/>
        </w:rPr>
      </w:pPr>
      <w:r w:rsidRPr="00E93BD4">
        <w:rPr>
          <w:rFonts w:ascii="Garamond" w:hAnsi="Garamond"/>
          <w:b/>
          <w:noProof/>
          <w:color w:val="0000FF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C72C93" wp14:editId="5105AC50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9525" t="17145" r="9525" b="1143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qEw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" strokeweight="1.25pt"/>
            </w:pict>
          </mc:Fallback>
        </mc:AlternateContent>
      </w:r>
      <w:r w:rsidR="00BB2AAD">
        <w:rPr>
          <w:rFonts w:ascii="Garamond" w:hAnsi="Garamond"/>
          <w:b/>
          <w:color w:val="0000FF"/>
          <w:sz w:val="18"/>
        </w:rPr>
        <w:t xml:space="preserve">Research </w:t>
      </w:r>
      <w:r w:rsidR="008A19D6" w:rsidRPr="00E93BD4">
        <w:rPr>
          <w:rFonts w:ascii="Garamond" w:hAnsi="Garamond" w:hint="eastAsia"/>
          <w:b/>
          <w:color w:val="0000FF"/>
          <w:sz w:val="18"/>
        </w:rPr>
        <w:tab/>
      </w:r>
      <w:r w:rsidR="008A19D6" w:rsidRPr="00E93BD4">
        <w:rPr>
          <w:rFonts w:ascii="Garamond" w:hAnsi="Garamond" w:hint="eastAsia"/>
          <w:b/>
          <w:color w:val="0000FF"/>
          <w:sz w:val="18"/>
        </w:rPr>
        <w:tab/>
      </w:r>
      <w:r w:rsidR="008A19D6" w:rsidRPr="00E93BD4">
        <w:rPr>
          <w:rFonts w:ascii="Garamond" w:hAnsi="Garamond" w:hint="eastAsia"/>
          <w:b/>
          <w:color w:val="0000FF"/>
          <w:sz w:val="18"/>
        </w:rPr>
        <w:tab/>
      </w:r>
      <w:r w:rsidR="0076047C" w:rsidRPr="00E93BD4">
        <w:rPr>
          <w:rFonts w:ascii="Garamond" w:hAnsi="Garamond" w:hint="eastAsia"/>
          <w:b/>
          <w:color w:val="0000FF"/>
          <w:sz w:val="18"/>
        </w:rPr>
        <w:tab/>
      </w:r>
      <w:r w:rsidR="00F95911" w:rsidRPr="00E93BD4">
        <w:rPr>
          <w:rFonts w:ascii="Garamond" w:hAnsi="Garamond" w:hint="eastAsia"/>
          <w:b/>
          <w:color w:val="0000FF"/>
          <w:sz w:val="18"/>
        </w:rPr>
        <w:tab/>
      </w:r>
    </w:p>
    <w:p w:rsidR="003759A6" w:rsidRPr="00E93BD4" w:rsidRDefault="00276BD3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 w:rsidRPr="00E93BD4">
        <w:rPr>
          <w:rFonts w:ascii="Garamond" w:hAnsi="Garamond" w:hint="eastAsia"/>
          <w:b/>
          <w:szCs w:val="21"/>
        </w:rPr>
        <w:t>PhD Research</w:t>
      </w:r>
    </w:p>
    <w:p w:rsidR="00F7130C" w:rsidRPr="00276BD3" w:rsidRDefault="00F7130C" w:rsidP="00276BD3">
      <w:pPr>
        <w:ind w:left="1260"/>
        <w:rPr>
          <w:bCs/>
          <w:szCs w:val="21"/>
        </w:rPr>
      </w:pPr>
      <w:r w:rsidRPr="00276BD3">
        <w:rPr>
          <w:rFonts w:hint="eastAsia"/>
          <w:bCs/>
          <w:szCs w:val="21"/>
        </w:rPr>
        <w:t>Physics based adaptive Character Motion Synthesis.</w:t>
      </w:r>
      <w:r w:rsidR="00276BD3" w:rsidRPr="00276BD3">
        <w:rPr>
          <w:rFonts w:hint="eastAsia"/>
          <w:bCs/>
          <w:szCs w:val="21"/>
        </w:rPr>
        <w:t xml:space="preserve"> </w:t>
      </w:r>
      <w:r w:rsidR="00C63708">
        <w:rPr>
          <w:rFonts w:hint="eastAsia"/>
          <w:bCs/>
          <w:szCs w:val="21"/>
        </w:rPr>
        <w:t>Developing a bion</w:t>
      </w:r>
      <w:r w:rsidR="002A12DE">
        <w:rPr>
          <w:rFonts w:hint="eastAsia"/>
          <w:bCs/>
          <w:szCs w:val="21"/>
        </w:rPr>
        <w:t xml:space="preserve">ic </w:t>
      </w:r>
      <w:r w:rsidR="00276BD3">
        <w:rPr>
          <w:rFonts w:hint="eastAsia"/>
          <w:bCs/>
          <w:szCs w:val="21"/>
        </w:rPr>
        <w:t>t</w:t>
      </w:r>
      <w:r w:rsidR="00276BD3" w:rsidRPr="00276BD3">
        <w:rPr>
          <w:rFonts w:hint="eastAsia"/>
          <w:bCs/>
          <w:szCs w:val="21"/>
        </w:rPr>
        <w:t xml:space="preserve">heory for physics based </w:t>
      </w:r>
      <w:r w:rsidR="00276BD3" w:rsidRPr="00276BD3">
        <w:rPr>
          <w:bCs/>
          <w:szCs w:val="21"/>
        </w:rPr>
        <w:t>character</w:t>
      </w:r>
      <w:r w:rsidR="00276BD3" w:rsidRPr="00276BD3">
        <w:rPr>
          <w:rFonts w:hint="eastAsia"/>
          <w:bCs/>
          <w:szCs w:val="21"/>
        </w:rPr>
        <w:t xml:space="preserve"> motion synthesis, which </w:t>
      </w:r>
      <w:r w:rsidR="00FF73EA">
        <w:rPr>
          <w:bCs/>
          <w:szCs w:val="21"/>
        </w:rPr>
        <w:t xml:space="preserve">is </w:t>
      </w:r>
      <w:r w:rsidR="00276BD3" w:rsidRPr="00276BD3">
        <w:rPr>
          <w:rFonts w:hint="eastAsia"/>
          <w:bCs/>
          <w:szCs w:val="21"/>
        </w:rPr>
        <w:t>based on Neural Motor Control Research, Passive Dynamics a</w:t>
      </w:r>
      <w:r w:rsidR="007A2D7C">
        <w:rPr>
          <w:rFonts w:hint="eastAsia"/>
          <w:bCs/>
          <w:szCs w:val="21"/>
        </w:rPr>
        <w:t xml:space="preserve">nd </w:t>
      </w:r>
      <w:r w:rsidR="00276BD3" w:rsidRPr="00276BD3">
        <w:rPr>
          <w:rFonts w:hint="eastAsia"/>
          <w:bCs/>
          <w:szCs w:val="21"/>
        </w:rPr>
        <w:t>I</w:t>
      </w:r>
      <w:r w:rsidR="00A81842">
        <w:rPr>
          <w:rFonts w:hint="eastAsia"/>
          <w:bCs/>
          <w:szCs w:val="21"/>
        </w:rPr>
        <w:t>nvariant T</w:t>
      </w:r>
      <w:r w:rsidR="00276BD3" w:rsidRPr="00276BD3">
        <w:rPr>
          <w:rFonts w:hint="eastAsia"/>
          <w:bCs/>
          <w:szCs w:val="21"/>
        </w:rPr>
        <w:t>heory of Group and Topology</w:t>
      </w:r>
    </w:p>
    <w:p w:rsidR="00276BD3" w:rsidRPr="00276BD3" w:rsidRDefault="00276BD3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 w:rsidRPr="00276BD3">
        <w:rPr>
          <w:rFonts w:ascii="Garamond" w:hAnsi="Garamond" w:hint="eastAsia"/>
          <w:b/>
          <w:szCs w:val="21"/>
        </w:rPr>
        <w:t>Thes</w:t>
      </w:r>
      <w:r w:rsidR="00AC6F4A">
        <w:rPr>
          <w:rFonts w:ascii="Garamond" w:hAnsi="Garamond" w:hint="eastAsia"/>
          <w:b/>
          <w:szCs w:val="21"/>
        </w:rPr>
        <w:t>is and Publications</w:t>
      </w:r>
    </w:p>
    <w:p w:rsidR="00F7130C" w:rsidRDefault="00F7130C" w:rsidP="00887436">
      <w:pPr>
        <w:ind w:left="1260"/>
        <w:rPr>
          <w:bCs/>
          <w:szCs w:val="21"/>
        </w:rPr>
      </w:pPr>
      <w:r w:rsidRPr="00276BD3">
        <w:rPr>
          <w:rFonts w:hint="eastAsia"/>
          <w:bCs/>
          <w:szCs w:val="21"/>
        </w:rPr>
        <w:t xml:space="preserve">Motor Invariant Theory and Adaptive Motion </w:t>
      </w:r>
      <w:r w:rsidRPr="00276BD3">
        <w:rPr>
          <w:bCs/>
          <w:szCs w:val="21"/>
        </w:rPr>
        <w:t>Synthesis</w:t>
      </w:r>
      <w:r w:rsidR="00B212DE">
        <w:rPr>
          <w:rFonts w:hint="eastAsia"/>
          <w:bCs/>
          <w:szCs w:val="21"/>
        </w:rPr>
        <w:t>, T</w:t>
      </w:r>
      <w:r w:rsidR="00AC6F4A">
        <w:rPr>
          <w:rFonts w:hint="eastAsia"/>
          <w:bCs/>
          <w:szCs w:val="21"/>
        </w:rPr>
        <w:t>hesis</w:t>
      </w:r>
    </w:p>
    <w:p w:rsidR="00154875" w:rsidRPr="00154875" w:rsidRDefault="00AC6F4A" w:rsidP="00154875">
      <w:pPr>
        <w:ind w:left="1260"/>
        <w:rPr>
          <w:bCs/>
          <w:szCs w:val="21"/>
        </w:rPr>
      </w:pPr>
      <w:r w:rsidRPr="00AC6F4A">
        <w:rPr>
          <w:szCs w:val="21"/>
        </w:rPr>
        <w:t>Character Motion Synthesis By Qualitative Approach, CGVCVIP</w:t>
      </w:r>
      <w:proofErr w:type="gramStart"/>
      <w:r w:rsidR="00B212DE">
        <w:rPr>
          <w:rFonts w:hint="eastAsia"/>
          <w:szCs w:val="21"/>
        </w:rPr>
        <w:t>,</w:t>
      </w:r>
      <w:r w:rsidRPr="00AC6F4A">
        <w:rPr>
          <w:rFonts w:hint="eastAsia"/>
          <w:szCs w:val="21"/>
        </w:rPr>
        <w:t>2011</w:t>
      </w:r>
      <w:r w:rsidR="00361C1A">
        <w:rPr>
          <w:rFonts w:hint="eastAsia"/>
          <w:szCs w:val="21"/>
        </w:rPr>
        <w:t>,Rome</w:t>
      </w:r>
      <w:proofErr w:type="gramEnd"/>
      <w:r w:rsidRPr="00AC6F4A">
        <w:rPr>
          <w:szCs w:val="21"/>
        </w:rPr>
        <w:t xml:space="preserve"> </w:t>
      </w:r>
    </w:p>
    <w:p w:rsidR="007A14B5" w:rsidRPr="007A14B5" w:rsidRDefault="00164750" w:rsidP="00F95911">
      <w:pPr>
        <w:rPr>
          <w:rFonts w:ascii="Garamond" w:hAnsi="Garamond"/>
          <w:b/>
          <w:color w:val="0000FF"/>
          <w:sz w:val="18"/>
        </w:rPr>
      </w:pPr>
      <w:r w:rsidRPr="00A5114A">
        <w:rPr>
          <w:rFonts w:ascii="Garamond" w:hAnsi="Garamond"/>
          <w:b/>
          <w:noProof/>
          <w:color w:val="0000FF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BD32" wp14:editId="659D1023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257800" cy="0"/>
                <wp:effectExtent l="0" t="0" r="19050" b="1905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41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FeEw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" strokeweight="1.25pt"/>
            </w:pict>
          </mc:Fallback>
        </mc:AlternateContent>
      </w:r>
      <w:r w:rsidR="003D2678">
        <w:rPr>
          <w:rFonts w:ascii="Garamond" w:hAnsi="Garamond"/>
          <w:b/>
          <w:color w:val="0000FF"/>
          <w:sz w:val="18"/>
        </w:rPr>
        <w:t xml:space="preserve">Graphic </w:t>
      </w:r>
      <w:r w:rsidR="007A14B5" w:rsidRPr="007A14B5">
        <w:rPr>
          <w:rFonts w:ascii="Garamond" w:hAnsi="Garamond"/>
          <w:b/>
          <w:color w:val="0000FF"/>
          <w:sz w:val="18"/>
        </w:rPr>
        <w:t>Software and Programming Skills</w:t>
      </w:r>
    </w:p>
    <w:p w:rsidR="00DA6D71" w:rsidRDefault="00DA6D71" w:rsidP="00DA6D71">
      <w:pPr>
        <w:spacing w:line="0" w:lineRule="atLeast"/>
        <w:ind w:right="26"/>
        <w:rPr>
          <w:rFonts w:ascii="Garamond" w:hAnsi="Garamond"/>
          <w:b/>
          <w:szCs w:val="21"/>
        </w:rPr>
      </w:pPr>
    </w:p>
    <w:p w:rsidR="007A14B5" w:rsidRDefault="00164750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bookmarkStart w:id="0" w:name="_GoBack"/>
      <w:bookmarkEnd w:id="0"/>
      <w:r>
        <w:rPr>
          <w:rFonts w:ascii="Garamond" w:hAnsi="Garamond"/>
          <w:b/>
          <w:szCs w:val="21"/>
        </w:rPr>
        <w:t>Software</w:t>
      </w:r>
      <w:r w:rsidR="00775A1B">
        <w:rPr>
          <w:rFonts w:ascii="Garamond" w:hAnsi="Garamond"/>
          <w:b/>
          <w:szCs w:val="21"/>
        </w:rPr>
        <w:t xml:space="preserve"> Mastered</w:t>
      </w:r>
    </w:p>
    <w:p w:rsidR="007A14B5" w:rsidRPr="00A5114A" w:rsidRDefault="007A14B5" w:rsidP="00A5114A">
      <w:pPr>
        <w:ind w:left="1260"/>
        <w:rPr>
          <w:bCs/>
          <w:szCs w:val="21"/>
        </w:rPr>
      </w:pPr>
      <w:proofErr w:type="gramStart"/>
      <w:r w:rsidRPr="00A5114A">
        <w:rPr>
          <w:bCs/>
          <w:szCs w:val="21"/>
        </w:rPr>
        <w:t xml:space="preserve">Maya, Houdini, Nuke and </w:t>
      </w:r>
      <w:proofErr w:type="spellStart"/>
      <w:r w:rsidRPr="00A5114A">
        <w:rPr>
          <w:bCs/>
          <w:szCs w:val="21"/>
        </w:rPr>
        <w:t>Renderman</w:t>
      </w:r>
      <w:proofErr w:type="spellEnd"/>
      <w:r w:rsidRPr="00A5114A">
        <w:rPr>
          <w:bCs/>
          <w:szCs w:val="21"/>
        </w:rPr>
        <w:t>.</w:t>
      </w:r>
      <w:proofErr w:type="gramEnd"/>
    </w:p>
    <w:p w:rsidR="00164750" w:rsidRDefault="00164750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>
        <w:rPr>
          <w:rFonts w:ascii="Garamond" w:hAnsi="Garamond"/>
          <w:b/>
          <w:szCs w:val="21"/>
        </w:rPr>
        <w:t>Programming Skills</w:t>
      </w:r>
    </w:p>
    <w:p w:rsidR="00164750" w:rsidRPr="00A5114A" w:rsidRDefault="00164750" w:rsidP="00A5114A">
      <w:pPr>
        <w:ind w:left="1260"/>
        <w:rPr>
          <w:bCs/>
          <w:szCs w:val="21"/>
        </w:rPr>
      </w:pPr>
      <w:r w:rsidRPr="00A5114A">
        <w:rPr>
          <w:bCs/>
          <w:szCs w:val="21"/>
        </w:rPr>
        <w:t>Experience C, C++, python, C#</w:t>
      </w:r>
      <w:r w:rsidR="00B4548B" w:rsidRPr="00A5114A">
        <w:rPr>
          <w:bCs/>
          <w:szCs w:val="21"/>
        </w:rPr>
        <w:t xml:space="preserve"> programming</w:t>
      </w:r>
    </w:p>
    <w:p w:rsidR="00775A1B" w:rsidRPr="00A5114A" w:rsidRDefault="00775A1B" w:rsidP="00A5114A">
      <w:pPr>
        <w:ind w:left="1260"/>
        <w:rPr>
          <w:bCs/>
          <w:szCs w:val="21"/>
        </w:rPr>
      </w:pPr>
      <w:proofErr w:type="gramStart"/>
      <w:r w:rsidRPr="00A5114A">
        <w:rPr>
          <w:bCs/>
          <w:szCs w:val="21"/>
        </w:rPr>
        <w:t>Linux Programming and Windows Programming.</w:t>
      </w:r>
      <w:proofErr w:type="gramEnd"/>
    </w:p>
    <w:p w:rsidR="00164750" w:rsidRDefault="00164750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>
        <w:rPr>
          <w:rFonts w:ascii="Garamond" w:hAnsi="Garamond"/>
          <w:b/>
          <w:szCs w:val="21"/>
        </w:rPr>
        <w:t>Plugin Development Experience:</w:t>
      </w:r>
    </w:p>
    <w:p w:rsidR="00A5114A" w:rsidRPr="00A5114A" w:rsidRDefault="00A5114A" w:rsidP="00A5114A">
      <w:pPr>
        <w:ind w:left="1260"/>
        <w:rPr>
          <w:bCs/>
          <w:szCs w:val="21"/>
        </w:rPr>
      </w:pPr>
      <w:r w:rsidRPr="00A5114A">
        <w:rPr>
          <w:bCs/>
          <w:szCs w:val="21"/>
        </w:rPr>
        <w:t>Mesh based Skeleton Extraction Method</w:t>
      </w:r>
    </w:p>
    <w:p w:rsidR="00164750" w:rsidRPr="00A5114A" w:rsidRDefault="00164750" w:rsidP="00A5114A">
      <w:pPr>
        <w:ind w:left="1260"/>
        <w:rPr>
          <w:bCs/>
          <w:szCs w:val="21"/>
        </w:rPr>
      </w:pPr>
      <w:proofErr w:type="gramStart"/>
      <w:r w:rsidRPr="00A5114A">
        <w:rPr>
          <w:bCs/>
          <w:szCs w:val="21"/>
        </w:rPr>
        <w:t>Muscle Plugin and PhysX p</w:t>
      </w:r>
      <w:r w:rsidR="00B4548B" w:rsidRPr="00A5114A">
        <w:rPr>
          <w:bCs/>
          <w:szCs w:val="21"/>
        </w:rPr>
        <w:t>lugin for M</w:t>
      </w:r>
      <w:r w:rsidRPr="00A5114A">
        <w:rPr>
          <w:bCs/>
          <w:szCs w:val="21"/>
        </w:rPr>
        <w:t>aya.</w:t>
      </w:r>
      <w:proofErr w:type="gramEnd"/>
    </w:p>
    <w:p w:rsidR="00164750" w:rsidRPr="00A5114A" w:rsidRDefault="00164750" w:rsidP="00A5114A">
      <w:pPr>
        <w:ind w:left="1260"/>
        <w:rPr>
          <w:bCs/>
          <w:szCs w:val="21"/>
        </w:rPr>
      </w:pPr>
      <w:r w:rsidRPr="00A5114A">
        <w:rPr>
          <w:bCs/>
          <w:szCs w:val="21"/>
        </w:rPr>
        <w:t>Bullet Plugin for Houdini</w:t>
      </w:r>
    </w:p>
    <w:p w:rsidR="00B4548B" w:rsidRDefault="008827BB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>
        <w:rPr>
          <w:rFonts w:ascii="Garamond" w:hAnsi="Garamond"/>
          <w:b/>
          <w:szCs w:val="21"/>
        </w:rPr>
        <w:t xml:space="preserve">Experience with </w:t>
      </w:r>
      <w:r w:rsidR="00775A1B">
        <w:rPr>
          <w:rFonts w:ascii="Garamond" w:hAnsi="Garamond"/>
          <w:b/>
          <w:szCs w:val="21"/>
        </w:rPr>
        <w:t>Open Source</w:t>
      </w:r>
      <w:r>
        <w:rPr>
          <w:rFonts w:ascii="Garamond" w:hAnsi="Garamond"/>
          <w:b/>
          <w:szCs w:val="21"/>
        </w:rPr>
        <w:t xml:space="preserve"> Packages</w:t>
      </w:r>
      <w:r w:rsidR="00775A1B">
        <w:rPr>
          <w:rFonts w:ascii="Garamond" w:hAnsi="Garamond"/>
          <w:b/>
          <w:szCs w:val="21"/>
        </w:rPr>
        <w:tab/>
      </w:r>
    </w:p>
    <w:p w:rsidR="00B4548B" w:rsidRPr="00A5114A" w:rsidRDefault="00B4548B" w:rsidP="00A5114A">
      <w:pPr>
        <w:ind w:left="1260"/>
        <w:rPr>
          <w:bCs/>
          <w:szCs w:val="21"/>
        </w:rPr>
      </w:pPr>
      <w:proofErr w:type="gramStart"/>
      <w:r w:rsidRPr="00A5114A">
        <w:rPr>
          <w:bCs/>
          <w:szCs w:val="21"/>
        </w:rPr>
        <w:t>Bullet ,</w:t>
      </w:r>
      <w:proofErr w:type="gramEnd"/>
      <w:r w:rsidRPr="00A5114A">
        <w:rPr>
          <w:bCs/>
          <w:szCs w:val="21"/>
        </w:rPr>
        <w:t xml:space="preserve"> </w:t>
      </w:r>
      <w:proofErr w:type="spellStart"/>
      <w:r w:rsidRPr="00A5114A">
        <w:rPr>
          <w:bCs/>
          <w:szCs w:val="21"/>
        </w:rPr>
        <w:t>PhyX</w:t>
      </w:r>
      <w:proofErr w:type="spellEnd"/>
      <w:r w:rsidRPr="00A5114A">
        <w:rPr>
          <w:bCs/>
          <w:szCs w:val="21"/>
        </w:rPr>
        <w:t xml:space="preserve"> and ODE Rigid body Dynamic Engine.</w:t>
      </w:r>
    </w:p>
    <w:p w:rsidR="0090478F" w:rsidRPr="00A5114A" w:rsidRDefault="0090478F" w:rsidP="00A5114A">
      <w:pPr>
        <w:ind w:left="1260"/>
        <w:rPr>
          <w:bCs/>
          <w:szCs w:val="21"/>
        </w:rPr>
      </w:pPr>
      <w:proofErr w:type="spellStart"/>
      <w:proofErr w:type="gramStart"/>
      <w:r w:rsidRPr="00A5114A">
        <w:rPr>
          <w:bCs/>
          <w:szCs w:val="21"/>
        </w:rPr>
        <w:t>PhysBAM</w:t>
      </w:r>
      <w:proofErr w:type="spellEnd"/>
      <w:r w:rsidRPr="00A5114A">
        <w:rPr>
          <w:bCs/>
          <w:szCs w:val="21"/>
        </w:rPr>
        <w:t xml:space="preserve"> rigid and fluid dynamic Engine.</w:t>
      </w:r>
      <w:proofErr w:type="gramEnd"/>
    </w:p>
    <w:p w:rsidR="0090478F" w:rsidRPr="00154875" w:rsidRDefault="0090478F" w:rsidP="00154875">
      <w:pPr>
        <w:ind w:left="1260"/>
        <w:rPr>
          <w:rFonts w:ascii="Garamond" w:hAnsi="Garamond"/>
          <w:szCs w:val="21"/>
        </w:rPr>
      </w:pPr>
      <w:r w:rsidRPr="00A5114A">
        <w:rPr>
          <w:bCs/>
          <w:szCs w:val="21"/>
        </w:rPr>
        <w:t xml:space="preserve">Cortex-VFX unified plugin development framework for Maya, Houdini, </w:t>
      </w:r>
      <w:proofErr w:type="spellStart"/>
      <w:r w:rsidRPr="003D2678">
        <w:rPr>
          <w:rFonts w:ascii="Garamond" w:hAnsi="Garamond"/>
          <w:szCs w:val="21"/>
        </w:rPr>
        <w:t>Renderman</w:t>
      </w:r>
      <w:proofErr w:type="spellEnd"/>
      <w:r w:rsidRPr="003D2678">
        <w:rPr>
          <w:rFonts w:ascii="Garamond" w:hAnsi="Garamond"/>
          <w:szCs w:val="21"/>
        </w:rPr>
        <w:t xml:space="preserve"> and Nuke.</w:t>
      </w:r>
    </w:p>
    <w:p w:rsidR="00B4548B" w:rsidRDefault="00B4548B" w:rsidP="00DA6D71">
      <w:pPr>
        <w:spacing w:line="0" w:lineRule="atLeast"/>
        <w:ind w:right="26"/>
        <w:rPr>
          <w:rFonts w:ascii="Garamond" w:hAnsi="Garamond"/>
          <w:b/>
          <w:szCs w:val="21"/>
        </w:rPr>
      </w:pPr>
      <w:r>
        <w:rPr>
          <w:rFonts w:ascii="Garamond" w:hAnsi="Garamond"/>
          <w:b/>
          <w:szCs w:val="21"/>
        </w:rPr>
        <w:t>Other</w:t>
      </w:r>
      <w:r w:rsidR="008827BB">
        <w:rPr>
          <w:rFonts w:ascii="Garamond" w:hAnsi="Garamond"/>
          <w:b/>
          <w:szCs w:val="21"/>
        </w:rPr>
        <w:t xml:space="preserve"> Abilities</w:t>
      </w:r>
    </w:p>
    <w:p w:rsidR="00B4548B" w:rsidRPr="008827BB" w:rsidRDefault="00B4548B" w:rsidP="008827BB">
      <w:pPr>
        <w:ind w:left="1260"/>
        <w:rPr>
          <w:bCs/>
          <w:szCs w:val="21"/>
        </w:rPr>
      </w:pPr>
      <w:r w:rsidRPr="008827BB">
        <w:rPr>
          <w:bCs/>
          <w:szCs w:val="21"/>
        </w:rPr>
        <w:t xml:space="preserve">Numerical Methods </w:t>
      </w:r>
    </w:p>
    <w:p w:rsidR="00B4548B" w:rsidRPr="008827BB" w:rsidRDefault="00B4548B" w:rsidP="008827BB">
      <w:pPr>
        <w:ind w:left="1260"/>
        <w:rPr>
          <w:bCs/>
          <w:szCs w:val="21"/>
        </w:rPr>
      </w:pPr>
      <w:r w:rsidRPr="008827BB">
        <w:rPr>
          <w:bCs/>
          <w:szCs w:val="21"/>
        </w:rPr>
        <w:t>OpenGL</w:t>
      </w:r>
      <w:r w:rsidR="0090478F" w:rsidRPr="008827BB">
        <w:rPr>
          <w:bCs/>
          <w:szCs w:val="21"/>
        </w:rPr>
        <w:t xml:space="preserve"> Programming</w:t>
      </w:r>
    </w:p>
    <w:p w:rsidR="0090478F" w:rsidRPr="008827BB" w:rsidRDefault="008827BB" w:rsidP="008827BB">
      <w:pPr>
        <w:ind w:left="1260"/>
        <w:rPr>
          <w:bCs/>
          <w:szCs w:val="21"/>
        </w:rPr>
      </w:pPr>
      <w:r w:rsidRPr="008827BB">
        <w:rPr>
          <w:bCs/>
          <w:szCs w:val="21"/>
        </w:rPr>
        <w:t>Embedded Operation System</w:t>
      </w:r>
    </w:p>
    <w:p w:rsidR="008827BB" w:rsidRDefault="008827BB" w:rsidP="008827BB">
      <w:pPr>
        <w:ind w:left="1260"/>
        <w:rPr>
          <w:bCs/>
          <w:szCs w:val="21"/>
        </w:rPr>
      </w:pPr>
      <w:r w:rsidRPr="008827BB">
        <w:rPr>
          <w:bCs/>
          <w:szCs w:val="21"/>
        </w:rPr>
        <w:t xml:space="preserve">Script </w:t>
      </w:r>
      <w:r w:rsidR="00154875" w:rsidRPr="008827BB">
        <w:rPr>
          <w:bCs/>
          <w:szCs w:val="21"/>
        </w:rPr>
        <w:t>Compiler</w:t>
      </w:r>
      <w:r w:rsidRPr="008827BB">
        <w:rPr>
          <w:bCs/>
          <w:szCs w:val="21"/>
        </w:rPr>
        <w:t xml:space="preserve"> and Executing Engine</w:t>
      </w:r>
    </w:p>
    <w:p w:rsidR="00877F0A" w:rsidRPr="008827BB" w:rsidRDefault="00877F0A" w:rsidP="008827BB">
      <w:pPr>
        <w:ind w:left="1260"/>
        <w:rPr>
          <w:bCs/>
          <w:szCs w:val="21"/>
        </w:rPr>
      </w:pPr>
      <w:r>
        <w:rPr>
          <w:bCs/>
          <w:szCs w:val="21"/>
        </w:rPr>
        <w:t>Hardware Design</w:t>
      </w:r>
    </w:p>
    <w:p w:rsidR="007A14B5" w:rsidRDefault="007A14B5" w:rsidP="00F95911">
      <w:pPr>
        <w:rPr>
          <w:rFonts w:ascii="Garamond" w:hAnsi="Garamond"/>
          <w:b/>
          <w:szCs w:val="21"/>
        </w:rPr>
      </w:pPr>
    </w:p>
    <w:p w:rsidR="00154875" w:rsidRDefault="00154875" w:rsidP="00F95911">
      <w:pPr>
        <w:rPr>
          <w:rFonts w:ascii="Garamond" w:hAnsi="Garamond"/>
          <w:b/>
          <w:szCs w:val="21"/>
        </w:rPr>
      </w:pPr>
    </w:p>
    <w:p w:rsidR="00154875" w:rsidRDefault="00154875" w:rsidP="00F95911">
      <w:pPr>
        <w:rPr>
          <w:rFonts w:ascii="Garamond" w:hAnsi="Garamond"/>
          <w:b/>
          <w:szCs w:val="21"/>
        </w:rPr>
      </w:pPr>
    </w:p>
    <w:p w:rsidR="00154875" w:rsidRDefault="00154875" w:rsidP="00F95911">
      <w:pPr>
        <w:rPr>
          <w:rFonts w:ascii="Garamond" w:hAnsi="Garamond"/>
          <w:b/>
          <w:szCs w:val="21"/>
        </w:rPr>
      </w:pPr>
    </w:p>
    <w:p w:rsidR="00BB2AAD" w:rsidRPr="00877F0A" w:rsidRDefault="00BB2AAD" w:rsidP="00F95911">
      <w:pPr>
        <w:rPr>
          <w:rFonts w:ascii="Garamond" w:hAnsi="Garamond"/>
          <w:b/>
          <w:color w:val="0000FF"/>
          <w:sz w:val="18"/>
        </w:rPr>
      </w:pPr>
      <w:r w:rsidRPr="00877F0A">
        <w:rPr>
          <w:rFonts w:ascii="Garamond" w:hAnsi="Garamond"/>
          <w:b/>
          <w:color w:val="0000FF"/>
          <w:sz w:val="18"/>
        </w:rPr>
        <w:t>Related Work and Other Researchers</w:t>
      </w:r>
    </w:p>
    <w:p w:rsidR="00154875" w:rsidRDefault="00154875" w:rsidP="00F95911">
      <w:pPr>
        <w:rPr>
          <w:rFonts w:ascii="Garamond" w:hAnsi="Garamond"/>
          <w:b/>
          <w:szCs w:val="21"/>
        </w:rPr>
      </w:pPr>
      <w:r>
        <w:rPr>
          <w:rFonts w:ascii="SimSun" w:hAnsi="SimSun"/>
          <w:b/>
          <w:bCs/>
          <w:noProof/>
          <w:color w:val="0000FF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02734" wp14:editId="479CDF77">
                <wp:simplePos x="0" y="0"/>
                <wp:positionH relativeFrom="column">
                  <wp:posOffset>-28575</wp:posOffset>
                </wp:positionH>
                <wp:positionV relativeFrom="paragraph">
                  <wp:posOffset>66040</wp:posOffset>
                </wp:positionV>
                <wp:extent cx="5257800" cy="0"/>
                <wp:effectExtent l="0" t="0" r="19050" b="1905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5.2pt" to="411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1u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" strokeweight="1.25pt"/>
            </w:pict>
          </mc:Fallback>
        </mc:AlternateContent>
      </w:r>
    </w:p>
    <w:p w:rsidR="00466BD6" w:rsidRPr="00E367E9" w:rsidRDefault="00F90B23" w:rsidP="00F95911">
      <w:pPr>
        <w:rPr>
          <w:rFonts w:ascii="Garamond" w:eastAsia="Gungsuh" w:hAnsi="Garamond"/>
          <w:szCs w:val="21"/>
        </w:rPr>
      </w:pPr>
      <w:r>
        <w:rPr>
          <w:rFonts w:ascii="Garamond" w:hAnsi="Garamond" w:hint="eastAsia"/>
          <w:b/>
          <w:szCs w:val="21"/>
        </w:rPr>
        <w:t>Robotics</w:t>
      </w:r>
      <w:r w:rsidR="00BA2310">
        <w:rPr>
          <w:rFonts w:ascii="Garamond" w:hAnsi="Garamond" w:hint="eastAsia"/>
          <w:b/>
          <w:szCs w:val="21"/>
        </w:rPr>
        <w:tab/>
      </w:r>
      <w:r w:rsidR="00BA2310">
        <w:rPr>
          <w:rFonts w:ascii="Garamond" w:hAnsi="Garamond" w:hint="eastAsia"/>
          <w:b/>
          <w:szCs w:val="21"/>
        </w:rPr>
        <w:tab/>
      </w:r>
      <w:r w:rsidR="00BA2310">
        <w:rPr>
          <w:rFonts w:ascii="Garamond" w:hAnsi="Garamond" w:hint="eastAsia"/>
          <w:b/>
          <w:szCs w:val="21"/>
        </w:rPr>
        <w:tab/>
      </w:r>
      <w:r w:rsidR="00BA2310">
        <w:rPr>
          <w:rFonts w:ascii="Garamond" w:hAnsi="Garamond" w:hint="eastAsia"/>
          <w:b/>
          <w:szCs w:val="21"/>
        </w:rPr>
        <w:tab/>
      </w:r>
      <w:r w:rsidR="0076047C">
        <w:rPr>
          <w:rFonts w:ascii="Garamond" w:hAnsi="Garamond" w:hint="eastAsia"/>
          <w:b/>
          <w:szCs w:val="21"/>
        </w:rPr>
        <w:tab/>
      </w:r>
      <w:r w:rsidR="00F95911">
        <w:rPr>
          <w:rFonts w:ascii="Garamond" w:hAnsi="Garamond" w:hint="eastAsia"/>
          <w:b/>
          <w:szCs w:val="21"/>
        </w:rPr>
        <w:tab/>
      </w:r>
    </w:p>
    <w:p w:rsidR="00C10047" w:rsidRDefault="00C10047" w:rsidP="00B212DE">
      <w:pPr>
        <w:numPr>
          <w:ilvl w:val="0"/>
          <w:numId w:val="1"/>
        </w:numPr>
        <w:rPr>
          <w:rFonts w:ascii="Garamond" w:hAnsi="Garamond"/>
          <w:b/>
          <w:szCs w:val="21"/>
        </w:rPr>
      </w:pPr>
      <w:r>
        <w:rPr>
          <w:rFonts w:ascii="Garamond" w:hAnsi="Garamond" w:hint="eastAsia"/>
          <w:b/>
          <w:szCs w:val="21"/>
        </w:rPr>
        <w:t>Software Engineer of ABB Robotic Department</w:t>
      </w:r>
      <w:r w:rsidR="007E1E23">
        <w:rPr>
          <w:rFonts w:ascii="Garamond" w:hAnsi="Garamond" w:hint="eastAsia"/>
          <w:b/>
          <w:szCs w:val="21"/>
        </w:rPr>
        <w:t>(2007)</w:t>
      </w:r>
    </w:p>
    <w:p w:rsidR="000F6E8E" w:rsidRPr="00B212DE" w:rsidRDefault="000F6E8E" w:rsidP="00A91743">
      <w:pPr>
        <w:ind w:left="1260"/>
        <w:rPr>
          <w:bCs/>
          <w:szCs w:val="21"/>
        </w:rPr>
      </w:pPr>
      <w:proofErr w:type="gramStart"/>
      <w:r w:rsidRPr="00B212DE">
        <w:rPr>
          <w:rFonts w:hint="eastAsia"/>
          <w:bCs/>
          <w:szCs w:val="21"/>
        </w:rPr>
        <w:t xml:space="preserve">Developer of the </w:t>
      </w:r>
      <w:proofErr w:type="spellStart"/>
      <w:r w:rsidRPr="00B212DE">
        <w:rPr>
          <w:rFonts w:hint="eastAsia"/>
          <w:bCs/>
          <w:szCs w:val="21"/>
        </w:rPr>
        <w:t>Machin</w:t>
      </w:r>
      <w:r w:rsidR="00BF12DD">
        <w:rPr>
          <w:rFonts w:hint="eastAsia"/>
          <w:bCs/>
          <w:szCs w:val="21"/>
        </w:rPr>
        <w:t>in</w:t>
      </w:r>
      <w:r w:rsidR="0070012B">
        <w:rPr>
          <w:rFonts w:hint="eastAsia"/>
          <w:bCs/>
          <w:szCs w:val="21"/>
        </w:rPr>
        <w:t>gPowerP</w:t>
      </w:r>
      <w:r w:rsidRPr="00B212DE">
        <w:rPr>
          <w:rFonts w:hint="eastAsia"/>
          <w:bCs/>
          <w:szCs w:val="21"/>
        </w:rPr>
        <w:t>ac</w:t>
      </w:r>
      <w:proofErr w:type="spellEnd"/>
      <w:r w:rsidRPr="00B212DE">
        <w:rPr>
          <w:rFonts w:hint="eastAsia"/>
          <w:bCs/>
          <w:szCs w:val="21"/>
        </w:rPr>
        <w:t xml:space="preserve"> for Robotic Studio 5, the robotic </w:t>
      </w:r>
      <w:r w:rsidR="006071FD">
        <w:rPr>
          <w:rFonts w:hint="eastAsia"/>
          <w:bCs/>
          <w:szCs w:val="21"/>
        </w:rPr>
        <w:t xml:space="preserve">machining </w:t>
      </w:r>
      <w:r w:rsidRPr="00B212DE">
        <w:rPr>
          <w:bCs/>
          <w:szCs w:val="21"/>
        </w:rPr>
        <w:t>programming</w:t>
      </w:r>
      <w:r w:rsidRPr="00B212DE">
        <w:rPr>
          <w:rFonts w:hint="eastAsia"/>
          <w:bCs/>
          <w:szCs w:val="21"/>
        </w:rPr>
        <w:t xml:space="preserve"> platform </w:t>
      </w:r>
      <w:r w:rsidR="006071FD" w:rsidRPr="00B212DE">
        <w:rPr>
          <w:rFonts w:hint="eastAsia"/>
          <w:bCs/>
          <w:szCs w:val="21"/>
        </w:rPr>
        <w:t>based</w:t>
      </w:r>
      <w:r w:rsidR="006071FD">
        <w:rPr>
          <w:rFonts w:hint="eastAsia"/>
          <w:bCs/>
          <w:szCs w:val="21"/>
        </w:rPr>
        <w:t xml:space="preserve"> on </w:t>
      </w:r>
      <w:r w:rsidRPr="00B212DE">
        <w:rPr>
          <w:rFonts w:hint="eastAsia"/>
          <w:bCs/>
          <w:szCs w:val="21"/>
        </w:rPr>
        <w:t>CAD model.</w:t>
      </w:r>
      <w:proofErr w:type="gramEnd"/>
    </w:p>
    <w:p w:rsidR="000F6E8E" w:rsidRPr="007E1E23" w:rsidRDefault="000F6E8E" w:rsidP="007E1E23">
      <w:pPr>
        <w:ind w:left="1260"/>
        <w:rPr>
          <w:bCs/>
          <w:szCs w:val="21"/>
        </w:rPr>
      </w:pPr>
      <w:r w:rsidRPr="00B212DE">
        <w:rPr>
          <w:rFonts w:hint="eastAsia"/>
          <w:bCs/>
          <w:szCs w:val="21"/>
        </w:rPr>
        <w:t xml:space="preserve">Responsible for Path and Tool Calibration </w:t>
      </w:r>
      <w:r w:rsidR="00B212DE" w:rsidRPr="00B212DE">
        <w:rPr>
          <w:bCs/>
          <w:szCs w:val="21"/>
        </w:rPr>
        <w:t>Algorithm</w:t>
      </w:r>
      <w:r w:rsidRPr="00B212DE">
        <w:rPr>
          <w:rFonts w:hint="eastAsia"/>
          <w:bCs/>
          <w:szCs w:val="21"/>
        </w:rPr>
        <w:t xml:space="preserve"> Development</w:t>
      </w:r>
    </w:p>
    <w:p w:rsidR="00B212DE" w:rsidRDefault="000F6E8E" w:rsidP="007E1E23">
      <w:pPr>
        <w:numPr>
          <w:ilvl w:val="0"/>
          <w:numId w:val="1"/>
        </w:numPr>
        <w:rPr>
          <w:rFonts w:ascii="Garamond" w:hAnsi="Garamond"/>
          <w:b/>
          <w:szCs w:val="21"/>
        </w:rPr>
      </w:pPr>
      <w:r w:rsidRPr="00B212DE">
        <w:rPr>
          <w:rFonts w:ascii="Garamond" w:hAnsi="Garamond" w:hint="eastAsia"/>
          <w:b/>
          <w:szCs w:val="21"/>
        </w:rPr>
        <w:t xml:space="preserve">Control Engineer of National Key Lab of </w:t>
      </w:r>
      <w:r w:rsidR="00B212DE">
        <w:rPr>
          <w:rFonts w:ascii="Garamond" w:hAnsi="Garamond" w:hint="eastAsia"/>
          <w:b/>
          <w:szCs w:val="21"/>
        </w:rPr>
        <w:t>Robotics</w:t>
      </w:r>
      <w:r w:rsidR="007E1E23">
        <w:rPr>
          <w:rFonts w:ascii="Garamond" w:hAnsi="Garamond" w:hint="eastAsia"/>
          <w:b/>
          <w:szCs w:val="21"/>
        </w:rPr>
        <w:t>(2006)</w:t>
      </w:r>
    </w:p>
    <w:p w:rsidR="000A4FD4" w:rsidRDefault="00F84308" w:rsidP="000A4FD4">
      <w:pPr>
        <w:ind w:left="1260"/>
        <w:rPr>
          <w:bCs/>
          <w:szCs w:val="21"/>
        </w:rPr>
      </w:pPr>
      <w:r>
        <w:rPr>
          <w:rFonts w:hint="eastAsia"/>
          <w:bCs/>
          <w:szCs w:val="21"/>
        </w:rPr>
        <w:t xml:space="preserve">Developing an industry </w:t>
      </w:r>
      <w:r w:rsidR="000F6E8E" w:rsidRPr="00B212DE">
        <w:rPr>
          <w:rFonts w:hint="eastAsia"/>
          <w:bCs/>
          <w:szCs w:val="21"/>
        </w:rPr>
        <w:t>assembl</w:t>
      </w:r>
      <w:r w:rsidR="006925EE">
        <w:rPr>
          <w:rFonts w:hint="eastAsia"/>
          <w:bCs/>
          <w:szCs w:val="21"/>
        </w:rPr>
        <w:t xml:space="preserve">y pipeline for teaching purpose, funded by World Bank, and </w:t>
      </w:r>
      <w:r w:rsidR="006925EE" w:rsidRPr="00B212DE">
        <w:rPr>
          <w:rFonts w:hint="eastAsia"/>
          <w:bCs/>
          <w:szCs w:val="21"/>
        </w:rPr>
        <w:t xml:space="preserve">elected as Student Creative </w:t>
      </w:r>
      <w:r w:rsidR="000A4FD4" w:rsidRPr="00B212DE">
        <w:rPr>
          <w:bCs/>
          <w:szCs w:val="21"/>
        </w:rPr>
        <w:t>Achievement</w:t>
      </w:r>
      <w:r w:rsidR="006925EE" w:rsidRPr="00B212DE">
        <w:rPr>
          <w:bCs/>
          <w:szCs w:val="21"/>
        </w:rPr>
        <w:t xml:space="preserve"> Project</w:t>
      </w:r>
      <w:r w:rsidR="006925EE" w:rsidRPr="00B212DE">
        <w:rPr>
          <w:rFonts w:hint="eastAsia"/>
          <w:bCs/>
          <w:szCs w:val="21"/>
        </w:rPr>
        <w:t xml:space="preserve"> of Mi</w:t>
      </w:r>
      <w:r w:rsidR="006925EE">
        <w:rPr>
          <w:rFonts w:hint="eastAsia"/>
          <w:bCs/>
          <w:szCs w:val="21"/>
        </w:rPr>
        <w:t>ni</w:t>
      </w:r>
      <w:r w:rsidR="006925EE" w:rsidRPr="00B212DE">
        <w:rPr>
          <w:rFonts w:hint="eastAsia"/>
          <w:bCs/>
          <w:szCs w:val="21"/>
        </w:rPr>
        <w:t>stry of Education</w:t>
      </w:r>
    </w:p>
    <w:p w:rsidR="000F6E8E" w:rsidRDefault="000F6E8E" w:rsidP="000A4FD4">
      <w:pPr>
        <w:ind w:left="1260"/>
        <w:rPr>
          <w:bCs/>
          <w:szCs w:val="21"/>
        </w:rPr>
      </w:pPr>
      <w:r w:rsidRPr="00B212DE">
        <w:rPr>
          <w:rFonts w:hint="eastAsia"/>
          <w:bCs/>
          <w:szCs w:val="21"/>
        </w:rPr>
        <w:t xml:space="preserve">Responsible logical </w:t>
      </w:r>
      <w:r w:rsidRPr="00B212DE">
        <w:rPr>
          <w:bCs/>
          <w:szCs w:val="21"/>
        </w:rPr>
        <w:t>programming</w:t>
      </w:r>
      <w:r w:rsidRPr="00B212DE">
        <w:rPr>
          <w:rFonts w:hint="eastAsia"/>
          <w:bCs/>
          <w:szCs w:val="21"/>
        </w:rPr>
        <w:t xml:space="preserve"> of the pipeline </w:t>
      </w:r>
      <w:r w:rsidR="002A3DFE">
        <w:rPr>
          <w:rFonts w:hint="eastAsia"/>
          <w:bCs/>
          <w:szCs w:val="21"/>
        </w:rPr>
        <w:t xml:space="preserve">stations </w:t>
      </w:r>
      <w:r w:rsidRPr="00B212DE">
        <w:rPr>
          <w:rFonts w:hint="eastAsia"/>
          <w:bCs/>
          <w:szCs w:val="21"/>
        </w:rPr>
        <w:t xml:space="preserve">and </w:t>
      </w:r>
      <w:r w:rsidR="002A3DFE">
        <w:rPr>
          <w:rFonts w:hint="eastAsia"/>
          <w:bCs/>
          <w:szCs w:val="21"/>
        </w:rPr>
        <w:t xml:space="preserve">motion </w:t>
      </w:r>
      <w:r w:rsidRPr="00B212DE">
        <w:rPr>
          <w:rFonts w:hint="eastAsia"/>
          <w:bCs/>
          <w:szCs w:val="21"/>
        </w:rPr>
        <w:t xml:space="preserve">planning of industrial robotics, </w:t>
      </w:r>
    </w:p>
    <w:p w:rsidR="0050717E" w:rsidRPr="0050717E" w:rsidRDefault="0050717E" w:rsidP="0050717E">
      <w:pPr>
        <w:rPr>
          <w:rFonts w:ascii="Garamond" w:hAnsi="Garamond"/>
          <w:b/>
          <w:szCs w:val="21"/>
        </w:rPr>
      </w:pPr>
      <w:r w:rsidRPr="0050717E">
        <w:rPr>
          <w:rFonts w:ascii="Garamond" w:hAnsi="Garamond" w:hint="eastAsia"/>
          <w:b/>
          <w:szCs w:val="21"/>
        </w:rPr>
        <w:t>Embedded System</w:t>
      </w:r>
    </w:p>
    <w:p w:rsidR="00C10047" w:rsidRDefault="00C10047" w:rsidP="00895593">
      <w:pPr>
        <w:numPr>
          <w:ilvl w:val="0"/>
          <w:numId w:val="1"/>
        </w:numPr>
        <w:rPr>
          <w:rFonts w:ascii="Garamond" w:hAnsi="Garamond"/>
          <w:b/>
          <w:szCs w:val="21"/>
        </w:rPr>
      </w:pPr>
      <w:r>
        <w:rPr>
          <w:rFonts w:ascii="Garamond" w:hAnsi="Garamond" w:hint="eastAsia"/>
          <w:b/>
          <w:szCs w:val="21"/>
        </w:rPr>
        <w:t>Web</w:t>
      </w:r>
      <w:r w:rsidR="00A97BFB">
        <w:rPr>
          <w:rFonts w:ascii="Garamond" w:hAnsi="Garamond" w:hint="eastAsia"/>
          <w:b/>
          <w:szCs w:val="21"/>
        </w:rPr>
        <w:t>-</w:t>
      </w:r>
      <w:r>
        <w:rPr>
          <w:rFonts w:ascii="Garamond" w:hAnsi="Garamond" w:hint="eastAsia"/>
          <w:b/>
          <w:szCs w:val="21"/>
        </w:rPr>
        <w:t xml:space="preserve">based </w:t>
      </w:r>
      <w:r w:rsidR="00895593">
        <w:rPr>
          <w:rFonts w:ascii="Garamond" w:hAnsi="Garamond"/>
          <w:b/>
          <w:szCs w:val="21"/>
        </w:rPr>
        <w:t>Embedded</w:t>
      </w:r>
      <w:r>
        <w:rPr>
          <w:rFonts w:ascii="Garamond" w:hAnsi="Garamond" w:hint="eastAsia"/>
          <w:b/>
          <w:szCs w:val="21"/>
        </w:rPr>
        <w:t xml:space="preserve"> Operating System</w:t>
      </w:r>
      <w:r w:rsidR="00A97BFB">
        <w:rPr>
          <w:rFonts w:ascii="Garamond" w:hAnsi="Garamond" w:hint="eastAsia"/>
          <w:b/>
          <w:szCs w:val="21"/>
        </w:rPr>
        <w:t xml:space="preserve"> for C</w:t>
      </w:r>
      <w:r w:rsidR="00895593">
        <w:rPr>
          <w:rFonts w:ascii="Garamond" w:hAnsi="Garamond" w:hint="eastAsia"/>
          <w:b/>
          <w:szCs w:val="21"/>
        </w:rPr>
        <w:t>ontrol A</w:t>
      </w:r>
      <w:r>
        <w:rPr>
          <w:rFonts w:ascii="Garamond" w:hAnsi="Garamond" w:hint="eastAsia"/>
          <w:b/>
          <w:szCs w:val="21"/>
        </w:rPr>
        <w:t>pplication</w:t>
      </w:r>
    </w:p>
    <w:p w:rsidR="00895593" w:rsidRPr="00895593" w:rsidRDefault="00895593" w:rsidP="008E2065">
      <w:pPr>
        <w:ind w:left="1260"/>
        <w:rPr>
          <w:bCs/>
          <w:szCs w:val="21"/>
        </w:rPr>
      </w:pPr>
      <w:r w:rsidRPr="00895593">
        <w:rPr>
          <w:rFonts w:hint="eastAsia"/>
          <w:bCs/>
          <w:szCs w:val="21"/>
        </w:rPr>
        <w:t xml:space="preserve">Developing a network based distributed operation system for embedded devices. The Smartphone Traffic Info System (2004) </w:t>
      </w:r>
      <w:r w:rsidRPr="00895593">
        <w:rPr>
          <w:bCs/>
          <w:szCs w:val="21"/>
        </w:rPr>
        <w:t>implemented</w:t>
      </w:r>
      <w:r w:rsidR="00FF73EA">
        <w:rPr>
          <w:rFonts w:hint="eastAsia"/>
          <w:bCs/>
          <w:szCs w:val="21"/>
        </w:rPr>
        <w:t xml:space="preserve"> the GIS and </w:t>
      </w:r>
      <w:r w:rsidRPr="00895593">
        <w:rPr>
          <w:rFonts w:hint="eastAsia"/>
          <w:bCs/>
          <w:szCs w:val="21"/>
        </w:rPr>
        <w:t xml:space="preserve">Traffic </w:t>
      </w:r>
      <w:r w:rsidRPr="00895593">
        <w:rPr>
          <w:bCs/>
          <w:szCs w:val="21"/>
        </w:rPr>
        <w:t>Guidance</w:t>
      </w:r>
      <w:r w:rsidRPr="00895593">
        <w:rPr>
          <w:rFonts w:hint="eastAsia"/>
          <w:bCs/>
          <w:szCs w:val="21"/>
        </w:rPr>
        <w:t xml:space="preserve"> functions based Microsoft Smartphone and </w:t>
      </w:r>
      <w:proofErr w:type="spellStart"/>
      <w:r w:rsidRPr="00895593">
        <w:rPr>
          <w:rFonts w:hint="eastAsia"/>
          <w:bCs/>
          <w:szCs w:val="21"/>
        </w:rPr>
        <w:t>WebService</w:t>
      </w:r>
      <w:proofErr w:type="spellEnd"/>
      <w:r w:rsidRPr="00895593">
        <w:rPr>
          <w:rFonts w:hint="eastAsia"/>
          <w:bCs/>
          <w:szCs w:val="21"/>
        </w:rPr>
        <w:t xml:space="preserve"> </w:t>
      </w:r>
      <w:r w:rsidRPr="00895593">
        <w:rPr>
          <w:bCs/>
          <w:szCs w:val="21"/>
        </w:rPr>
        <w:t>platform</w:t>
      </w:r>
      <w:r w:rsidRPr="00895593">
        <w:rPr>
          <w:rFonts w:hint="eastAsia"/>
          <w:bCs/>
          <w:szCs w:val="21"/>
        </w:rPr>
        <w:t>, funded by Microsoft. Wind Farm Monitor</w:t>
      </w:r>
      <w:r>
        <w:rPr>
          <w:rFonts w:hint="eastAsia"/>
          <w:bCs/>
          <w:szCs w:val="21"/>
        </w:rPr>
        <w:t>ing and Control</w:t>
      </w:r>
      <w:r w:rsidRPr="00895593">
        <w:rPr>
          <w:rFonts w:hint="eastAsia"/>
          <w:bCs/>
          <w:szCs w:val="21"/>
        </w:rPr>
        <w:t xml:space="preserve"> System</w:t>
      </w:r>
      <w:r>
        <w:rPr>
          <w:rFonts w:hint="eastAsia"/>
          <w:bCs/>
          <w:szCs w:val="21"/>
        </w:rPr>
        <w:t xml:space="preserve"> </w:t>
      </w:r>
      <w:r w:rsidR="00FF73EA">
        <w:rPr>
          <w:rFonts w:hint="eastAsia"/>
          <w:bCs/>
          <w:szCs w:val="21"/>
        </w:rPr>
        <w:t xml:space="preserve">(2006) </w:t>
      </w:r>
      <w:proofErr w:type="gramStart"/>
      <w:r w:rsidR="00FF73EA">
        <w:rPr>
          <w:bCs/>
          <w:szCs w:val="21"/>
        </w:rPr>
        <w:t>was</w:t>
      </w:r>
      <w:proofErr w:type="gramEnd"/>
      <w:r w:rsidRPr="00895593">
        <w:rPr>
          <w:rFonts w:hint="eastAsia"/>
          <w:bCs/>
          <w:szCs w:val="21"/>
        </w:rPr>
        <w:t xml:space="preserve"> based on WinCE and CAN bus, funded by Microsoft</w:t>
      </w:r>
      <w:r w:rsidR="00FF73EA">
        <w:rPr>
          <w:bCs/>
          <w:szCs w:val="21"/>
        </w:rPr>
        <w:t>,</w:t>
      </w:r>
      <w:r w:rsidR="00FF73EA">
        <w:rPr>
          <w:rFonts w:hint="eastAsia"/>
          <w:bCs/>
          <w:szCs w:val="21"/>
        </w:rPr>
        <w:t xml:space="preserve"> </w:t>
      </w:r>
      <w:r w:rsidR="00FF73EA">
        <w:rPr>
          <w:bCs/>
          <w:szCs w:val="21"/>
        </w:rPr>
        <w:t>Global U</w:t>
      </w:r>
      <w:r w:rsidRPr="00895593">
        <w:rPr>
          <w:rFonts w:hint="eastAsia"/>
          <w:bCs/>
          <w:szCs w:val="21"/>
        </w:rPr>
        <w:t xml:space="preserve">ndergraduate </w:t>
      </w:r>
      <w:r w:rsidR="00FF73EA">
        <w:rPr>
          <w:bCs/>
          <w:szCs w:val="21"/>
        </w:rPr>
        <w:t>Embedded C</w:t>
      </w:r>
      <w:r w:rsidRPr="00895593">
        <w:rPr>
          <w:bCs/>
          <w:szCs w:val="21"/>
        </w:rPr>
        <w:t>ompetition</w:t>
      </w:r>
      <w:r w:rsidR="00FF73EA">
        <w:rPr>
          <w:bCs/>
          <w:szCs w:val="21"/>
        </w:rPr>
        <w:t xml:space="preserve"> Project</w:t>
      </w:r>
      <w:r w:rsidR="000A0ADC">
        <w:rPr>
          <w:rFonts w:hint="eastAsia"/>
          <w:bCs/>
          <w:szCs w:val="21"/>
        </w:rPr>
        <w:t xml:space="preserve">. The </w:t>
      </w:r>
      <w:r w:rsidRPr="00895593">
        <w:rPr>
          <w:bCs/>
          <w:szCs w:val="21"/>
        </w:rPr>
        <w:t>low-cost</w:t>
      </w:r>
      <w:r w:rsidRPr="00895593">
        <w:rPr>
          <w:rFonts w:hint="eastAsia"/>
          <w:bCs/>
          <w:szCs w:val="21"/>
        </w:rPr>
        <w:t xml:space="preserve"> version system</w:t>
      </w:r>
      <w:r w:rsidR="003C3483">
        <w:rPr>
          <w:bCs/>
          <w:szCs w:val="21"/>
        </w:rPr>
        <w:t xml:space="preserve"> and new developed</w:t>
      </w:r>
      <w:r w:rsidR="00637605">
        <w:rPr>
          <w:rFonts w:hint="eastAsia"/>
          <w:bCs/>
          <w:szCs w:val="21"/>
        </w:rPr>
        <w:t xml:space="preserve"> open source</w:t>
      </w:r>
      <w:r w:rsidR="00285114">
        <w:rPr>
          <w:rFonts w:hint="eastAsia"/>
          <w:bCs/>
          <w:szCs w:val="21"/>
        </w:rPr>
        <w:t xml:space="preserve"> </w:t>
      </w:r>
      <w:r w:rsidR="003C3483">
        <w:rPr>
          <w:bCs/>
          <w:szCs w:val="21"/>
        </w:rPr>
        <w:t xml:space="preserve"> operating system</w:t>
      </w:r>
      <w:r w:rsidRPr="00895593">
        <w:rPr>
          <w:rFonts w:hint="eastAsia"/>
          <w:bCs/>
          <w:szCs w:val="21"/>
        </w:rPr>
        <w:t xml:space="preserve"> is used for controlling the street lamp</w:t>
      </w:r>
      <w:r w:rsidR="000A0ADC">
        <w:rPr>
          <w:bCs/>
          <w:szCs w:val="21"/>
        </w:rPr>
        <w:t>s</w:t>
      </w:r>
      <w:r w:rsidR="000A0ADC">
        <w:rPr>
          <w:rFonts w:hint="eastAsia"/>
          <w:bCs/>
          <w:szCs w:val="21"/>
        </w:rPr>
        <w:t>, bec</w:t>
      </w:r>
      <w:r w:rsidR="000A0ADC">
        <w:rPr>
          <w:bCs/>
          <w:szCs w:val="21"/>
        </w:rPr>
        <w:t>a</w:t>
      </w:r>
      <w:r w:rsidRPr="00895593">
        <w:rPr>
          <w:rFonts w:hint="eastAsia"/>
          <w:bCs/>
          <w:szCs w:val="21"/>
        </w:rPr>
        <w:t>me part of the green light</w:t>
      </w:r>
      <w:r w:rsidR="00315F6A">
        <w:rPr>
          <w:bCs/>
          <w:szCs w:val="21"/>
        </w:rPr>
        <w:t>ing</w:t>
      </w:r>
      <w:r w:rsidRPr="00895593">
        <w:rPr>
          <w:rFonts w:hint="eastAsia"/>
          <w:bCs/>
          <w:szCs w:val="21"/>
        </w:rPr>
        <w:t xml:space="preserve"> </w:t>
      </w:r>
      <w:r w:rsidR="00315F6A">
        <w:rPr>
          <w:bCs/>
          <w:szCs w:val="21"/>
        </w:rPr>
        <w:t xml:space="preserve">project </w:t>
      </w:r>
      <w:r w:rsidRPr="00895593">
        <w:rPr>
          <w:rFonts w:hint="eastAsia"/>
          <w:bCs/>
          <w:szCs w:val="21"/>
        </w:rPr>
        <w:t>funded by Heilong Jiang Province.</w:t>
      </w:r>
    </w:p>
    <w:p w:rsidR="00895593" w:rsidRDefault="007F38F5" w:rsidP="0070012B">
      <w:pPr>
        <w:numPr>
          <w:ilvl w:val="0"/>
          <w:numId w:val="1"/>
        </w:numPr>
        <w:rPr>
          <w:rFonts w:ascii="Garamond" w:hAnsi="Garamond"/>
          <w:b/>
          <w:szCs w:val="21"/>
        </w:rPr>
      </w:pPr>
      <w:r>
        <w:rPr>
          <w:rFonts w:ascii="Garamond" w:hAnsi="Garamond" w:hint="eastAsia"/>
          <w:b/>
          <w:szCs w:val="21"/>
        </w:rPr>
        <w:t xml:space="preserve">Software </w:t>
      </w:r>
      <w:r w:rsidR="00895593">
        <w:rPr>
          <w:rFonts w:ascii="Garamond" w:hAnsi="Garamond" w:hint="eastAsia"/>
          <w:b/>
          <w:szCs w:val="21"/>
        </w:rPr>
        <w:t>Development Consultant</w:t>
      </w:r>
    </w:p>
    <w:p w:rsidR="0070012B" w:rsidRPr="007F38F5" w:rsidRDefault="00895593" w:rsidP="007F38F5">
      <w:pPr>
        <w:ind w:left="1260"/>
        <w:rPr>
          <w:bCs/>
          <w:szCs w:val="21"/>
        </w:rPr>
      </w:pPr>
      <w:r w:rsidRPr="007F38F5">
        <w:rPr>
          <w:rFonts w:hint="eastAsia"/>
          <w:bCs/>
          <w:szCs w:val="21"/>
        </w:rPr>
        <w:t xml:space="preserve">Serve as the </w:t>
      </w:r>
      <w:r w:rsidRPr="007F38F5">
        <w:rPr>
          <w:bCs/>
          <w:szCs w:val="21"/>
        </w:rPr>
        <w:t>embedded</w:t>
      </w:r>
      <w:r w:rsidRPr="007F38F5">
        <w:rPr>
          <w:rFonts w:hint="eastAsia"/>
          <w:bCs/>
          <w:szCs w:val="21"/>
        </w:rPr>
        <w:t xml:space="preserve"> software development</w:t>
      </w:r>
      <w:r w:rsidR="00431F09" w:rsidRPr="007F38F5">
        <w:rPr>
          <w:rFonts w:hint="eastAsia"/>
          <w:bCs/>
          <w:szCs w:val="21"/>
        </w:rPr>
        <w:t xml:space="preserve"> consultant</w:t>
      </w:r>
      <w:r w:rsidRPr="007F38F5">
        <w:rPr>
          <w:rFonts w:hint="eastAsia"/>
          <w:bCs/>
          <w:szCs w:val="21"/>
        </w:rPr>
        <w:t xml:space="preserve"> for 863 national key </w:t>
      </w:r>
      <w:r w:rsidR="00967DBC" w:rsidRPr="007F38F5">
        <w:rPr>
          <w:rFonts w:hint="eastAsia"/>
          <w:bCs/>
          <w:szCs w:val="21"/>
        </w:rPr>
        <w:t xml:space="preserve">equipment </w:t>
      </w:r>
      <w:proofErr w:type="gramStart"/>
      <w:r w:rsidRPr="007F38F5">
        <w:rPr>
          <w:rFonts w:hint="eastAsia"/>
          <w:bCs/>
          <w:szCs w:val="21"/>
        </w:rPr>
        <w:t>project</w:t>
      </w:r>
      <w:proofErr w:type="gramEnd"/>
      <w:r w:rsidRPr="007F38F5">
        <w:rPr>
          <w:rFonts w:hint="eastAsia"/>
          <w:bCs/>
          <w:szCs w:val="21"/>
        </w:rPr>
        <w:t xml:space="preserve">, the Digital </w:t>
      </w:r>
      <w:r w:rsidRPr="007F38F5">
        <w:rPr>
          <w:bCs/>
          <w:szCs w:val="21"/>
        </w:rPr>
        <w:t>Wielding</w:t>
      </w:r>
      <w:r w:rsidRPr="007F38F5">
        <w:rPr>
          <w:rFonts w:hint="eastAsia"/>
          <w:bCs/>
          <w:szCs w:val="21"/>
        </w:rPr>
        <w:t xml:space="preserve"> </w:t>
      </w:r>
      <w:r w:rsidR="00967DBC" w:rsidRPr="007F38F5">
        <w:rPr>
          <w:rFonts w:hint="eastAsia"/>
          <w:bCs/>
          <w:szCs w:val="21"/>
        </w:rPr>
        <w:t xml:space="preserve">Machine. </w:t>
      </w:r>
    </w:p>
    <w:p w:rsidR="00967DBC" w:rsidRPr="007F38F5" w:rsidRDefault="00431F09" w:rsidP="007F38F5">
      <w:pPr>
        <w:ind w:left="1260"/>
        <w:rPr>
          <w:bCs/>
          <w:szCs w:val="21"/>
        </w:rPr>
      </w:pPr>
      <w:r w:rsidRPr="007F38F5">
        <w:rPr>
          <w:rFonts w:hint="eastAsia"/>
          <w:bCs/>
          <w:szCs w:val="21"/>
        </w:rPr>
        <w:t>Embedded Application Software Consult</w:t>
      </w:r>
      <w:r w:rsidR="00964565" w:rsidRPr="007F38F5">
        <w:rPr>
          <w:rFonts w:hint="eastAsia"/>
          <w:bCs/>
          <w:szCs w:val="21"/>
        </w:rPr>
        <w:t>ant for HIT EDA (</w:t>
      </w:r>
      <w:r w:rsidRPr="007F38F5">
        <w:rPr>
          <w:rFonts w:hint="eastAsia"/>
          <w:bCs/>
          <w:szCs w:val="21"/>
        </w:rPr>
        <w:t>Electronics Design Association)</w:t>
      </w:r>
    </w:p>
    <w:p w:rsidR="00F91211" w:rsidRPr="00E40839" w:rsidRDefault="00F91211" w:rsidP="006E0574">
      <w:pPr>
        <w:ind w:left="900"/>
        <w:rPr>
          <w:bCs/>
          <w:szCs w:val="21"/>
        </w:rPr>
      </w:pPr>
    </w:p>
    <w:sectPr w:rsidR="00F91211" w:rsidRPr="00E40839" w:rsidSect="00174FEE">
      <w:pgSz w:w="11906" w:h="16838" w:code="9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C2" w:rsidRDefault="00B22CC2" w:rsidP="00C04561">
      <w:r>
        <w:separator/>
      </w:r>
    </w:p>
  </w:endnote>
  <w:endnote w:type="continuationSeparator" w:id="0">
    <w:p w:rsidR="00B22CC2" w:rsidRDefault="00B22CC2" w:rsidP="00C0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C2" w:rsidRDefault="00B22CC2" w:rsidP="00C04561">
      <w:r>
        <w:separator/>
      </w:r>
    </w:p>
  </w:footnote>
  <w:footnote w:type="continuationSeparator" w:id="0">
    <w:p w:rsidR="00B22CC2" w:rsidRDefault="00B22CC2" w:rsidP="00C0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F8F"/>
    <w:multiLevelType w:val="hybridMultilevel"/>
    <w:tmpl w:val="5F92F8F6"/>
    <w:lvl w:ilvl="0" w:tplc="70E6966E">
      <w:numFmt w:val="bullet"/>
      <w:lvlText w:val="◆"/>
      <w:lvlJc w:val="left"/>
      <w:pPr>
        <w:tabs>
          <w:tab w:val="num" w:pos="2156"/>
        </w:tabs>
        <w:ind w:left="2156" w:hanging="93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6"/>
        </w:tabs>
        <w:ind w:left="20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86"/>
        </w:tabs>
        <w:ind w:left="24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6"/>
        </w:tabs>
        <w:ind w:left="29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26"/>
        </w:tabs>
        <w:ind w:left="33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46"/>
        </w:tabs>
        <w:ind w:left="37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6"/>
        </w:tabs>
        <w:ind w:left="41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86"/>
        </w:tabs>
        <w:ind w:left="45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06"/>
        </w:tabs>
        <w:ind w:left="5006" w:hanging="420"/>
      </w:pPr>
      <w:rPr>
        <w:rFonts w:ascii="Wingdings" w:hAnsi="Wingdings" w:hint="default"/>
      </w:rPr>
    </w:lvl>
  </w:abstractNum>
  <w:abstractNum w:abstractNumId="1">
    <w:nsid w:val="4C5816C2"/>
    <w:multiLevelType w:val="hybridMultilevel"/>
    <w:tmpl w:val="F66C3184"/>
    <w:lvl w:ilvl="0" w:tplc="D466C63E">
      <w:numFmt w:val="bullet"/>
      <w:lvlText w:val="◆"/>
      <w:lvlJc w:val="left"/>
      <w:pPr>
        <w:tabs>
          <w:tab w:val="num" w:pos="1622"/>
        </w:tabs>
        <w:ind w:left="1622" w:hanging="360"/>
      </w:pPr>
      <w:rPr>
        <w:rFonts w:ascii="Times New Roman" w:eastAsia="SimSun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2"/>
        </w:tabs>
        <w:ind w:left="5042" w:hanging="420"/>
      </w:pPr>
      <w:rPr>
        <w:rFonts w:ascii="Wingdings" w:hAnsi="Wingdings" w:hint="default"/>
      </w:rPr>
    </w:lvl>
  </w:abstractNum>
  <w:abstractNum w:abstractNumId="2">
    <w:nsid w:val="576C5149"/>
    <w:multiLevelType w:val="hybridMultilevel"/>
    <w:tmpl w:val="4450E3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E0"/>
    <w:rsid w:val="000011D2"/>
    <w:rsid w:val="00004C52"/>
    <w:rsid w:val="0000515D"/>
    <w:rsid w:val="00010FC4"/>
    <w:rsid w:val="00017E14"/>
    <w:rsid w:val="00032206"/>
    <w:rsid w:val="00033F6F"/>
    <w:rsid w:val="0003471B"/>
    <w:rsid w:val="00037C75"/>
    <w:rsid w:val="00043E28"/>
    <w:rsid w:val="00054893"/>
    <w:rsid w:val="00055BE1"/>
    <w:rsid w:val="00064272"/>
    <w:rsid w:val="00067B3C"/>
    <w:rsid w:val="00073342"/>
    <w:rsid w:val="00076955"/>
    <w:rsid w:val="00082059"/>
    <w:rsid w:val="00082BEA"/>
    <w:rsid w:val="00087166"/>
    <w:rsid w:val="000874E5"/>
    <w:rsid w:val="00087E33"/>
    <w:rsid w:val="00096884"/>
    <w:rsid w:val="000A0ADC"/>
    <w:rsid w:val="000A4FD4"/>
    <w:rsid w:val="000A667E"/>
    <w:rsid w:val="000B13FC"/>
    <w:rsid w:val="000B67C2"/>
    <w:rsid w:val="000B6EB3"/>
    <w:rsid w:val="000E1664"/>
    <w:rsid w:val="000E1F0B"/>
    <w:rsid w:val="000E7205"/>
    <w:rsid w:val="000F5F0D"/>
    <w:rsid w:val="000F6E8E"/>
    <w:rsid w:val="0010075A"/>
    <w:rsid w:val="00102AC0"/>
    <w:rsid w:val="00102CEB"/>
    <w:rsid w:val="00105F7D"/>
    <w:rsid w:val="001068FB"/>
    <w:rsid w:val="001149C5"/>
    <w:rsid w:val="00114AAE"/>
    <w:rsid w:val="00122DFD"/>
    <w:rsid w:val="00125FC3"/>
    <w:rsid w:val="001265D0"/>
    <w:rsid w:val="00126F21"/>
    <w:rsid w:val="00131BFB"/>
    <w:rsid w:val="001341DD"/>
    <w:rsid w:val="00134FFC"/>
    <w:rsid w:val="00135E54"/>
    <w:rsid w:val="0015313B"/>
    <w:rsid w:val="00154875"/>
    <w:rsid w:val="00157B64"/>
    <w:rsid w:val="00157C07"/>
    <w:rsid w:val="00162AAD"/>
    <w:rsid w:val="00163A41"/>
    <w:rsid w:val="00164750"/>
    <w:rsid w:val="001654EB"/>
    <w:rsid w:val="001722E2"/>
    <w:rsid w:val="00174FEE"/>
    <w:rsid w:val="00180B6D"/>
    <w:rsid w:val="00181D50"/>
    <w:rsid w:val="00183C6C"/>
    <w:rsid w:val="0018621E"/>
    <w:rsid w:val="00186886"/>
    <w:rsid w:val="00191750"/>
    <w:rsid w:val="001920DD"/>
    <w:rsid w:val="001A4D9D"/>
    <w:rsid w:val="001B7B0D"/>
    <w:rsid w:val="001C262E"/>
    <w:rsid w:val="001C51E0"/>
    <w:rsid w:val="001C7B17"/>
    <w:rsid w:val="001D07D1"/>
    <w:rsid w:val="001D0F7B"/>
    <w:rsid w:val="001F0994"/>
    <w:rsid w:val="001F3BF0"/>
    <w:rsid w:val="001F51AB"/>
    <w:rsid w:val="00213023"/>
    <w:rsid w:val="00213E66"/>
    <w:rsid w:val="00214020"/>
    <w:rsid w:val="00215C7C"/>
    <w:rsid w:val="00220B92"/>
    <w:rsid w:val="00227E0D"/>
    <w:rsid w:val="00232C17"/>
    <w:rsid w:val="00240EB4"/>
    <w:rsid w:val="0024358A"/>
    <w:rsid w:val="00253104"/>
    <w:rsid w:val="002732AA"/>
    <w:rsid w:val="002754D4"/>
    <w:rsid w:val="00275F92"/>
    <w:rsid w:val="00276BD3"/>
    <w:rsid w:val="002832ED"/>
    <w:rsid w:val="00285114"/>
    <w:rsid w:val="002873C3"/>
    <w:rsid w:val="00294474"/>
    <w:rsid w:val="002A12DE"/>
    <w:rsid w:val="002A3DFE"/>
    <w:rsid w:val="002A460F"/>
    <w:rsid w:val="002A7DF9"/>
    <w:rsid w:val="002B4DA7"/>
    <w:rsid w:val="002D29DD"/>
    <w:rsid w:val="002E4DA7"/>
    <w:rsid w:val="002E6204"/>
    <w:rsid w:val="002F0FF8"/>
    <w:rsid w:val="002F1127"/>
    <w:rsid w:val="002F2AAA"/>
    <w:rsid w:val="002F2CEC"/>
    <w:rsid w:val="002F434B"/>
    <w:rsid w:val="002F451C"/>
    <w:rsid w:val="003020FE"/>
    <w:rsid w:val="00315F6A"/>
    <w:rsid w:val="003167E7"/>
    <w:rsid w:val="00320432"/>
    <w:rsid w:val="003209CE"/>
    <w:rsid w:val="00321517"/>
    <w:rsid w:val="00326416"/>
    <w:rsid w:val="003276ED"/>
    <w:rsid w:val="00350FC8"/>
    <w:rsid w:val="00356646"/>
    <w:rsid w:val="00360ECE"/>
    <w:rsid w:val="003611AC"/>
    <w:rsid w:val="00361C1A"/>
    <w:rsid w:val="00362210"/>
    <w:rsid w:val="0036701E"/>
    <w:rsid w:val="00367AEA"/>
    <w:rsid w:val="00370951"/>
    <w:rsid w:val="003759A6"/>
    <w:rsid w:val="0037789A"/>
    <w:rsid w:val="00384B4F"/>
    <w:rsid w:val="00387610"/>
    <w:rsid w:val="00394FAE"/>
    <w:rsid w:val="003A3C35"/>
    <w:rsid w:val="003A6CBF"/>
    <w:rsid w:val="003A7391"/>
    <w:rsid w:val="003B048D"/>
    <w:rsid w:val="003C2FE7"/>
    <w:rsid w:val="003C3483"/>
    <w:rsid w:val="003D12AB"/>
    <w:rsid w:val="003D2678"/>
    <w:rsid w:val="003E699A"/>
    <w:rsid w:val="003F1D42"/>
    <w:rsid w:val="003F4B0E"/>
    <w:rsid w:val="0040017D"/>
    <w:rsid w:val="00400EAF"/>
    <w:rsid w:val="004061C5"/>
    <w:rsid w:val="00407587"/>
    <w:rsid w:val="00411B56"/>
    <w:rsid w:val="00415980"/>
    <w:rsid w:val="00417284"/>
    <w:rsid w:val="0042442D"/>
    <w:rsid w:val="00431F09"/>
    <w:rsid w:val="00434DD8"/>
    <w:rsid w:val="00440D85"/>
    <w:rsid w:val="00464512"/>
    <w:rsid w:val="00466BD6"/>
    <w:rsid w:val="00470121"/>
    <w:rsid w:val="0047279D"/>
    <w:rsid w:val="004757DC"/>
    <w:rsid w:val="0048406A"/>
    <w:rsid w:val="00490975"/>
    <w:rsid w:val="00491833"/>
    <w:rsid w:val="00492A2E"/>
    <w:rsid w:val="004A4D46"/>
    <w:rsid w:val="004A66DF"/>
    <w:rsid w:val="004A698D"/>
    <w:rsid w:val="004A78C3"/>
    <w:rsid w:val="004B3102"/>
    <w:rsid w:val="004B7A5D"/>
    <w:rsid w:val="004C1F03"/>
    <w:rsid w:val="004C3CE6"/>
    <w:rsid w:val="004D1DA4"/>
    <w:rsid w:val="004D4BDB"/>
    <w:rsid w:val="004E0858"/>
    <w:rsid w:val="0050717E"/>
    <w:rsid w:val="00507DD9"/>
    <w:rsid w:val="00507EAD"/>
    <w:rsid w:val="005230BA"/>
    <w:rsid w:val="00530AF1"/>
    <w:rsid w:val="00545853"/>
    <w:rsid w:val="00545ED8"/>
    <w:rsid w:val="00551DDC"/>
    <w:rsid w:val="00552FDC"/>
    <w:rsid w:val="00560135"/>
    <w:rsid w:val="005624A9"/>
    <w:rsid w:val="00576F0F"/>
    <w:rsid w:val="00577FA9"/>
    <w:rsid w:val="0058208F"/>
    <w:rsid w:val="00593B41"/>
    <w:rsid w:val="005942E0"/>
    <w:rsid w:val="005A2BF6"/>
    <w:rsid w:val="005A5FC2"/>
    <w:rsid w:val="005B0118"/>
    <w:rsid w:val="005B7DF7"/>
    <w:rsid w:val="005D70E1"/>
    <w:rsid w:val="005E108E"/>
    <w:rsid w:val="005E1A28"/>
    <w:rsid w:val="005E7A7C"/>
    <w:rsid w:val="005F4280"/>
    <w:rsid w:val="00601B43"/>
    <w:rsid w:val="00602B88"/>
    <w:rsid w:val="006071FD"/>
    <w:rsid w:val="00607DD7"/>
    <w:rsid w:val="00612C89"/>
    <w:rsid w:val="00621FC3"/>
    <w:rsid w:val="006230EB"/>
    <w:rsid w:val="00626415"/>
    <w:rsid w:val="0063320D"/>
    <w:rsid w:val="00634A09"/>
    <w:rsid w:val="00634F94"/>
    <w:rsid w:val="00637605"/>
    <w:rsid w:val="00642C79"/>
    <w:rsid w:val="006445A2"/>
    <w:rsid w:val="00647BE8"/>
    <w:rsid w:val="00650560"/>
    <w:rsid w:val="006559F8"/>
    <w:rsid w:val="00663CF1"/>
    <w:rsid w:val="00665FCD"/>
    <w:rsid w:val="00680D29"/>
    <w:rsid w:val="006925EE"/>
    <w:rsid w:val="006A0FAE"/>
    <w:rsid w:val="006A4A6C"/>
    <w:rsid w:val="006A5065"/>
    <w:rsid w:val="006A716E"/>
    <w:rsid w:val="006B041E"/>
    <w:rsid w:val="006B591F"/>
    <w:rsid w:val="006C06FD"/>
    <w:rsid w:val="006D474F"/>
    <w:rsid w:val="006D74A9"/>
    <w:rsid w:val="006E0574"/>
    <w:rsid w:val="006E5DEF"/>
    <w:rsid w:val="0070012B"/>
    <w:rsid w:val="00702A2C"/>
    <w:rsid w:val="00712EF1"/>
    <w:rsid w:val="00717CF5"/>
    <w:rsid w:val="00724AAC"/>
    <w:rsid w:val="007278A3"/>
    <w:rsid w:val="007303DD"/>
    <w:rsid w:val="007313A4"/>
    <w:rsid w:val="007370FE"/>
    <w:rsid w:val="007422A4"/>
    <w:rsid w:val="00754A03"/>
    <w:rsid w:val="007578B6"/>
    <w:rsid w:val="0076047C"/>
    <w:rsid w:val="0077009B"/>
    <w:rsid w:val="00772F70"/>
    <w:rsid w:val="007742D0"/>
    <w:rsid w:val="00775A1B"/>
    <w:rsid w:val="00777115"/>
    <w:rsid w:val="00783EAC"/>
    <w:rsid w:val="007924CF"/>
    <w:rsid w:val="00792802"/>
    <w:rsid w:val="00794CDE"/>
    <w:rsid w:val="007A1392"/>
    <w:rsid w:val="007A14B5"/>
    <w:rsid w:val="007A2D7C"/>
    <w:rsid w:val="007B114F"/>
    <w:rsid w:val="007B372E"/>
    <w:rsid w:val="007C415D"/>
    <w:rsid w:val="007C4355"/>
    <w:rsid w:val="007E1E23"/>
    <w:rsid w:val="007E241F"/>
    <w:rsid w:val="007F0B7E"/>
    <w:rsid w:val="007F17BE"/>
    <w:rsid w:val="007F38F5"/>
    <w:rsid w:val="007F5EAB"/>
    <w:rsid w:val="008021A1"/>
    <w:rsid w:val="00810C23"/>
    <w:rsid w:val="00811D54"/>
    <w:rsid w:val="0081664C"/>
    <w:rsid w:val="00817462"/>
    <w:rsid w:val="0082032F"/>
    <w:rsid w:val="0082138F"/>
    <w:rsid w:val="00826350"/>
    <w:rsid w:val="00830EA3"/>
    <w:rsid w:val="00837666"/>
    <w:rsid w:val="00841781"/>
    <w:rsid w:val="008421C8"/>
    <w:rsid w:val="00846829"/>
    <w:rsid w:val="00862333"/>
    <w:rsid w:val="00863145"/>
    <w:rsid w:val="0086449F"/>
    <w:rsid w:val="00877F0A"/>
    <w:rsid w:val="008827BB"/>
    <w:rsid w:val="00882A8D"/>
    <w:rsid w:val="00887436"/>
    <w:rsid w:val="00887640"/>
    <w:rsid w:val="00894875"/>
    <w:rsid w:val="00895593"/>
    <w:rsid w:val="00897E30"/>
    <w:rsid w:val="008A19D6"/>
    <w:rsid w:val="008A2460"/>
    <w:rsid w:val="008A347D"/>
    <w:rsid w:val="008B02D5"/>
    <w:rsid w:val="008B65AA"/>
    <w:rsid w:val="008C59E7"/>
    <w:rsid w:val="008C64CF"/>
    <w:rsid w:val="008C7D74"/>
    <w:rsid w:val="008D4564"/>
    <w:rsid w:val="008E0284"/>
    <w:rsid w:val="008E134A"/>
    <w:rsid w:val="008E2059"/>
    <w:rsid w:val="008E2065"/>
    <w:rsid w:val="008E606F"/>
    <w:rsid w:val="008F146B"/>
    <w:rsid w:val="008F1C2F"/>
    <w:rsid w:val="008F4AF4"/>
    <w:rsid w:val="008F6C55"/>
    <w:rsid w:val="009019CB"/>
    <w:rsid w:val="00902E30"/>
    <w:rsid w:val="00903271"/>
    <w:rsid w:val="0090478F"/>
    <w:rsid w:val="009057CA"/>
    <w:rsid w:val="00906AE0"/>
    <w:rsid w:val="00912F6C"/>
    <w:rsid w:val="009161CA"/>
    <w:rsid w:val="009172CB"/>
    <w:rsid w:val="009236F1"/>
    <w:rsid w:val="00925913"/>
    <w:rsid w:val="00930BFC"/>
    <w:rsid w:val="00933D6B"/>
    <w:rsid w:val="00935A06"/>
    <w:rsid w:val="0094014F"/>
    <w:rsid w:val="009416B0"/>
    <w:rsid w:val="0094444B"/>
    <w:rsid w:val="00950A3A"/>
    <w:rsid w:val="00951905"/>
    <w:rsid w:val="00952596"/>
    <w:rsid w:val="00957B5F"/>
    <w:rsid w:val="00957E10"/>
    <w:rsid w:val="00964565"/>
    <w:rsid w:val="00967DBC"/>
    <w:rsid w:val="009726CD"/>
    <w:rsid w:val="00975D1F"/>
    <w:rsid w:val="00991F4F"/>
    <w:rsid w:val="009923B7"/>
    <w:rsid w:val="009949FC"/>
    <w:rsid w:val="00996B30"/>
    <w:rsid w:val="00997023"/>
    <w:rsid w:val="009A3B7B"/>
    <w:rsid w:val="009B2032"/>
    <w:rsid w:val="009C09F7"/>
    <w:rsid w:val="009C77ED"/>
    <w:rsid w:val="009D4FD8"/>
    <w:rsid w:val="009D666F"/>
    <w:rsid w:val="009E2AFE"/>
    <w:rsid w:val="009E4700"/>
    <w:rsid w:val="009E6A98"/>
    <w:rsid w:val="009F19E7"/>
    <w:rsid w:val="009F2BA1"/>
    <w:rsid w:val="00A0515C"/>
    <w:rsid w:val="00A073B1"/>
    <w:rsid w:val="00A21D7F"/>
    <w:rsid w:val="00A270B2"/>
    <w:rsid w:val="00A32F0D"/>
    <w:rsid w:val="00A3632B"/>
    <w:rsid w:val="00A4148E"/>
    <w:rsid w:val="00A41CCE"/>
    <w:rsid w:val="00A423F5"/>
    <w:rsid w:val="00A4297F"/>
    <w:rsid w:val="00A42DC2"/>
    <w:rsid w:val="00A470DC"/>
    <w:rsid w:val="00A5114A"/>
    <w:rsid w:val="00A55E68"/>
    <w:rsid w:val="00A6190D"/>
    <w:rsid w:val="00A65EDA"/>
    <w:rsid w:val="00A72919"/>
    <w:rsid w:val="00A81842"/>
    <w:rsid w:val="00A83661"/>
    <w:rsid w:val="00A876C6"/>
    <w:rsid w:val="00A91743"/>
    <w:rsid w:val="00A94B8E"/>
    <w:rsid w:val="00A9578B"/>
    <w:rsid w:val="00A97BFB"/>
    <w:rsid w:val="00AA000D"/>
    <w:rsid w:val="00AA03CD"/>
    <w:rsid w:val="00AA09C5"/>
    <w:rsid w:val="00AA4C54"/>
    <w:rsid w:val="00AB07D2"/>
    <w:rsid w:val="00AB48D0"/>
    <w:rsid w:val="00AB5D1B"/>
    <w:rsid w:val="00AC0CB4"/>
    <w:rsid w:val="00AC0F06"/>
    <w:rsid w:val="00AC1997"/>
    <w:rsid w:val="00AC23AD"/>
    <w:rsid w:val="00AC3F50"/>
    <w:rsid w:val="00AC60C1"/>
    <w:rsid w:val="00AC6F4A"/>
    <w:rsid w:val="00AD27E8"/>
    <w:rsid w:val="00AD3236"/>
    <w:rsid w:val="00AE1E09"/>
    <w:rsid w:val="00AE30C0"/>
    <w:rsid w:val="00AF0F5F"/>
    <w:rsid w:val="00AF2DC1"/>
    <w:rsid w:val="00AF4F68"/>
    <w:rsid w:val="00AF5FE6"/>
    <w:rsid w:val="00B07191"/>
    <w:rsid w:val="00B212DE"/>
    <w:rsid w:val="00B22CC2"/>
    <w:rsid w:val="00B25568"/>
    <w:rsid w:val="00B274F3"/>
    <w:rsid w:val="00B30D40"/>
    <w:rsid w:val="00B31441"/>
    <w:rsid w:val="00B32B66"/>
    <w:rsid w:val="00B34830"/>
    <w:rsid w:val="00B43143"/>
    <w:rsid w:val="00B44950"/>
    <w:rsid w:val="00B4548B"/>
    <w:rsid w:val="00B465D9"/>
    <w:rsid w:val="00B50FD0"/>
    <w:rsid w:val="00B53C9D"/>
    <w:rsid w:val="00B572E1"/>
    <w:rsid w:val="00B63218"/>
    <w:rsid w:val="00B67824"/>
    <w:rsid w:val="00B70748"/>
    <w:rsid w:val="00B72F10"/>
    <w:rsid w:val="00B75232"/>
    <w:rsid w:val="00B766DB"/>
    <w:rsid w:val="00B76A06"/>
    <w:rsid w:val="00B95E3A"/>
    <w:rsid w:val="00BA2310"/>
    <w:rsid w:val="00BA7700"/>
    <w:rsid w:val="00BA79EF"/>
    <w:rsid w:val="00BB03D6"/>
    <w:rsid w:val="00BB2AAD"/>
    <w:rsid w:val="00BB5966"/>
    <w:rsid w:val="00BC2428"/>
    <w:rsid w:val="00BD0146"/>
    <w:rsid w:val="00BD03CC"/>
    <w:rsid w:val="00BD1A30"/>
    <w:rsid w:val="00BE01D3"/>
    <w:rsid w:val="00BE177B"/>
    <w:rsid w:val="00BE24DA"/>
    <w:rsid w:val="00BF12DD"/>
    <w:rsid w:val="00BF19BE"/>
    <w:rsid w:val="00BF2F0A"/>
    <w:rsid w:val="00C01310"/>
    <w:rsid w:val="00C0181D"/>
    <w:rsid w:val="00C04561"/>
    <w:rsid w:val="00C070F6"/>
    <w:rsid w:val="00C10047"/>
    <w:rsid w:val="00C10BD6"/>
    <w:rsid w:val="00C1128D"/>
    <w:rsid w:val="00C207C4"/>
    <w:rsid w:val="00C213FF"/>
    <w:rsid w:val="00C2470A"/>
    <w:rsid w:val="00C3151D"/>
    <w:rsid w:val="00C34C5C"/>
    <w:rsid w:val="00C5223D"/>
    <w:rsid w:val="00C63708"/>
    <w:rsid w:val="00C67AF9"/>
    <w:rsid w:val="00C71034"/>
    <w:rsid w:val="00C83D82"/>
    <w:rsid w:val="00C843C9"/>
    <w:rsid w:val="00C9706C"/>
    <w:rsid w:val="00CA6811"/>
    <w:rsid w:val="00CC40AF"/>
    <w:rsid w:val="00CC6003"/>
    <w:rsid w:val="00CD4DEA"/>
    <w:rsid w:val="00CD6D59"/>
    <w:rsid w:val="00CD747D"/>
    <w:rsid w:val="00CE1F30"/>
    <w:rsid w:val="00CE41D5"/>
    <w:rsid w:val="00CE4A80"/>
    <w:rsid w:val="00CF43ED"/>
    <w:rsid w:val="00CF7017"/>
    <w:rsid w:val="00CF7D15"/>
    <w:rsid w:val="00D01808"/>
    <w:rsid w:val="00D0572A"/>
    <w:rsid w:val="00D0622D"/>
    <w:rsid w:val="00D14D62"/>
    <w:rsid w:val="00D276E6"/>
    <w:rsid w:val="00D27A3A"/>
    <w:rsid w:val="00D32EE4"/>
    <w:rsid w:val="00D37317"/>
    <w:rsid w:val="00D37F0A"/>
    <w:rsid w:val="00D4029D"/>
    <w:rsid w:val="00D43988"/>
    <w:rsid w:val="00D63DD0"/>
    <w:rsid w:val="00D67E33"/>
    <w:rsid w:val="00D73862"/>
    <w:rsid w:val="00D81D3B"/>
    <w:rsid w:val="00D9756B"/>
    <w:rsid w:val="00DA19E6"/>
    <w:rsid w:val="00DA369B"/>
    <w:rsid w:val="00DA6D71"/>
    <w:rsid w:val="00DA74A7"/>
    <w:rsid w:val="00DB0E02"/>
    <w:rsid w:val="00DB6362"/>
    <w:rsid w:val="00DC2958"/>
    <w:rsid w:val="00DD491F"/>
    <w:rsid w:val="00DD688F"/>
    <w:rsid w:val="00DE0362"/>
    <w:rsid w:val="00DE67B7"/>
    <w:rsid w:val="00DE75A1"/>
    <w:rsid w:val="00DF2D35"/>
    <w:rsid w:val="00DF30D6"/>
    <w:rsid w:val="00DF36E4"/>
    <w:rsid w:val="00DF51C8"/>
    <w:rsid w:val="00DF74A6"/>
    <w:rsid w:val="00DF77AF"/>
    <w:rsid w:val="00E13BBD"/>
    <w:rsid w:val="00E13E60"/>
    <w:rsid w:val="00E177A1"/>
    <w:rsid w:val="00E27861"/>
    <w:rsid w:val="00E30500"/>
    <w:rsid w:val="00E314E2"/>
    <w:rsid w:val="00E326BE"/>
    <w:rsid w:val="00E34BF0"/>
    <w:rsid w:val="00E367E9"/>
    <w:rsid w:val="00E37005"/>
    <w:rsid w:val="00E40839"/>
    <w:rsid w:val="00E534D9"/>
    <w:rsid w:val="00E545A1"/>
    <w:rsid w:val="00E630EA"/>
    <w:rsid w:val="00E77F72"/>
    <w:rsid w:val="00E854E9"/>
    <w:rsid w:val="00E8790B"/>
    <w:rsid w:val="00E935D9"/>
    <w:rsid w:val="00E93BD4"/>
    <w:rsid w:val="00E95949"/>
    <w:rsid w:val="00EA5580"/>
    <w:rsid w:val="00EA5F35"/>
    <w:rsid w:val="00EB0471"/>
    <w:rsid w:val="00EC2AA2"/>
    <w:rsid w:val="00EC6261"/>
    <w:rsid w:val="00ED50F9"/>
    <w:rsid w:val="00ED68BC"/>
    <w:rsid w:val="00EE10EA"/>
    <w:rsid w:val="00EE3D65"/>
    <w:rsid w:val="00EE655A"/>
    <w:rsid w:val="00EE6EAF"/>
    <w:rsid w:val="00EF499C"/>
    <w:rsid w:val="00EF788E"/>
    <w:rsid w:val="00F110E0"/>
    <w:rsid w:val="00F1137F"/>
    <w:rsid w:val="00F133DF"/>
    <w:rsid w:val="00F15078"/>
    <w:rsid w:val="00F268F6"/>
    <w:rsid w:val="00F26EFE"/>
    <w:rsid w:val="00F339C4"/>
    <w:rsid w:val="00F36067"/>
    <w:rsid w:val="00F36F1E"/>
    <w:rsid w:val="00F41D9A"/>
    <w:rsid w:val="00F42290"/>
    <w:rsid w:val="00F474A8"/>
    <w:rsid w:val="00F47BD3"/>
    <w:rsid w:val="00F50128"/>
    <w:rsid w:val="00F64E3D"/>
    <w:rsid w:val="00F70A33"/>
    <w:rsid w:val="00F7130C"/>
    <w:rsid w:val="00F84308"/>
    <w:rsid w:val="00F845BC"/>
    <w:rsid w:val="00F90B23"/>
    <w:rsid w:val="00F91043"/>
    <w:rsid w:val="00F91211"/>
    <w:rsid w:val="00F95911"/>
    <w:rsid w:val="00F96829"/>
    <w:rsid w:val="00FA66C4"/>
    <w:rsid w:val="00FC128D"/>
    <w:rsid w:val="00FC33AA"/>
    <w:rsid w:val="00FC4A8B"/>
    <w:rsid w:val="00FC4B29"/>
    <w:rsid w:val="00FC576F"/>
    <w:rsid w:val="00FD1590"/>
    <w:rsid w:val="00FD2865"/>
    <w:rsid w:val="00FD5C18"/>
    <w:rsid w:val="00FD61D0"/>
    <w:rsid w:val="00FE4CB8"/>
    <w:rsid w:val="00FE5F06"/>
    <w:rsid w:val="00FE608E"/>
    <w:rsid w:val="00FF3BA1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2E1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4FEE"/>
    <w:rPr>
      <w:color w:val="0000FF"/>
      <w:u w:val="single"/>
    </w:rPr>
  </w:style>
  <w:style w:type="character" w:styleId="FollowedHyperlink">
    <w:name w:val="FollowedHyperlink"/>
    <w:basedOn w:val="DefaultParagraphFont"/>
    <w:rsid w:val="00174FEE"/>
    <w:rPr>
      <w:color w:val="800080"/>
      <w:u w:val="single"/>
    </w:rPr>
  </w:style>
  <w:style w:type="paragraph" w:customStyle="1" w:styleId="Default">
    <w:name w:val="Default"/>
    <w:rsid w:val="00174FEE"/>
    <w:pPr>
      <w:widowControl w:val="0"/>
      <w:autoSpaceDE w:val="0"/>
      <w:autoSpaceDN w:val="0"/>
      <w:adjustRightInd w:val="0"/>
    </w:pPr>
    <w:rPr>
      <w:rFonts w:ascii="SimSu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rsid w:val="00C045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04561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C045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4561"/>
    <w:rPr>
      <w:kern w:val="2"/>
      <w:sz w:val="21"/>
      <w:szCs w:val="24"/>
      <w:lang w:val="en-US"/>
    </w:rPr>
  </w:style>
  <w:style w:type="character" w:customStyle="1" w:styleId="apple-style-span">
    <w:name w:val="apple-style-span"/>
    <w:basedOn w:val="DefaultParagraphFont"/>
    <w:rsid w:val="00906AE0"/>
  </w:style>
  <w:style w:type="character" w:customStyle="1" w:styleId="apple-converted-space">
    <w:name w:val="apple-converted-space"/>
    <w:basedOn w:val="DefaultParagraphFont"/>
    <w:rsid w:val="00AC6F4A"/>
  </w:style>
  <w:style w:type="paragraph" w:styleId="BalloonText">
    <w:name w:val="Balloon Text"/>
    <w:basedOn w:val="Normal"/>
    <w:link w:val="BalloonTextChar"/>
    <w:rsid w:val="00DA6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6D71"/>
    <w:rPr>
      <w:rFonts w:ascii="Tahoma" w:hAnsi="Tahoma" w:cs="Tahoma"/>
      <w:kern w:val="2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2E1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4FEE"/>
    <w:rPr>
      <w:color w:val="0000FF"/>
      <w:u w:val="single"/>
    </w:rPr>
  </w:style>
  <w:style w:type="character" w:styleId="FollowedHyperlink">
    <w:name w:val="FollowedHyperlink"/>
    <w:basedOn w:val="DefaultParagraphFont"/>
    <w:rsid w:val="00174FEE"/>
    <w:rPr>
      <w:color w:val="800080"/>
      <w:u w:val="single"/>
    </w:rPr>
  </w:style>
  <w:style w:type="paragraph" w:customStyle="1" w:styleId="Default">
    <w:name w:val="Default"/>
    <w:rsid w:val="00174FEE"/>
    <w:pPr>
      <w:widowControl w:val="0"/>
      <w:autoSpaceDE w:val="0"/>
      <w:autoSpaceDN w:val="0"/>
      <w:adjustRightInd w:val="0"/>
    </w:pPr>
    <w:rPr>
      <w:rFonts w:ascii="SimSu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rsid w:val="00C045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04561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C045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4561"/>
    <w:rPr>
      <w:kern w:val="2"/>
      <w:sz w:val="21"/>
      <w:szCs w:val="24"/>
      <w:lang w:val="en-US"/>
    </w:rPr>
  </w:style>
  <w:style w:type="character" w:customStyle="1" w:styleId="apple-style-span">
    <w:name w:val="apple-style-span"/>
    <w:basedOn w:val="DefaultParagraphFont"/>
    <w:rsid w:val="00906AE0"/>
  </w:style>
  <w:style w:type="character" w:customStyle="1" w:styleId="apple-converted-space">
    <w:name w:val="apple-converted-space"/>
    <w:basedOn w:val="DefaultParagraphFont"/>
    <w:rsid w:val="00AC6F4A"/>
  </w:style>
  <w:style w:type="paragraph" w:styleId="BalloonText">
    <w:name w:val="Balloon Text"/>
    <w:basedOn w:val="Normal"/>
    <w:link w:val="BalloonTextChar"/>
    <w:rsid w:val="00DA6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6D71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7F8F8A28</Template>
  <TotalTime>34</TotalTime>
  <Pages>2</Pages>
  <Words>456</Words>
  <Characters>2914</Characters>
  <Application>Microsoft Office Word</Application>
  <DocSecurity>0</DocSecurity>
  <Lines>80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>Bournemouth University</Company>
  <LinksUpToDate>false</LinksUpToDate>
  <CharactersWithSpaces>3307</CharactersWithSpaces>
  <SharedDoc>false</SharedDoc>
  <HLinks>
    <vt:vector size="6" baseType="variant">
      <vt:variant>
        <vt:i4>655392</vt:i4>
      </vt:variant>
      <vt:variant>
        <vt:i4>0</vt:i4>
      </vt:variant>
      <vt:variant>
        <vt:i4>0</vt:i4>
      </vt:variant>
      <vt:variant>
        <vt:i4>5</vt:i4>
      </vt:variant>
      <vt:variant>
        <vt:lpwstr>mailto:hibana1983@gmail.com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Fangde,Liu</dc:creator>
  <cp:lastModifiedBy>Fangde,Liu</cp:lastModifiedBy>
  <cp:revision>16</cp:revision>
  <cp:lastPrinted>2011-11-29T17:37:00Z</cp:lastPrinted>
  <dcterms:created xsi:type="dcterms:W3CDTF">2011-11-07T14:38:00Z</dcterms:created>
  <dcterms:modified xsi:type="dcterms:W3CDTF">2011-11-29T17:39:00Z</dcterms:modified>
</cp:coreProperties>
</file>