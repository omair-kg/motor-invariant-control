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87B" w:rsidRDefault="0048587B" w:rsidP="0048587B">
      <w:pPr>
        <w:pStyle w:val="Title"/>
      </w:pPr>
      <w:r>
        <w:t>Adaptive Moti</w:t>
      </w:r>
      <w:r w:rsidR="009D1BDB">
        <w:t>on Synthesis Based on Invariant Motion Signature</w:t>
      </w:r>
    </w:p>
    <w:p w:rsidR="0048587B" w:rsidRPr="0048587B" w:rsidRDefault="0048587B" w:rsidP="0048587B">
      <w:pPr>
        <w:pStyle w:val="NoSpacing"/>
        <w:rPr>
          <w:rStyle w:val="Emphasis"/>
        </w:rPr>
      </w:pPr>
      <w:r w:rsidRPr="0048587B">
        <w:rPr>
          <w:rStyle w:val="Emphasis"/>
        </w:rPr>
        <w:t xml:space="preserve">In this paper, we propose </w:t>
      </w:r>
      <w:proofErr w:type="gramStart"/>
      <w:r w:rsidRPr="0048587B">
        <w:rPr>
          <w:rStyle w:val="Emphasis"/>
        </w:rPr>
        <w:t>an</w:t>
      </w:r>
      <w:proofErr w:type="gramEnd"/>
      <w:r w:rsidRPr="0048587B">
        <w:rPr>
          <w:rStyle w:val="Emphasis"/>
        </w:rPr>
        <w:t xml:space="preserve"> new approach for synthesis physics based character motion.</w:t>
      </w:r>
    </w:p>
    <w:p w:rsidR="0048587B" w:rsidRDefault="0048587B" w:rsidP="0048587B">
      <w:pPr>
        <w:pStyle w:val="NoSpacing"/>
        <w:rPr>
          <w:rStyle w:val="Emphasis"/>
        </w:rPr>
      </w:pPr>
      <w:r w:rsidRPr="0048587B">
        <w:rPr>
          <w:rStyle w:val="Emphasis"/>
        </w:rPr>
        <w:t>This approach produces energy efficient motion while involves very little computational cost.</w:t>
      </w:r>
    </w:p>
    <w:p w:rsidR="00924602" w:rsidRPr="0048587B" w:rsidRDefault="00924602" w:rsidP="0048587B">
      <w:pPr>
        <w:pStyle w:val="NoSpacing"/>
        <w:rPr>
          <w:rStyle w:val="Emphasis"/>
        </w:rPr>
      </w:pPr>
      <w:r>
        <w:rPr>
          <w:rStyle w:val="Emphasis"/>
        </w:rPr>
        <w:t xml:space="preserve">It is also </w:t>
      </w:r>
      <w:r w:rsidR="00837C50">
        <w:rPr>
          <w:rStyle w:val="Emphasis"/>
        </w:rPr>
        <w:t>friendlier</w:t>
      </w:r>
      <w:r>
        <w:rPr>
          <w:rStyle w:val="Emphasis"/>
        </w:rPr>
        <w:t xml:space="preserve"> than original physical based method</w:t>
      </w:r>
      <w:r w:rsidR="00AD3F19">
        <w:rPr>
          <w:rStyle w:val="Emphasis"/>
        </w:rPr>
        <w:t>.</w:t>
      </w:r>
    </w:p>
    <w:p w:rsidR="0048587B" w:rsidRPr="0048587B" w:rsidRDefault="0048587B" w:rsidP="0048587B">
      <w:pPr>
        <w:pStyle w:val="NoSpacing"/>
        <w:rPr>
          <w:rStyle w:val="Emphasis"/>
        </w:rPr>
      </w:pPr>
      <w:r w:rsidRPr="0048587B">
        <w:rPr>
          <w:rStyle w:val="Emphasis"/>
        </w:rPr>
        <w:t>We propose that motion is made up of many motion primitive, motion adaptation is achieved through a kind of group action on the motion primitive. Some properties of motion primitive are kept during motion adaptation.</w:t>
      </w:r>
    </w:p>
    <w:p w:rsidR="0048587B" w:rsidRPr="0048587B" w:rsidRDefault="0048587B" w:rsidP="0048587B">
      <w:pPr>
        <w:pStyle w:val="NoSpacing"/>
        <w:rPr>
          <w:rStyle w:val="Emphasis"/>
        </w:rPr>
      </w:pPr>
      <w:r w:rsidRPr="0048587B">
        <w:rPr>
          <w:rStyle w:val="Emphasis"/>
        </w:rPr>
        <w:t>This idea can be modelled with</w:t>
      </w:r>
      <w:r w:rsidR="0032186E">
        <w:rPr>
          <w:rStyle w:val="Emphasis"/>
        </w:rPr>
        <w:t xml:space="preserve"> </w:t>
      </w:r>
      <w:r w:rsidR="00837C50">
        <w:rPr>
          <w:rStyle w:val="Emphasis"/>
        </w:rPr>
        <w:t>Structural</w:t>
      </w:r>
      <w:r w:rsidR="0032186E">
        <w:rPr>
          <w:rStyle w:val="Emphasis"/>
        </w:rPr>
        <w:t xml:space="preserve"> Stability and </w:t>
      </w:r>
      <w:r w:rsidRPr="0048587B">
        <w:rPr>
          <w:rStyle w:val="Emphasis"/>
        </w:rPr>
        <w:t xml:space="preserve">Lie Group </w:t>
      </w:r>
      <w:r w:rsidR="00DE7BD8" w:rsidRPr="0048587B">
        <w:rPr>
          <w:rStyle w:val="Emphasis"/>
        </w:rPr>
        <w:t>Symmetry</w:t>
      </w:r>
      <w:r w:rsidRPr="0048587B">
        <w:rPr>
          <w:rStyle w:val="Emphasis"/>
        </w:rPr>
        <w:t xml:space="preserve">. </w:t>
      </w:r>
    </w:p>
    <w:p w:rsidR="0048587B" w:rsidRPr="0048587B" w:rsidRDefault="0048587B" w:rsidP="0048587B">
      <w:pPr>
        <w:pStyle w:val="NoSpacing"/>
        <w:rPr>
          <w:rStyle w:val="Emphasis"/>
        </w:rPr>
      </w:pPr>
      <w:r w:rsidRPr="0048587B">
        <w:rPr>
          <w:rStyle w:val="Emphasis"/>
        </w:rPr>
        <w:t>Via our method, the original variation programming method</w:t>
      </w:r>
      <w:r w:rsidR="00221DAB">
        <w:rPr>
          <w:rStyle w:val="Emphasis"/>
        </w:rPr>
        <w:t>s</w:t>
      </w:r>
      <w:r w:rsidRPr="0048587B">
        <w:rPr>
          <w:rStyle w:val="Emphasis"/>
        </w:rPr>
        <w:t xml:space="preserve"> are simplified as an element searching problem on the Lie Group Manifold. </w:t>
      </w:r>
    </w:p>
    <w:p w:rsidR="0048587B" w:rsidRDefault="0048587B" w:rsidP="0048587B">
      <w:pPr>
        <w:pStyle w:val="NoSpacing"/>
        <w:rPr>
          <w:rStyle w:val="Emphasis"/>
        </w:rPr>
      </w:pPr>
      <w:r w:rsidRPr="0048587B">
        <w:rPr>
          <w:rStyle w:val="Emphasis"/>
        </w:rPr>
        <w:t>Thus computational cost is greatly reduced.</w:t>
      </w:r>
    </w:p>
    <w:p w:rsidR="00565535" w:rsidRPr="0048587B" w:rsidRDefault="00565535" w:rsidP="0048587B">
      <w:pPr>
        <w:pStyle w:val="NoSpacing"/>
        <w:rPr>
          <w:rStyle w:val="Emphasis"/>
        </w:rPr>
      </w:pPr>
      <w:r>
        <w:rPr>
          <w:rStyle w:val="Emphasis"/>
          <w:rFonts w:hint="eastAsia"/>
        </w:rPr>
        <w:t>As an Example, we show an efficient and realistic locomotion controller.</w:t>
      </w:r>
    </w:p>
    <w:p w:rsidR="0048587B" w:rsidRDefault="0048587B" w:rsidP="0048587B">
      <w:pPr>
        <w:pStyle w:val="Heading1"/>
      </w:pPr>
      <w:r>
        <w:t>Introduction</w:t>
      </w:r>
    </w:p>
    <w:p w:rsidR="0048587B" w:rsidRDefault="0048587B" w:rsidP="0048587B">
      <w:r>
        <w:t xml:space="preserve">Human beings are very sensitive to motions. </w:t>
      </w:r>
    </w:p>
    <w:p w:rsidR="0048587B" w:rsidRDefault="0048587B" w:rsidP="0048587B">
      <w:r>
        <w:t xml:space="preserve">From the variety in motion details, humans can infer the changes in mental states, health conditions or even the surrounding environment. </w:t>
      </w:r>
    </w:p>
    <w:p w:rsidR="0048587B" w:rsidRDefault="0048587B" w:rsidP="0048587B">
      <w:r>
        <w:t xml:space="preserve">This makes Character Motion Synthesis (CMS) a challenging task. </w:t>
      </w:r>
    </w:p>
    <w:p w:rsidR="0048587B" w:rsidRDefault="0048587B" w:rsidP="0048587B">
      <w:r>
        <w:t xml:space="preserve">In industry, high quality motions are still </w:t>
      </w:r>
      <w:proofErr w:type="spellStart"/>
      <w:r>
        <w:t>majorly</w:t>
      </w:r>
      <w:proofErr w:type="spellEnd"/>
      <w:r>
        <w:t xml:space="preserve"> generated by animators' manual work. </w:t>
      </w:r>
    </w:p>
    <w:p w:rsidR="0048587B" w:rsidRDefault="0048587B" w:rsidP="0048587B">
      <w:r>
        <w:t xml:space="preserve">Because of the complicate structures of characters, a large number of joints need animator to tweak and setting key frames. </w:t>
      </w:r>
    </w:p>
    <w:p w:rsidR="0048587B" w:rsidRDefault="0048587B" w:rsidP="0048587B">
      <w:r>
        <w:t xml:space="preserve">To make things worse, it is very difficult to reuse these motion data. </w:t>
      </w:r>
    </w:p>
    <w:p w:rsidR="0048587B" w:rsidRDefault="0048587B" w:rsidP="0048587B">
      <w:r>
        <w:t>When the environment or the character changed, the animators have to manually design new motions.</w:t>
      </w:r>
    </w:p>
    <w:p w:rsidR="0048587B" w:rsidRDefault="0048587B" w:rsidP="0048587B"/>
    <w:p w:rsidR="0048587B" w:rsidRDefault="0048587B" w:rsidP="0048587B"/>
    <w:p w:rsidR="0048587B" w:rsidRDefault="0048587B" w:rsidP="0048587B">
      <w:r>
        <w:t xml:space="preserve">In the past two decades, lots of work has been published to achieve the target of generating realistic character motions. </w:t>
      </w:r>
    </w:p>
    <w:p w:rsidR="0048587B" w:rsidRDefault="0048587B" w:rsidP="0048587B">
      <w:r>
        <w:t xml:space="preserve">Many researchers are trying to generate lifelike motions automatically by simulating the dynamics of body, environment and the neural control system. </w:t>
      </w:r>
    </w:p>
    <w:p w:rsidR="0048587B" w:rsidRDefault="0048587B" w:rsidP="0048587B">
      <w:r>
        <w:t xml:space="preserve">However since each virtual character is full of redundant degree of freedom, it not only increases the computational load, but also makes the solution nondeterministic. </w:t>
      </w:r>
    </w:p>
    <w:p w:rsidR="0048587B" w:rsidRDefault="0048587B" w:rsidP="0048587B"/>
    <w:p w:rsidR="0048587B" w:rsidRDefault="0048587B" w:rsidP="0048587B">
      <w:r>
        <w:lastRenderedPageBreak/>
        <w:t>In Biology, researchers found out some important features for the motions of living creatures:</w:t>
      </w:r>
    </w:p>
    <w:p w:rsidR="0048587B" w:rsidRPr="0048587B" w:rsidRDefault="0048587B" w:rsidP="0048587B">
      <w:pPr>
        <w:rPr>
          <w:rStyle w:val="IntenseEmphasis"/>
        </w:rPr>
      </w:pPr>
      <w:r w:rsidRPr="0048587B">
        <w:rPr>
          <w:rStyle w:val="IntenseEmphasis"/>
        </w:rPr>
        <w:t>ADAPTIVE</w:t>
      </w:r>
    </w:p>
    <w:p w:rsidR="0048587B" w:rsidRDefault="0048587B" w:rsidP="0048587B">
      <w:r>
        <w:t>Natural motions are adaptive to the changes in the environment or body conditions. For example, a human being can easily adjust its walking motion according to different terrains.</w:t>
      </w:r>
    </w:p>
    <w:p w:rsidR="0048587B" w:rsidRDefault="0048587B" w:rsidP="0048587B"/>
    <w:p w:rsidR="0048587B" w:rsidRPr="0048587B" w:rsidRDefault="0048587B" w:rsidP="0048587B">
      <w:pPr>
        <w:rPr>
          <w:rStyle w:val="IntenseEmphasis"/>
        </w:rPr>
      </w:pPr>
      <w:r w:rsidRPr="0048587B">
        <w:rPr>
          <w:rStyle w:val="IntenseEmphasis"/>
        </w:rPr>
        <w:t>AGILE</w:t>
      </w:r>
    </w:p>
    <w:p w:rsidR="0048587B" w:rsidRDefault="0048587B" w:rsidP="0048587B">
      <w:r>
        <w:t xml:space="preserve">The reaction of human and most animals are very fast. Even in a very complicated changing environment, human can change their motions in real time. However from the biology research, the simple functionality and slow processing speed of human neural system make it almost impossible to solve complex motion control problem in a real time. </w:t>
      </w:r>
    </w:p>
    <w:p w:rsidR="0048587B" w:rsidRDefault="0048587B" w:rsidP="0048587B"/>
    <w:p w:rsidR="0048587B" w:rsidRPr="0048587B" w:rsidRDefault="0048587B" w:rsidP="0048587B">
      <w:pPr>
        <w:rPr>
          <w:rStyle w:val="IntenseEmphasis"/>
        </w:rPr>
      </w:pPr>
      <w:r w:rsidRPr="0048587B">
        <w:rPr>
          <w:rStyle w:val="IntenseEmphasis"/>
        </w:rPr>
        <w:t>ENERGY EFFICIENT</w:t>
      </w:r>
    </w:p>
    <w:p w:rsidR="0048587B" w:rsidRDefault="0048587B" w:rsidP="0048587B">
      <w:r>
        <w:t>According to Darwin's Theory of Evolution, a natural motion should be energy efficient. Live creatures spent far less energy than we expected. An example is that the energy consumed by human wal</w:t>
      </w:r>
      <w:r w:rsidR="00837C50">
        <w:t>king is only 10</w:t>
      </w:r>
      <w:r>
        <w:t>% of that for a robot of the same scale.</w:t>
      </w:r>
    </w:p>
    <w:p w:rsidR="0048587B" w:rsidRDefault="0048587B" w:rsidP="0048587B"/>
    <w:p w:rsidR="0048587B" w:rsidRDefault="0048587B" w:rsidP="0048587B"/>
    <w:p w:rsidR="0048587B" w:rsidRDefault="0048587B" w:rsidP="0048587B"/>
    <w:p w:rsidR="0048587B" w:rsidRDefault="0048587B" w:rsidP="0048587B"/>
    <w:p w:rsidR="0048587B" w:rsidRDefault="0048587B" w:rsidP="0048587B">
      <w:r>
        <w:t xml:space="preserve">Current Researches have not </w:t>
      </w:r>
      <w:r w:rsidR="00837C50">
        <w:t>answered</w:t>
      </w:r>
      <w:r>
        <w:t xml:space="preserve"> above questions </w:t>
      </w:r>
      <w:r w:rsidR="00221DAB">
        <w:t>feasibly. The</w:t>
      </w:r>
      <w:r>
        <w:t xml:space="preserve"> above three important features are very difficult to achieve by current CMS methods.</w:t>
      </w:r>
    </w:p>
    <w:p w:rsidR="0048587B" w:rsidRDefault="0048587B" w:rsidP="0048587B"/>
    <w:p w:rsidR="0048587B" w:rsidRPr="0048587B" w:rsidRDefault="0048587B" w:rsidP="0048587B">
      <w:pPr>
        <w:rPr>
          <w:rStyle w:val="IntenseEmphasis"/>
        </w:rPr>
      </w:pPr>
      <w:r w:rsidRPr="0048587B">
        <w:rPr>
          <w:rStyle w:val="IntenseEmphasis"/>
        </w:rPr>
        <w:t>MOTION PERCEPTION</w:t>
      </w:r>
    </w:p>
    <w:p w:rsidR="0048587B" w:rsidRDefault="0048587B" w:rsidP="0048587B">
      <w:r>
        <w:t xml:space="preserve">Perhaps the one of the most important we neglected in </w:t>
      </w:r>
      <w:proofErr w:type="spellStart"/>
      <w:r>
        <w:t>in</w:t>
      </w:r>
      <w:proofErr w:type="spellEnd"/>
      <w:r>
        <w:t xml:space="preserve"> CMS research is \</w:t>
      </w:r>
      <w:proofErr w:type="spellStart"/>
      <w:r>
        <w:t>textbf</w:t>
      </w:r>
      <w:proofErr w:type="spellEnd"/>
      <w:r>
        <w:t>{motion perception}.</w:t>
      </w:r>
    </w:p>
    <w:p w:rsidR="0048587B" w:rsidRDefault="0048587B" w:rsidP="0048587B">
      <w:r>
        <w:t xml:space="preserve">For compute animation </w:t>
      </w:r>
      <w:r w:rsidR="00837C50">
        <w:t>application</w:t>
      </w:r>
      <w:r>
        <w:t>, animations don't have to be physically corrected as long as audience don't notice.</w:t>
      </w:r>
    </w:p>
    <w:p w:rsidR="0048587B" w:rsidRDefault="0048587B" w:rsidP="0048587B">
      <w:r>
        <w:t xml:space="preserve">An interesting question is how </w:t>
      </w:r>
      <w:r w:rsidR="00837C50">
        <w:t>a human can</w:t>
      </w:r>
      <w:r>
        <w:t xml:space="preserve"> find the </w:t>
      </w:r>
      <w:r w:rsidR="00837C50">
        <w:t>artefacts</w:t>
      </w:r>
      <w:r>
        <w:t xml:space="preserve"> in motion instinct, when there is no time for computing the physics reality.</w:t>
      </w:r>
    </w:p>
    <w:p w:rsidR="0048587B" w:rsidRDefault="0048587B" w:rsidP="0048587B">
      <w:r>
        <w:t xml:space="preserve">An alternative idea is motion perception is based on some key </w:t>
      </w:r>
      <w:r w:rsidR="00837C50">
        <w:t>characteristics</w:t>
      </w:r>
      <w:r>
        <w:t xml:space="preserve"> of motion. These key features are kept unchanged during motion </w:t>
      </w:r>
      <w:r w:rsidR="00837C50">
        <w:t>adaptation</w:t>
      </w:r>
      <w:r>
        <w:t>, and are called motion signature.</w:t>
      </w:r>
    </w:p>
    <w:p w:rsidR="0048587B" w:rsidRDefault="0048587B" w:rsidP="0048587B"/>
    <w:p w:rsidR="0048587B" w:rsidRDefault="0048587B" w:rsidP="0048587B"/>
    <w:p w:rsidR="0048587B" w:rsidRPr="0048587B" w:rsidRDefault="0048587B" w:rsidP="0048587B">
      <w:pPr>
        <w:rPr>
          <w:rStyle w:val="IntenseEmphasis"/>
        </w:rPr>
      </w:pPr>
      <w:r w:rsidRPr="0048587B">
        <w:rPr>
          <w:rStyle w:val="IntenseEmphasis"/>
        </w:rPr>
        <w:t>Contribution</w:t>
      </w:r>
    </w:p>
    <w:p w:rsidR="0048587B" w:rsidRDefault="0048587B" w:rsidP="0048587B">
      <w:r>
        <w:t xml:space="preserve">In our research, based on the new theory in neural control research, we developed </w:t>
      </w:r>
      <w:r w:rsidR="00837C50">
        <w:t>a</w:t>
      </w:r>
      <w:r>
        <w:t xml:space="preserve"> </w:t>
      </w:r>
      <w:r w:rsidR="00837C50">
        <w:t>novel</w:t>
      </w:r>
      <w:r>
        <w:t xml:space="preserve"> motion control and computation framework. </w:t>
      </w:r>
    </w:p>
    <w:p w:rsidR="0048587B" w:rsidRDefault="0048587B" w:rsidP="0048587B">
      <w:r>
        <w:t>The biological idea is neural system don't have to synthesis motion from group up.</w:t>
      </w:r>
    </w:p>
    <w:p w:rsidR="0048587B" w:rsidRDefault="0048587B" w:rsidP="0048587B">
      <w:r>
        <w:t xml:space="preserve">Motion is made up of many motion </w:t>
      </w:r>
      <w:r w:rsidR="00837C50">
        <w:t>primitives;</w:t>
      </w:r>
      <w:r>
        <w:t xml:space="preserve"> neural control system modifies the basic motion primitive to form new motion.</w:t>
      </w:r>
    </w:p>
    <w:p w:rsidR="0048587B" w:rsidRDefault="0048587B" w:rsidP="0048587B">
      <w:r>
        <w:t xml:space="preserve">During motion </w:t>
      </w:r>
      <w:r w:rsidR="00837C50">
        <w:t>adaptation</w:t>
      </w:r>
      <w:r>
        <w:t>, some key properties of motion primitives are kept unchanged.</w:t>
      </w:r>
    </w:p>
    <w:p w:rsidR="00F902CD" w:rsidRDefault="004C4B28" w:rsidP="0048587B">
      <w:r>
        <w:t>S</w:t>
      </w:r>
      <w:r w:rsidR="00815407">
        <w:t>uch invariable characteristics are called motion signature</w:t>
      </w:r>
      <w:r w:rsidR="003321A0">
        <w:t>.</w:t>
      </w:r>
    </w:p>
    <w:p w:rsidR="009D1BDB" w:rsidRDefault="009D1BDB" w:rsidP="0048587B">
      <w:r>
        <w:t>In our research, we mainly keep two motion signature</w:t>
      </w:r>
      <w:r w:rsidR="004D7F57">
        <w:t>s</w:t>
      </w:r>
      <w:r>
        <w:t>.</w:t>
      </w:r>
    </w:p>
    <w:p w:rsidR="009D1BDB" w:rsidRDefault="009D1BDB" w:rsidP="0048587B">
      <w:r>
        <w:t>The first</w:t>
      </w:r>
      <w:r w:rsidR="004D7F57">
        <w:t xml:space="preserve"> signature of motion is the topology structure of motion dynamics.</w:t>
      </w:r>
    </w:p>
    <w:p w:rsidR="004D7F57" w:rsidRDefault="004D7F57" w:rsidP="0048587B">
      <w:r>
        <w:t>The topological structure will provide the structural stability.</w:t>
      </w:r>
    </w:p>
    <w:p w:rsidR="0048587B" w:rsidRDefault="004D7F57" w:rsidP="0048587B">
      <w:r>
        <w:t>This signature provides the basic stability of motion and basic adaptation power for motion</w:t>
      </w:r>
      <w:r w:rsidR="004C0712">
        <w:t>.</w:t>
      </w:r>
    </w:p>
    <w:p w:rsidR="004C0712" w:rsidRDefault="009236CB" w:rsidP="0048587B">
      <w:r>
        <w:t>Another signature is Lie Group Symmetry.</w:t>
      </w:r>
    </w:p>
    <w:p w:rsidR="009236CB" w:rsidRDefault="009236CB" w:rsidP="0048587B">
      <w:r>
        <w:t xml:space="preserve">Lie Group Symmetry provides </w:t>
      </w:r>
      <w:r w:rsidR="008A2427">
        <w:t>a</w:t>
      </w:r>
      <w:r>
        <w:t xml:space="preserve"> </w:t>
      </w:r>
      <w:r w:rsidR="007A39C4">
        <w:t>mechanism for finely refine motion details.</w:t>
      </w:r>
    </w:p>
    <w:p w:rsidR="008A2427" w:rsidRDefault="008A2427" w:rsidP="0048587B">
      <w:r>
        <w:t>For motion, it provides a method for meet motion constraints.</w:t>
      </w:r>
    </w:p>
    <w:p w:rsidR="0048587B" w:rsidRDefault="008A2427" w:rsidP="0048587B">
      <w:r>
        <w:t>For animation, it provides a mechanism for refine motion details.</w:t>
      </w:r>
    </w:p>
    <w:p w:rsidR="008774CA" w:rsidRDefault="008774CA" w:rsidP="0048587B"/>
    <w:p w:rsidR="008774CA" w:rsidRDefault="008774CA" w:rsidP="0048587B">
      <w:r>
        <w:t xml:space="preserve">Our methods </w:t>
      </w:r>
      <w:r w:rsidR="00AD3018">
        <w:t>is computational efficient.</w:t>
      </w:r>
    </w:p>
    <w:p w:rsidR="0048587B" w:rsidRDefault="0048587B" w:rsidP="0048587B">
      <w:pPr>
        <w:pStyle w:val="Heading1"/>
      </w:pPr>
      <w:r>
        <w:t>Related Work</w:t>
      </w:r>
    </w:p>
    <w:p w:rsidR="0048587B" w:rsidRDefault="0048587B" w:rsidP="0048587B"/>
    <w:p w:rsidR="0048587B" w:rsidRDefault="0048587B" w:rsidP="0048587B">
      <w:r>
        <w:t xml:space="preserve">Motion Synthesis is a topic involves </w:t>
      </w:r>
      <w:r w:rsidR="000F720C">
        <w:t>much research area</w:t>
      </w:r>
      <w:r w:rsidR="00221DAB">
        <w:t>, like</w:t>
      </w:r>
      <w:r>
        <w:t xml:space="preserve"> biology, neural science and computer graphics.</w:t>
      </w:r>
    </w:p>
    <w:p w:rsidR="0048587B" w:rsidRDefault="0048587B" w:rsidP="0048587B">
      <w:r>
        <w:t xml:space="preserve">It is impossible to include all the research work on motion synthesis. </w:t>
      </w:r>
    </w:p>
    <w:p w:rsidR="0048587B" w:rsidRDefault="0048587B" w:rsidP="0048587B">
      <w:r>
        <w:t>In this part, we will only talk about the mainstream method in computer graphics and research related to our search from other research community.</w:t>
      </w:r>
    </w:p>
    <w:p w:rsidR="0048587B" w:rsidRDefault="0048587B" w:rsidP="0048587B"/>
    <w:p w:rsidR="0048587B" w:rsidRDefault="0048587B" w:rsidP="0048587B"/>
    <w:p w:rsidR="0048587B" w:rsidRDefault="0048587B" w:rsidP="0048587B">
      <w:pPr>
        <w:pStyle w:val="Heading2"/>
      </w:pPr>
      <w:r>
        <w:lastRenderedPageBreak/>
        <w:t>Dynamic Motion Synthesis and Control</w:t>
      </w:r>
    </w:p>
    <w:p w:rsidR="0048587B" w:rsidRDefault="0048587B" w:rsidP="0048587B">
      <w:r>
        <w:t xml:space="preserve">Dynamic Motion </w:t>
      </w:r>
      <w:r w:rsidR="0046768E">
        <w:t>Synthesis tries</w:t>
      </w:r>
      <w:r>
        <w:t xml:space="preserve"> to synthesize character motion through physical simulation of the mechanic structure of character body which is usually modelled as a linked rigid body system \</w:t>
      </w:r>
      <w:proofErr w:type="spellStart"/>
      <w:r>
        <w:t>citep</w:t>
      </w:r>
      <w:proofErr w:type="spellEnd"/>
      <w:r>
        <w:t>{Baraff1994</w:t>
      </w:r>
      <w:proofErr w:type="gramStart"/>
      <w:r>
        <w:t>,Mirtich1996,Stewart2000</w:t>
      </w:r>
      <w:proofErr w:type="gramEnd"/>
      <w:r>
        <w:t xml:space="preserve">}. </w:t>
      </w:r>
    </w:p>
    <w:p w:rsidR="0048587B" w:rsidRDefault="0048587B" w:rsidP="0048587B">
      <w:r>
        <w:t xml:space="preserve">Since many real physical properties are considered in the computation, the generated motion are normally physical feasible. However the most difficult task for those methods is to design </w:t>
      </w:r>
      <w:proofErr w:type="gramStart"/>
      <w:r>
        <w:t>a</w:t>
      </w:r>
      <w:proofErr w:type="gramEnd"/>
      <w:r>
        <w:t xml:space="preserve"> efficient control system to simulate the functionality of a real biological neural system. </w:t>
      </w:r>
    </w:p>
    <w:p w:rsidR="0048587B" w:rsidRDefault="0048587B" w:rsidP="0048587B">
      <w:r>
        <w:t>Some early research applied classical control methods like PD controller \</w:t>
      </w:r>
      <w:proofErr w:type="spellStart"/>
      <w:r>
        <w:t>citep</w:t>
      </w:r>
      <w:proofErr w:type="spellEnd"/>
      <w:r>
        <w:t xml:space="preserve">{Raibert1991} for locomotion. </w:t>
      </w:r>
    </w:p>
    <w:p w:rsidR="0048587B" w:rsidRDefault="0048587B" w:rsidP="0048587B">
      <w:r>
        <w:t>Later research \</w:t>
      </w:r>
      <w:proofErr w:type="spellStart"/>
      <w:r>
        <w:t>citep</w:t>
      </w:r>
      <w:proofErr w:type="spellEnd"/>
      <w:r>
        <w:t xml:space="preserve">{Hodgins1995} applied the same method for different tasks like running, bicycling, vaulting and balancing. </w:t>
      </w:r>
    </w:p>
    <w:p w:rsidR="0048587B" w:rsidRDefault="0048587B" w:rsidP="0048587B">
      <w:r>
        <w:t xml:space="preserve">Limit Circle </w:t>
      </w:r>
      <w:proofErr w:type="gramStart"/>
      <w:r>
        <w:t>Control(</w:t>
      </w:r>
      <w:proofErr w:type="gramEnd"/>
      <w:r>
        <w:t>LCC) \</w:t>
      </w:r>
      <w:proofErr w:type="spellStart"/>
      <w:r>
        <w:t>citep</w:t>
      </w:r>
      <w:proofErr w:type="spellEnd"/>
      <w:r>
        <w:t xml:space="preserve">{Laszlo1996} provides an alternative method for lower energy locomotion animation. </w:t>
      </w:r>
    </w:p>
    <w:p w:rsidR="0048587B" w:rsidRDefault="0048587B" w:rsidP="0048587B">
      <w:r>
        <w:t xml:space="preserve">However both the classical PD controller and Limit Circle Controller predefined motion trajectories and eliminated perturbations. </w:t>
      </w:r>
      <w:r w:rsidR="0032186E">
        <w:t>This makes</w:t>
      </w:r>
      <w:r>
        <w:t xml:space="preserve"> them not good at generating motion adaptation.</w:t>
      </w:r>
    </w:p>
    <w:p w:rsidR="0048587B" w:rsidRDefault="0048587B" w:rsidP="0048587B"/>
    <w:p w:rsidR="0048587B" w:rsidRDefault="0048587B" w:rsidP="0048587B">
      <w:r>
        <w:t xml:space="preserve">Because lots of degrees of freedom are involved in the whole body simulation, in most cases, motion solutions are not unique. </w:t>
      </w:r>
    </w:p>
    <w:p w:rsidR="0048587B" w:rsidRDefault="0048587B" w:rsidP="0048587B">
      <w:r>
        <w:t xml:space="preserve">Many optimization methods have been applied to choose the ``best'' motion. For dynamic methods, a reasonable choice is to minimize the energy </w:t>
      </w:r>
      <w:proofErr w:type="spellStart"/>
      <w:r>
        <w:t>cost~$V</w:t>
      </w:r>
      <w:proofErr w:type="spellEnd"/>
      <w:r>
        <w:t xml:space="preserve">$, such that </w:t>
      </w:r>
    </w:p>
    <w:p w:rsidR="0048587B" w:rsidRDefault="0048587B" w:rsidP="0048587B">
      <w:r>
        <w:t>\[</w:t>
      </w:r>
    </w:p>
    <w:p w:rsidR="0048587B" w:rsidRDefault="0048587B" w:rsidP="0048587B">
      <w:r>
        <w:t>\</w:t>
      </w:r>
      <w:proofErr w:type="spellStart"/>
      <w:proofErr w:type="gramStart"/>
      <w:r>
        <w:t>textbf</w:t>
      </w:r>
      <w:proofErr w:type="spellEnd"/>
      <w:r>
        <w:t>{</w:t>
      </w:r>
      <w:proofErr w:type="gramEnd"/>
      <w:r>
        <w:t>V}=\</w:t>
      </w:r>
      <w:proofErr w:type="spellStart"/>
      <w:r>
        <w:t>int</w:t>
      </w:r>
      <w:proofErr w:type="spellEnd"/>
      <w:r>
        <w:t>_{t0}^{t1}F_{a}(x)^2dt</w:t>
      </w:r>
    </w:p>
    <w:p w:rsidR="0048587B" w:rsidRDefault="0048587B" w:rsidP="0048587B">
      <w:r>
        <w:t>\]</w:t>
      </w:r>
    </w:p>
    <w:p w:rsidR="0048587B" w:rsidRDefault="0048587B" w:rsidP="0048587B">
      <w:proofErr w:type="gramStart"/>
      <w:r>
        <w:t>where</w:t>
      </w:r>
      <w:proofErr w:type="gramEnd"/>
      <w:r>
        <w:t xml:space="preserve"> $F_{a}$ is the active force generated by actuators like motors or muscles. </w:t>
      </w:r>
    </w:p>
    <w:p w:rsidR="0048587B" w:rsidRDefault="0048587B" w:rsidP="0048587B">
      <w:r>
        <w:t xml:space="preserve">This is introduced to CMS research as the influential </w:t>
      </w:r>
      <w:proofErr w:type="spellStart"/>
      <w:r>
        <w:t>Spacetime</w:t>
      </w:r>
      <w:proofErr w:type="spellEnd"/>
      <w:r>
        <w:t xml:space="preserve"> Constraints\</w:t>
      </w:r>
      <w:proofErr w:type="spellStart"/>
      <w:proofErr w:type="gramStart"/>
      <w:r>
        <w:t>citep</w:t>
      </w:r>
      <w:proofErr w:type="spellEnd"/>
      <w:r>
        <w:t>{</w:t>
      </w:r>
      <w:proofErr w:type="gramEnd"/>
      <w:r>
        <w:t>Witkin1988}, and serve as the foundation for many modern CMS research. \</w:t>
      </w:r>
      <w:proofErr w:type="spellStart"/>
      <w:r>
        <w:t>citet</w:t>
      </w:r>
      <w:proofErr w:type="spellEnd"/>
      <w:r>
        <w:t>{Jain2009} provides an example for locomotion</w:t>
      </w:r>
      <w:proofErr w:type="gramStart"/>
      <w:r>
        <w:t>;  \</w:t>
      </w:r>
      <w:proofErr w:type="spellStart"/>
      <w:proofErr w:type="gramEnd"/>
      <w:r>
        <w:t>citet</w:t>
      </w:r>
      <w:proofErr w:type="spellEnd"/>
      <w:r>
        <w:t>{</w:t>
      </w:r>
      <w:proofErr w:type="spellStart"/>
      <w:r>
        <w:t>BalanceControl</w:t>
      </w:r>
      <w:proofErr w:type="spellEnd"/>
      <w:r>
        <w:t>} find a method for balance maintaining movement. \</w:t>
      </w:r>
      <w:proofErr w:type="spellStart"/>
      <w:r>
        <w:t>citet</w:t>
      </w:r>
      <w:proofErr w:type="spellEnd"/>
      <w:r>
        <w:t>{Liu2009} proposed a method for object manipulating animation.</w:t>
      </w:r>
    </w:p>
    <w:p w:rsidR="0048587B" w:rsidRDefault="0048587B" w:rsidP="0048587B"/>
    <w:p w:rsidR="0048587B" w:rsidRDefault="0048587B" w:rsidP="0048587B">
      <w:r>
        <w:t xml:space="preserve">The </w:t>
      </w:r>
      <w:proofErr w:type="spellStart"/>
      <w:r>
        <w:t>Spacetime</w:t>
      </w:r>
      <w:proofErr w:type="spellEnd"/>
      <w:r>
        <w:t xml:space="preserve"> method may modify the motion trajectory and in nature it </w:t>
      </w:r>
      <w:proofErr w:type="gramStart"/>
      <w:r>
        <w:t>solve</w:t>
      </w:r>
      <w:proofErr w:type="gramEnd"/>
      <w:r>
        <w:t xml:space="preserve"> the problem through </w:t>
      </w:r>
      <w:proofErr w:type="spellStart"/>
      <w:r>
        <w:t>variational</w:t>
      </w:r>
      <w:proofErr w:type="spellEnd"/>
      <w:r>
        <w:t xml:space="preserve"> optimization. However it faces several key problem.\\</w:t>
      </w:r>
    </w:p>
    <w:p w:rsidR="0048587B" w:rsidRDefault="0048587B" w:rsidP="0048587B">
      <w:r>
        <w:t>\</w:t>
      </w:r>
      <w:proofErr w:type="spellStart"/>
      <w:r>
        <w:t>subsubsection</w:t>
      </w:r>
      <w:proofErr w:type="spellEnd"/>
      <w:r>
        <w:t>*{Efficiency}</w:t>
      </w:r>
    </w:p>
    <w:p w:rsidR="0048587B" w:rsidRDefault="0048587B" w:rsidP="0048587B">
      <w:r>
        <w:t xml:space="preserve">In many cases, it will take very long time to find the "best" solution and there is no guarantee the optimal solution can be achieved. And for complex body structures the computation will takes </w:t>
      </w:r>
      <w:r>
        <w:lastRenderedPageBreak/>
        <w:t>prohibitive long time \</w:t>
      </w:r>
      <w:proofErr w:type="spellStart"/>
      <w:proofErr w:type="gramStart"/>
      <w:r>
        <w:t>citep</w:t>
      </w:r>
      <w:proofErr w:type="spellEnd"/>
      <w:r>
        <w:t>{</w:t>
      </w:r>
      <w:proofErr w:type="gramEnd"/>
      <w:r>
        <w:t>Anderson2001}. Optimization techniques like time window and multi-grid techniques are proposed by \</w:t>
      </w:r>
      <w:proofErr w:type="spellStart"/>
      <w:r>
        <w:t>citet</w:t>
      </w:r>
      <w:proofErr w:type="spellEnd"/>
      <w:r>
        <w:t>{Cohen1992} and \</w:t>
      </w:r>
      <w:proofErr w:type="spellStart"/>
      <w:proofErr w:type="gramStart"/>
      <w:r>
        <w:t>citet</w:t>
      </w:r>
      <w:proofErr w:type="spellEnd"/>
      <w:r>
        <w:t>{</w:t>
      </w:r>
      <w:proofErr w:type="gramEnd"/>
      <w:r>
        <w:t xml:space="preserve">Liu1994}. Very a few </w:t>
      </w:r>
      <w:proofErr w:type="gramStart"/>
      <w:r>
        <w:t>research</w:t>
      </w:r>
      <w:proofErr w:type="gramEnd"/>
      <w:r>
        <w:t xml:space="preserve"> \</w:t>
      </w:r>
      <w:proofErr w:type="spellStart"/>
      <w:r>
        <w:t>citep</w:t>
      </w:r>
      <w:proofErr w:type="spellEnd"/>
      <w:r>
        <w:t xml:space="preserve">{Popovi'c1999} proposed </w:t>
      </w:r>
      <w:proofErr w:type="spellStart"/>
      <w:r>
        <w:t>Spacetime</w:t>
      </w:r>
      <w:proofErr w:type="spellEnd"/>
      <w:r>
        <w:t xml:space="preserve"> Constraint for full body dynamic animation.\\</w:t>
      </w:r>
    </w:p>
    <w:p w:rsidR="0048587B" w:rsidRDefault="0048587B" w:rsidP="0048587B">
      <w:r>
        <w:t>\</w:t>
      </w:r>
      <w:proofErr w:type="spellStart"/>
      <w:r>
        <w:t>subsubsection</w:t>
      </w:r>
      <w:proofErr w:type="spellEnd"/>
      <w:r>
        <w:t xml:space="preserve">*{Sensitive and </w:t>
      </w:r>
      <w:proofErr w:type="spellStart"/>
      <w:r>
        <w:t>Overspecific</w:t>
      </w:r>
      <w:proofErr w:type="spellEnd"/>
      <w:r>
        <w:t>}</w:t>
      </w:r>
    </w:p>
    <w:p w:rsidR="0048587B" w:rsidRDefault="0048587B" w:rsidP="0048587B">
      <w:r>
        <w:t xml:space="preserve">Current numeric methods are very sensitive to model accuracy and initial conditions. Precise model for both the environment and body have to be </w:t>
      </w:r>
      <w:proofErr w:type="spellStart"/>
      <w:r>
        <w:t>prebuilt</w:t>
      </w:r>
      <w:proofErr w:type="spellEnd"/>
      <w:r>
        <w:t>. \</w:t>
      </w:r>
      <w:proofErr w:type="spellStart"/>
      <w:r>
        <w:t>citet</w:t>
      </w:r>
      <w:proofErr w:type="spellEnd"/>
      <w:r>
        <w:t xml:space="preserve">{Liu2005} points out that </w:t>
      </w:r>
      <w:proofErr w:type="spellStart"/>
      <w:r>
        <w:t>spacetime</w:t>
      </w:r>
      <w:proofErr w:type="spellEnd"/>
      <w:r>
        <w:t xml:space="preserve"> constraint methods only suit high energy motions like jumping and running; for low energy motion tasks like walking the result doesn't looks nature. This is mainly because the muscle effects are neglected. Motions like heart beating, breathing, or motions of other animals such as the swimming of fish and jellyfish, flying of birds have not been synthesized with dynamic methods for the lack of a feasible dynamic model. </w:t>
      </w:r>
    </w:p>
    <w:p w:rsidR="0048587B" w:rsidRDefault="0048587B" w:rsidP="0048587B"/>
    <w:p w:rsidR="0048587B" w:rsidRDefault="0048587B" w:rsidP="0048587B"/>
    <w:p w:rsidR="0048587B" w:rsidRDefault="0048587B" w:rsidP="0048587B">
      <w:pPr>
        <w:pStyle w:val="Heading2"/>
      </w:pPr>
      <w:r>
        <w:t>Biological Research</w:t>
      </w:r>
    </w:p>
    <w:p w:rsidR="0048587B" w:rsidRDefault="0048587B" w:rsidP="0048587B">
      <w:r>
        <w:t xml:space="preserve">In biological research, motor control is an age old problem full of paradoxes. </w:t>
      </w:r>
    </w:p>
    <w:p w:rsidR="0048587B" w:rsidRDefault="0048587B" w:rsidP="0048587B">
      <w:r>
        <w:t xml:space="preserve">Motor control in nature is a complex process involving many chemical, electrical and mechanical effects. </w:t>
      </w:r>
    </w:p>
    <w:p w:rsidR="0048587B" w:rsidRDefault="0048587B" w:rsidP="0048587B">
      <w:r>
        <w:t xml:space="preserve">So most of Dynamic motion synthesis methods </w:t>
      </w:r>
      <w:proofErr w:type="gramStart"/>
      <w:r>
        <w:t>tries</w:t>
      </w:r>
      <w:proofErr w:type="gramEnd"/>
      <w:r>
        <w:t xml:space="preserve"> to simulate the reality through very complicated computation. </w:t>
      </w:r>
    </w:p>
    <w:p w:rsidR="0048587B" w:rsidRDefault="0048587B" w:rsidP="0048587B">
      <w:r>
        <w:t>However this is very opposite to the characteristics of the neural systems of real creatures \</w:t>
      </w:r>
      <w:proofErr w:type="spellStart"/>
      <w:proofErr w:type="gramStart"/>
      <w:r>
        <w:t>citep</w:t>
      </w:r>
      <w:proofErr w:type="spellEnd"/>
      <w:r>
        <w:t>{</w:t>
      </w:r>
      <w:proofErr w:type="gramEnd"/>
      <w:r>
        <w:t>Glynn2003}: \\</w:t>
      </w:r>
    </w:p>
    <w:p w:rsidR="0048587B" w:rsidRDefault="0048587B" w:rsidP="0048587B">
      <w:r>
        <w:t>\</w:t>
      </w:r>
      <w:proofErr w:type="spellStart"/>
      <w:r>
        <w:t>subsubsection</w:t>
      </w:r>
      <w:proofErr w:type="spellEnd"/>
      <w:r>
        <w:t>*{Time Delay}</w:t>
      </w:r>
    </w:p>
    <w:p w:rsidR="0048587B" w:rsidRDefault="0048587B" w:rsidP="0048587B">
      <w:r>
        <w:t xml:space="preserve">Neural signal transmitting speed is very slow; and there is a long delay between neural signal firing and force generation in muscles.\\ </w:t>
      </w:r>
    </w:p>
    <w:p w:rsidR="0048587B" w:rsidRDefault="0048587B" w:rsidP="0048587B">
      <w:r>
        <w:t>\</w:t>
      </w:r>
      <w:proofErr w:type="spellStart"/>
      <w:r>
        <w:t>subsubsection</w:t>
      </w:r>
      <w:proofErr w:type="spellEnd"/>
      <w:r>
        <w:t>*{Noisy}</w:t>
      </w:r>
    </w:p>
    <w:p w:rsidR="0048587B" w:rsidRDefault="0048587B" w:rsidP="0048587B">
      <w:r>
        <w:t>Besides the delay and low speed transition, the neural signals are also noisy. The body structure and environment are also nonlinear, noisy and time varying. \\</w:t>
      </w:r>
    </w:p>
    <w:p w:rsidR="0048587B" w:rsidRDefault="0048587B" w:rsidP="0048587B">
      <w:r>
        <w:t>\</w:t>
      </w:r>
      <w:proofErr w:type="spellStart"/>
      <w:r>
        <w:t>subsubsection</w:t>
      </w:r>
      <w:proofErr w:type="spellEnd"/>
      <w:r>
        <w:t>*{Limited Activity}</w:t>
      </w:r>
    </w:p>
    <w:p w:rsidR="0048587B" w:rsidRDefault="0048587B" w:rsidP="0048587B">
      <w:r>
        <w:t xml:space="preserve">Current research evidences and common life experience show that motor control involves little control effort. Many experiments show motion can happen even without brain input. </w:t>
      </w:r>
    </w:p>
    <w:p w:rsidR="0048587B" w:rsidRDefault="0048587B" w:rsidP="0048587B"/>
    <w:p w:rsidR="0048587B" w:rsidRDefault="0048587B" w:rsidP="0048587B">
      <w:r>
        <w:t xml:space="preserve">Despite the complexity of body structures and environment, the natural motor control strategy seems relatively simple involving </w:t>
      </w:r>
      <w:r w:rsidR="00221DAB">
        <w:t>very</w:t>
      </w:r>
      <w:r>
        <w:t xml:space="preserve"> little computational work. </w:t>
      </w:r>
    </w:p>
    <w:p w:rsidR="0048587B" w:rsidRDefault="0048587B" w:rsidP="0048587B">
      <w:r>
        <w:lastRenderedPageBreak/>
        <w:t xml:space="preserve">In many animals, the active neural structure in motor control is the Central Pattern </w:t>
      </w:r>
      <w:proofErr w:type="gramStart"/>
      <w:r>
        <w:t>Generator(</w:t>
      </w:r>
      <w:proofErr w:type="gramEnd"/>
      <w:r>
        <w:t xml:space="preserve">CPG) which generates rhythmic signals. </w:t>
      </w:r>
    </w:p>
    <w:p w:rsidR="0048587B" w:rsidRDefault="0048587B" w:rsidP="0048587B">
      <w:r>
        <w:t>There are many experimental researches in robotics and biomechanics succeeded in controlling some motion with very simple strategy\</w:t>
      </w:r>
      <w:proofErr w:type="spellStart"/>
      <w:proofErr w:type="gramStart"/>
      <w:r>
        <w:t>citep</w:t>
      </w:r>
      <w:proofErr w:type="spellEnd"/>
      <w:r>
        <w:t>{</w:t>
      </w:r>
      <w:proofErr w:type="gramEnd"/>
      <w:r>
        <w:t xml:space="preserve">nishikawa2007neuromechanics}. </w:t>
      </w:r>
    </w:p>
    <w:p w:rsidR="0048587B" w:rsidRDefault="0048587B" w:rsidP="0048587B">
      <w:r>
        <w:t>\</w:t>
      </w:r>
      <w:proofErr w:type="spellStart"/>
      <w:r>
        <w:t>textbf</w:t>
      </w:r>
      <w:proofErr w:type="spellEnd"/>
      <w:r>
        <w:t xml:space="preserve">{Uncontrolled Manifold Hypothesis} method even proposed that some </w:t>
      </w:r>
      <w:proofErr w:type="spellStart"/>
      <w:r>
        <w:t>DOFs</w:t>
      </w:r>
      <w:proofErr w:type="spellEnd"/>
      <w:r>
        <w:t xml:space="preserve"> are not controlled and freely influenced by the environment \</w:t>
      </w:r>
      <w:proofErr w:type="spellStart"/>
      <w:proofErr w:type="gramStart"/>
      <w:r>
        <w:t>citep</w:t>
      </w:r>
      <w:proofErr w:type="spellEnd"/>
      <w:r>
        <w:t>{</w:t>
      </w:r>
      <w:proofErr w:type="gramEnd"/>
      <w:r>
        <w:t>latash2008neurophysiological}.</w:t>
      </w:r>
    </w:p>
    <w:p w:rsidR="0048587B" w:rsidRDefault="0048587B" w:rsidP="0048587B">
      <w:r>
        <w:t xml:space="preserve"> The\</w:t>
      </w:r>
      <w:proofErr w:type="spellStart"/>
      <w:proofErr w:type="gramStart"/>
      <w:r>
        <w:t>textbf</w:t>
      </w:r>
      <w:proofErr w:type="spellEnd"/>
      <w:r>
        <w:t>{</w:t>
      </w:r>
      <w:proofErr w:type="gramEnd"/>
      <w:r>
        <w:t xml:space="preserve">Equilibrium Point Hypothesis} method suggests that what the neural systems controls is not trajectory, but the final position. </w:t>
      </w:r>
    </w:p>
    <w:p w:rsidR="0048587B" w:rsidRDefault="0048587B" w:rsidP="0048587B">
      <w:r>
        <w:t>The \</w:t>
      </w:r>
      <w:proofErr w:type="spellStart"/>
      <w:r>
        <w:t>textbf</w:t>
      </w:r>
      <w:proofErr w:type="spellEnd"/>
      <w:r>
        <w:t>{Impedance Control Hypothesis}\</w:t>
      </w:r>
      <w:proofErr w:type="spellStart"/>
      <w:proofErr w:type="gramStart"/>
      <w:r>
        <w:t>citep</w:t>
      </w:r>
      <w:proofErr w:type="spellEnd"/>
      <w:r>
        <w:t>{</w:t>
      </w:r>
      <w:proofErr w:type="gramEnd"/>
      <w:r>
        <w:t xml:space="preserve">hogan1985ica} method refines the idea of EPH by providing an explanation for effects of the extra </w:t>
      </w:r>
      <w:proofErr w:type="spellStart"/>
      <w:r>
        <w:t>DOFs</w:t>
      </w:r>
      <w:proofErr w:type="spellEnd"/>
      <w:r>
        <w:t xml:space="preserve">. </w:t>
      </w:r>
    </w:p>
    <w:p w:rsidR="0048587B" w:rsidRDefault="0048587B" w:rsidP="0048587B">
      <w:r>
        <w:t xml:space="preserve">Impedance Control proposed the extra </w:t>
      </w:r>
      <w:proofErr w:type="spellStart"/>
      <w:r>
        <w:t>DOFs</w:t>
      </w:r>
      <w:proofErr w:type="spellEnd"/>
      <w:r>
        <w:t xml:space="preserve"> provide a way to control the stability and admittance of final </w:t>
      </w:r>
      <w:proofErr w:type="spellStart"/>
      <w:r>
        <w:t>postion</w:t>
      </w:r>
      <w:proofErr w:type="spellEnd"/>
      <w:r>
        <w:t xml:space="preserve"> according to the motion purpose. </w:t>
      </w:r>
    </w:p>
    <w:p w:rsidR="0048587B" w:rsidRDefault="0048587B" w:rsidP="0048587B">
      <w:r>
        <w:t>\</w:t>
      </w:r>
      <w:proofErr w:type="spellStart"/>
      <w:r>
        <w:t>textbf</w:t>
      </w:r>
      <w:proofErr w:type="spellEnd"/>
      <w:r>
        <w:t>{Morphological Computation Theory} \</w:t>
      </w:r>
      <w:proofErr w:type="spellStart"/>
      <w:r>
        <w:t>citep</w:t>
      </w:r>
      <w:proofErr w:type="spellEnd"/>
      <w:r>
        <w:t>{nishikawa2007neuromechanics,Pfeifer2005} thinks both the body structure and the environment play a crucial role in  motor control, basic motion patterns are generated by body and environment, the neural systems only  maintains or tweaks such motion patterns.</w:t>
      </w:r>
    </w:p>
    <w:p w:rsidR="0048587B" w:rsidRDefault="0048587B" w:rsidP="0048587B"/>
    <w:p w:rsidR="0048587B" w:rsidRDefault="0048587B" w:rsidP="0048587B">
      <w:r>
        <w:t>The biological ideas provide space for an efficient motion adaptation, but the theory are incomplete and mainly for explaining experiment results. There is a big knowledge gap to turn it into a sound control theory.</w:t>
      </w:r>
    </w:p>
    <w:p w:rsidR="0048587B" w:rsidRDefault="00C94F65" w:rsidP="00DE7BD8">
      <w:pPr>
        <w:pStyle w:val="Heading2"/>
      </w:pPr>
      <w:r>
        <w:t>Differential Invariants</w:t>
      </w:r>
    </w:p>
    <w:p w:rsidR="007314A6" w:rsidRDefault="007314A6" w:rsidP="0048587B">
      <w:r>
        <w:rPr>
          <w:rFonts w:hint="eastAsia"/>
        </w:rPr>
        <w:t xml:space="preserve">The </w:t>
      </w:r>
      <w:r>
        <w:t xml:space="preserve">mathematical </w:t>
      </w:r>
      <w:r>
        <w:rPr>
          <w:rFonts w:hint="eastAsia"/>
        </w:rPr>
        <w:t xml:space="preserve">techniques </w:t>
      </w:r>
      <w:r>
        <w:t>of our method is greatly influenced by the</w:t>
      </w:r>
      <w:r>
        <w:rPr>
          <w:rFonts w:hint="eastAsia"/>
        </w:rPr>
        <w:t xml:space="preserve"> idea of </w:t>
      </w:r>
      <w:proofErr w:type="spellStart"/>
      <w:r>
        <w:t>Erlangen</w:t>
      </w:r>
      <w:proofErr w:type="spellEnd"/>
      <w:r>
        <w:t xml:space="preserve"> program </w:t>
      </w:r>
      <w:r>
        <w:rPr>
          <w:rFonts w:hint="eastAsia"/>
        </w:rPr>
        <w:t xml:space="preserve">that initialized by </w:t>
      </w:r>
      <w:proofErr w:type="spellStart"/>
      <w:r>
        <w:rPr>
          <w:rFonts w:hint="eastAsia"/>
        </w:rPr>
        <w:t>Kelin</w:t>
      </w:r>
      <w:proofErr w:type="spellEnd"/>
      <w:r>
        <w:rPr>
          <w:rFonts w:hint="eastAsia"/>
        </w:rPr>
        <w:t>.</w:t>
      </w:r>
      <w:r w:rsidR="00FF607D">
        <w:rPr>
          <w:rFonts w:hint="eastAsia"/>
        </w:rPr>
        <w:t xml:space="preserve"> That </w:t>
      </w:r>
      <w:r w:rsidR="00FF607D">
        <w:t xml:space="preserve">retreat the geometry from group action and </w:t>
      </w:r>
      <w:r w:rsidR="00155AE7">
        <w:rPr>
          <w:rFonts w:hint="eastAsia"/>
        </w:rPr>
        <w:t xml:space="preserve">invariant </w:t>
      </w:r>
      <w:r w:rsidR="00155AE7">
        <w:t>paradigm</w:t>
      </w:r>
      <w:r w:rsidR="00155AE7">
        <w:rPr>
          <w:rFonts w:hint="eastAsia"/>
        </w:rPr>
        <w:t>.</w:t>
      </w:r>
    </w:p>
    <w:p w:rsidR="005F5A74" w:rsidRDefault="005F5A74" w:rsidP="0048587B">
      <w:proofErr w:type="gramStart"/>
      <w:r>
        <w:rPr>
          <w:rFonts w:hint="eastAsia"/>
        </w:rPr>
        <w:t>I(</w:t>
      </w:r>
      <w:proofErr w:type="gramEnd"/>
      <w:r>
        <w:rPr>
          <w:rFonts w:hint="eastAsia"/>
        </w:rPr>
        <w:t>G(x)</w:t>
      </w:r>
      <w:r w:rsidR="0024106F">
        <w:rPr>
          <w:rFonts w:hint="eastAsia"/>
        </w:rPr>
        <w:t>)</w:t>
      </w:r>
      <w:r>
        <w:rPr>
          <w:rFonts w:hint="eastAsia"/>
        </w:rPr>
        <w:t>=I(x)</w:t>
      </w:r>
    </w:p>
    <w:p w:rsidR="00271547" w:rsidRDefault="00155AE7" w:rsidP="0048587B">
      <w:r>
        <w:rPr>
          <w:rFonts w:hint="eastAsia"/>
        </w:rPr>
        <w:t>For physical motion synthesis,</w:t>
      </w:r>
      <w:r w:rsidR="00D50B9C">
        <w:rPr>
          <w:rFonts w:hint="eastAsia"/>
        </w:rPr>
        <w:t xml:space="preserve"> motion is often </w:t>
      </w:r>
      <w:r w:rsidR="00D50B9C">
        <w:t>modelled</w:t>
      </w:r>
      <w:r w:rsidR="00D50B9C">
        <w:rPr>
          <w:rFonts w:hint="eastAsia"/>
        </w:rPr>
        <w:t xml:space="preserve"> as differential system.</w:t>
      </w:r>
    </w:p>
    <w:p w:rsidR="007314A6" w:rsidRDefault="00E56862" w:rsidP="0048587B">
      <w:r>
        <w:rPr>
          <w:rFonts w:hint="eastAsia"/>
        </w:rPr>
        <w:t xml:space="preserve">Topology and Lie Group </w:t>
      </w:r>
      <w:r w:rsidR="008F10AD">
        <w:t>Symmetry capture</w:t>
      </w:r>
      <w:r w:rsidR="005D5304">
        <w:rPr>
          <w:rFonts w:hint="eastAsia"/>
        </w:rPr>
        <w:t xml:space="preserve"> </w:t>
      </w:r>
      <w:r w:rsidR="0069580D">
        <w:rPr>
          <w:rFonts w:hint="eastAsia"/>
        </w:rPr>
        <w:t xml:space="preserve">the global and local </w:t>
      </w:r>
      <w:proofErr w:type="gramStart"/>
      <w:r w:rsidR="0069580D">
        <w:rPr>
          <w:rFonts w:hint="eastAsia"/>
        </w:rPr>
        <w:t>invariants,</w:t>
      </w:r>
      <w:proofErr w:type="gramEnd"/>
      <w:r w:rsidR="0069580D">
        <w:rPr>
          <w:rFonts w:hint="eastAsia"/>
        </w:rPr>
        <w:t xml:space="preserve"> they played a key </w:t>
      </w:r>
      <w:r w:rsidR="00965803">
        <w:rPr>
          <w:rFonts w:hint="eastAsia"/>
        </w:rPr>
        <w:t xml:space="preserve">role in mechanical and </w:t>
      </w:r>
      <w:r w:rsidR="006B549E">
        <w:rPr>
          <w:rFonts w:hint="eastAsia"/>
        </w:rPr>
        <w:t>mathematical research.</w:t>
      </w:r>
    </w:p>
    <w:p w:rsidR="00FE4A00" w:rsidRDefault="006B549E" w:rsidP="0048587B">
      <w:r>
        <w:rPr>
          <w:rFonts w:hint="eastAsia"/>
        </w:rPr>
        <w:t xml:space="preserve">For </w:t>
      </w:r>
      <w:r>
        <w:t>animation</w:t>
      </w:r>
      <w:r>
        <w:rPr>
          <w:rFonts w:hint="eastAsia"/>
        </w:rPr>
        <w:t xml:space="preserve"> research, recently there </w:t>
      </w:r>
      <w:r w:rsidR="0006690B">
        <w:t>is application</w:t>
      </w:r>
      <w:r>
        <w:rPr>
          <w:rFonts w:hint="eastAsia"/>
        </w:rPr>
        <w:t xml:space="preserve"> of Lie Group methods in mechanical simulation</w:t>
      </w:r>
      <w:r w:rsidR="00D87A71">
        <w:rPr>
          <w:rFonts w:hint="eastAsia"/>
        </w:rPr>
        <w:t xml:space="preserve"> like </w:t>
      </w:r>
      <w:proofErr w:type="spellStart"/>
      <w:r w:rsidR="00D87A71">
        <w:rPr>
          <w:rFonts w:hint="eastAsia"/>
        </w:rPr>
        <w:t>vehical</w:t>
      </w:r>
      <w:proofErr w:type="spellEnd"/>
      <w:r w:rsidR="00D87A71">
        <w:rPr>
          <w:rFonts w:hint="eastAsia"/>
        </w:rPr>
        <w:t xml:space="preserve"> simulation</w:t>
      </w:r>
      <w:r w:rsidR="004810CA">
        <w:rPr>
          <w:rFonts w:hint="eastAsia"/>
        </w:rPr>
        <w:t>.</w:t>
      </w:r>
    </w:p>
    <w:p w:rsidR="00DE7BD8" w:rsidRDefault="00DE7BD8" w:rsidP="0048587B"/>
    <w:p w:rsidR="00DE7BD8" w:rsidRDefault="00DE7BD8" w:rsidP="0048587B"/>
    <w:p w:rsidR="00DE7BD8" w:rsidRDefault="00DE7BD8" w:rsidP="00E56BB8">
      <w:pPr>
        <w:pStyle w:val="Heading1"/>
      </w:pPr>
      <w:r>
        <w:t xml:space="preserve">Motion Primitive and </w:t>
      </w:r>
      <w:r w:rsidR="00E56BB8">
        <w:rPr>
          <w:rFonts w:hint="eastAsia"/>
        </w:rPr>
        <w:t>Invariant</w:t>
      </w:r>
    </w:p>
    <w:p w:rsidR="00DE7BD8" w:rsidRDefault="00DE7BD8" w:rsidP="00DE7BD8">
      <w:r>
        <w:t>In our framework, the complex human motion is made of many motion primitive</w:t>
      </w:r>
      <w:r w:rsidR="0046768E">
        <w:rPr>
          <w:rFonts w:hint="eastAsia"/>
        </w:rPr>
        <w:t>s</w:t>
      </w:r>
      <w:r>
        <w:t>.</w:t>
      </w:r>
    </w:p>
    <w:p w:rsidR="00DE7BD8" w:rsidRDefault="00DE7BD8" w:rsidP="00DE7BD8">
      <w:r>
        <w:lastRenderedPageBreak/>
        <w:t xml:space="preserve">During motion Adaptation, neural </w:t>
      </w:r>
      <w:r w:rsidR="0006690B">
        <w:t>system modifies</w:t>
      </w:r>
      <w:r>
        <w:t xml:space="preserve"> the basic motion primitive to synthesis new motion.</w:t>
      </w:r>
      <w:r w:rsidR="007623A8">
        <w:rPr>
          <w:rFonts w:hint="eastAsia"/>
        </w:rPr>
        <w:t xml:space="preserve"> The adaptation</w:t>
      </w:r>
      <w:r w:rsidR="001B4F65">
        <w:rPr>
          <w:rFonts w:hint="eastAsia"/>
        </w:rPr>
        <w:t xml:space="preserve"> is modelled as group action and motion primitives are defined by the differential invariants</w:t>
      </w:r>
      <w:r w:rsidR="00EC5CEB">
        <w:rPr>
          <w:rFonts w:hint="eastAsia"/>
        </w:rPr>
        <w:t>.</w:t>
      </w:r>
    </w:p>
    <w:p w:rsidR="00173380" w:rsidRDefault="00173380" w:rsidP="00DE7BD8">
      <w:r>
        <w:rPr>
          <w:rFonts w:hint="eastAsia"/>
        </w:rPr>
        <w:t xml:space="preserve">The Differential Invariants investigated in our research is the Topological Structure </w:t>
      </w:r>
      <w:r>
        <w:t>and</w:t>
      </w:r>
      <w:r>
        <w:rPr>
          <w:rFonts w:hint="eastAsia"/>
        </w:rPr>
        <w:t xml:space="preserve"> Lie Group Symmetry.</w:t>
      </w:r>
    </w:p>
    <w:p w:rsidR="00173380" w:rsidRDefault="00173380" w:rsidP="00DE7BD8">
      <w:r>
        <w:rPr>
          <w:rFonts w:hint="eastAsia"/>
        </w:rPr>
        <w:t xml:space="preserve">Topology Structure determines the motion stability and provides the basic ability for </w:t>
      </w:r>
      <w:r>
        <w:t>structural</w:t>
      </w:r>
      <w:r>
        <w:rPr>
          <w:rFonts w:hint="eastAsia"/>
        </w:rPr>
        <w:t xml:space="preserve"> adaptation.</w:t>
      </w:r>
      <w:r w:rsidR="00E04C54">
        <w:rPr>
          <w:rFonts w:hint="eastAsia"/>
        </w:rPr>
        <w:t xml:space="preserve"> Lie Group Symmetry is</w:t>
      </w:r>
      <w:r w:rsidR="008F2A2A">
        <w:rPr>
          <w:rFonts w:hint="eastAsia"/>
        </w:rPr>
        <w:t xml:space="preserve"> applied for modifying motion details that allow animators to specify motions to meet their special demands.</w:t>
      </w:r>
    </w:p>
    <w:p w:rsidR="008F2A2A" w:rsidRDefault="008F2A2A" w:rsidP="00DE7BD8"/>
    <w:p w:rsidR="00DE7BD8" w:rsidRDefault="00DE7BD8" w:rsidP="00FE4A00">
      <w:pPr>
        <w:pStyle w:val="Heading2"/>
      </w:pPr>
      <w:r>
        <w:t>Topology</w:t>
      </w:r>
      <w:r w:rsidR="00FE4A00">
        <w:t xml:space="preserve"> and Qualitative Motion Control</w:t>
      </w:r>
    </w:p>
    <w:p w:rsidR="00DE7BD8" w:rsidRDefault="00DE7BD8" w:rsidP="00DE7BD8">
      <w:r>
        <w:t>In our motion control framework, we only care about the some qualitative of motion.</w:t>
      </w:r>
    </w:p>
    <w:p w:rsidR="00DE7BD8" w:rsidRDefault="00DE7BD8" w:rsidP="00DE7BD8">
      <w:r>
        <w:t xml:space="preserve">One key qualitative properties of motion is the final motion </w:t>
      </w:r>
      <w:proofErr w:type="spellStart"/>
      <w:r>
        <w:t>result</w:t>
      </w:r>
      <w:proofErr w:type="gramStart"/>
      <w:r>
        <w:t>,from</w:t>
      </w:r>
      <w:proofErr w:type="spellEnd"/>
      <w:proofErr w:type="gramEnd"/>
      <w:r>
        <w:t xml:space="preserve"> the geometrical </w:t>
      </w:r>
      <w:proofErr w:type="spellStart"/>
      <w:r>
        <w:t>viewport</w:t>
      </w:r>
      <w:proofErr w:type="spellEnd"/>
      <w:r>
        <w:t>, this mean only the</w:t>
      </w:r>
    </w:p>
    <w:p w:rsidR="00DE7BD8" w:rsidRDefault="00DE7BD8" w:rsidP="00DE7BD8">
      <w:proofErr w:type="gramStart"/>
      <w:r>
        <w:t>basically</w:t>
      </w:r>
      <w:proofErr w:type="gramEnd"/>
      <w:r>
        <w:t xml:space="preserve"> motion can be </w:t>
      </w:r>
      <w:r w:rsidR="00AE68DE">
        <w:t>separated</w:t>
      </w:r>
      <w:r>
        <w:t xml:space="preserve"> into two group.</w:t>
      </w:r>
    </w:p>
    <w:p w:rsidR="00DE7BD8" w:rsidRDefault="00DE7BD8" w:rsidP="00DE7BD8">
      <w:r>
        <w:t>1 periodic motion</w:t>
      </w:r>
    </w:p>
    <w:p w:rsidR="00DE7BD8" w:rsidRDefault="00DE7BD8" w:rsidP="00DE7BD8">
      <w:r>
        <w:t xml:space="preserve">Some motion show </w:t>
      </w:r>
      <w:proofErr w:type="spellStart"/>
      <w:r>
        <w:t>pepetive</w:t>
      </w:r>
      <w:proofErr w:type="spellEnd"/>
      <w:r>
        <w:t xml:space="preserve"> pattern, from geometrical </w:t>
      </w:r>
      <w:proofErr w:type="spellStart"/>
      <w:r>
        <w:t>viewport</w:t>
      </w:r>
      <w:proofErr w:type="spellEnd"/>
      <w:r>
        <w:t xml:space="preserve">, on the </w:t>
      </w:r>
      <w:proofErr w:type="spellStart"/>
      <w:r>
        <w:t>phaseplane</w:t>
      </w:r>
      <w:proofErr w:type="spellEnd"/>
      <w:r>
        <w:t>, the attractor of curve form the shape of a circle.</w:t>
      </w:r>
    </w:p>
    <w:p w:rsidR="00DE7BD8" w:rsidRDefault="00DE7BD8" w:rsidP="00DE7BD8">
      <w:r>
        <w:t xml:space="preserve">2 discrete </w:t>
      </w:r>
      <w:proofErr w:type="gramStart"/>
      <w:r>
        <w:t>motion</w:t>
      </w:r>
      <w:proofErr w:type="gramEnd"/>
    </w:p>
    <w:p w:rsidR="00DE7BD8" w:rsidRDefault="00DE7BD8" w:rsidP="00DE7BD8">
      <w:r>
        <w:t>Another idea is</w:t>
      </w:r>
    </w:p>
    <w:p w:rsidR="00DE7BD8" w:rsidRDefault="00DE7BD8" w:rsidP="00DE7BD8"/>
    <w:p w:rsidR="00DE7BD8" w:rsidRDefault="00FE4A00" w:rsidP="00FE4A00">
      <w:pPr>
        <w:pStyle w:val="Heading2"/>
      </w:pPr>
      <w:r>
        <w:t>Motion Control</w:t>
      </w:r>
      <w:r w:rsidR="00454253">
        <w:rPr>
          <w:rFonts w:hint="eastAsia"/>
        </w:rPr>
        <w:t xml:space="preserve"> based </w:t>
      </w:r>
      <w:proofErr w:type="gramStart"/>
      <w:r w:rsidR="00454253">
        <w:rPr>
          <w:rFonts w:hint="eastAsia"/>
        </w:rPr>
        <w:t>On</w:t>
      </w:r>
      <w:proofErr w:type="gramEnd"/>
      <w:r w:rsidR="00454253">
        <w:rPr>
          <w:rFonts w:hint="eastAsia"/>
        </w:rPr>
        <w:t xml:space="preserve"> Lie Group Symmetry</w:t>
      </w:r>
    </w:p>
    <w:p w:rsidR="00DE7BD8" w:rsidRDefault="00DE7BD8" w:rsidP="00DE7BD8"/>
    <w:p w:rsidR="00DE7BD8" w:rsidRDefault="00570ACF" w:rsidP="00570ACF">
      <w:pPr>
        <w:pStyle w:val="Heading3"/>
      </w:pPr>
      <w:r>
        <w:t>Symmetry of Motion</w:t>
      </w:r>
    </w:p>
    <w:p w:rsidR="00DE7BD8" w:rsidRDefault="00570ACF" w:rsidP="00DE7BD8">
      <w:r>
        <w:t>An idea</w:t>
      </w:r>
      <w:r w:rsidR="00DE7BD8">
        <w:t xml:space="preserve"> in solving differential equation and mechanical control is based on the idea of Lie Group </w:t>
      </w:r>
      <w:proofErr w:type="gramStart"/>
      <w:r w:rsidR="00DE7BD8">
        <w:t>And</w:t>
      </w:r>
      <w:proofErr w:type="gramEnd"/>
      <w:r w:rsidR="00DE7BD8">
        <w:t xml:space="preserve"> </w:t>
      </w:r>
      <w:r w:rsidR="000F5D91">
        <w:t>Symmetry</w:t>
      </w:r>
      <w:r w:rsidR="00DE7BD8">
        <w:t>.</w:t>
      </w:r>
    </w:p>
    <w:p w:rsidR="00565087" w:rsidRDefault="00565087" w:rsidP="00DE7BD8"/>
    <w:p w:rsidR="00565087" w:rsidRDefault="00565087" w:rsidP="00DE7BD8">
      <w:r>
        <w:t>D</w:t>
      </w:r>
      <w:r>
        <w:rPr>
          <w:rFonts w:hint="eastAsia"/>
        </w:rPr>
        <w:t>efine Invariant of G, if I(x</w:t>
      </w:r>
      <w:proofErr w:type="gramStart"/>
      <w:r>
        <w:rPr>
          <w:rFonts w:hint="eastAsia"/>
        </w:rPr>
        <w:t>)=</w:t>
      </w:r>
      <w:proofErr w:type="gramEnd"/>
      <w:r>
        <w:rPr>
          <w:rFonts w:hint="eastAsia"/>
        </w:rPr>
        <w:t>I(G(x)), the I</w:t>
      </w:r>
      <w:r w:rsidR="00F16331">
        <w:rPr>
          <w:rFonts w:hint="eastAsia"/>
        </w:rPr>
        <w:t xml:space="preserve"> is an invariant function of G.</w:t>
      </w:r>
    </w:p>
    <w:p w:rsidR="00C80BE2" w:rsidRDefault="00C80BE2" w:rsidP="00DE7BD8">
      <w:r>
        <w:rPr>
          <w:rFonts w:hint="eastAsia"/>
        </w:rPr>
        <w:t xml:space="preserve">In physical based system, motion is the solution to the </w:t>
      </w:r>
      <w:r>
        <w:t>corresponding</w:t>
      </w:r>
      <w:r>
        <w:rPr>
          <w:rFonts w:hint="eastAsia"/>
        </w:rPr>
        <w:t xml:space="preserve"> differential equations</w:t>
      </w:r>
    </w:p>
    <w:p w:rsidR="00DE7BD8" w:rsidRDefault="00DE7BD8" w:rsidP="00DE7BD8">
      <w:proofErr w:type="gramStart"/>
      <w:r>
        <w:t>if</w:t>
      </w:r>
      <w:proofErr w:type="gramEnd"/>
      <w:r>
        <w:t xml:space="preserve"> $x(t)$ is the solution of a differential equation $\dot{x}=F(x)$</w:t>
      </w:r>
    </w:p>
    <w:p w:rsidR="00DE7BD8" w:rsidRDefault="00DE7BD8" w:rsidP="00DE7BD8">
      <w:proofErr w:type="gramStart"/>
      <w:r>
        <w:t>if</w:t>
      </w:r>
      <w:proofErr w:type="gramEnd"/>
      <w:r>
        <w:t xml:space="preserve"> for a group y=G(x); if y satisfy the equation $\dot(y)=F(y)$</w:t>
      </w:r>
    </w:p>
    <w:p w:rsidR="00DE7BD8" w:rsidRDefault="00DE7BD8" w:rsidP="00DE7BD8">
      <w:proofErr w:type="gramStart"/>
      <w:r>
        <w:t>then</w:t>
      </w:r>
      <w:proofErr w:type="gramEnd"/>
      <w:r>
        <w:t xml:space="preserve"> y(t)=G(x(t)) is also a solution of the  </w:t>
      </w:r>
      <w:proofErr w:type="spellStart"/>
      <w:r>
        <w:t>the</w:t>
      </w:r>
      <w:proofErr w:type="spellEnd"/>
      <w:r>
        <w:t xml:space="preserve"> function $\dot{x}=F(x)$.</w:t>
      </w:r>
    </w:p>
    <w:p w:rsidR="00C80BE2" w:rsidRDefault="00DE7BD8" w:rsidP="00DE7BD8">
      <w:r>
        <w:t xml:space="preserve">Then the group G transform the solution </w:t>
      </w:r>
      <w:proofErr w:type="gramStart"/>
      <w:r>
        <w:t>x(</w:t>
      </w:r>
      <w:proofErr w:type="gramEnd"/>
      <w:r>
        <w:t>t) into another solution y(t);</w:t>
      </w:r>
    </w:p>
    <w:p w:rsidR="00DE7BD8" w:rsidRDefault="00DE7BD8" w:rsidP="00DE7BD8"/>
    <w:p w:rsidR="00793D84" w:rsidRDefault="00B91017" w:rsidP="00DE7BD8">
      <w:r>
        <w:rPr>
          <w:rFonts w:hint="eastAsia"/>
        </w:rPr>
        <w:t>Thus</w:t>
      </w:r>
      <w:r w:rsidR="00CA1201">
        <w:rPr>
          <w:rFonts w:hint="eastAsia"/>
        </w:rPr>
        <w:t xml:space="preserve"> Give the symmetry of differential and </w:t>
      </w:r>
      <w:r w:rsidR="00451BEF">
        <w:t>corresponding</w:t>
      </w:r>
      <w:r w:rsidR="00CA1201">
        <w:rPr>
          <w:rFonts w:hint="eastAsia"/>
        </w:rPr>
        <w:t xml:space="preserve"> Lie Group G, we can transform a motion x to and Motion Space X where g(x) \in X</w:t>
      </w:r>
      <w:r w:rsidR="00793D84">
        <w:rPr>
          <w:rFonts w:hint="eastAsia"/>
        </w:rPr>
        <w:t>.</w:t>
      </w:r>
    </w:p>
    <w:p w:rsidR="00632A2D" w:rsidRDefault="00632A2D" w:rsidP="00DE7BD8"/>
    <w:p w:rsidR="00632A2D" w:rsidRDefault="00632A2D" w:rsidP="00DE7BD8"/>
    <w:p w:rsidR="00B91017" w:rsidRDefault="00CA1201" w:rsidP="00DE7BD8">
      <w:r>
        <w:rPr>
          <w:rFonts w:hint="eastAsia"/>
        </w:rPr>
        <w:t xml:space="preserve"> </w:t>
      </w:r>
    </w:p>
    <w:p w:rsidR="00DE7BD8" w:rsidRDefault="00DE7BD8" w:rsidP="00DE7BD8"/>
    <w:p w:rsidR="00DE7BD8" w:rsidRDefault="00DE7BD8" w:rsidP="00DE7BD8">
      <w:r>
        <w:t xml:space="preserve">For </w:t>
      </w:r>
      <w:proofErr w:type="spellStart"/>
      <w:r>
        <w:t>physiccally</w:t>
      </w:r>
      <w:proofErr w:type="spellEnd"/>
      <w:r>
        <w:t xml:space="preserve"> based system,</w:t>
      </w:r>
    </w:p>
    <w:p w:rsidR="00330E47" w:rsidRDefault="00330E47" w:rsidP="00DE7BD8">
      <w:r>
        <w:t>S</w:t>
      </w:r>
      <w:r>
        <w:rPr>
          <w:rFonts w:hint="eastAsia"/>
        </w:rPr>
        <w:t>tate Space is belongs to q is (x</w:t>
      </w:r>
      <w:proofErr w:type="gramStart"/>
      <w:r>
        <w:rPr>
          <w:rFonts w:hint="eastAsia"/>
        </w:rPr>
        <w:t>,\</w:t>
      </w:r>
      <w:proofErr w:type="gramEnd"/>
      <w:r>
        <w:rPr>
          <w:rFonts w:hint="eastAsia"/>
        </w:rPr>
        <w:t>dot{x})</w:t>
      </w:r>
    </w:p>
    <w:p w:rsidR="00DE7BD8" w:rsidRDefault="00DE7BD8" w:rsidP="00DE7BD8">
      <w:r>
        <w:t xml:space="preserve">The motion of </w:t>
      </w:r>
      <w:proofErr w:type="spellStart"/>
      <w:r>
        <w:t>of</w:t>
      </w:r>
      <w:proofErr w:type="spellEnd"/>
      <w:r>
        <w:t xml:space="preserve"> a mechanically </w:t>
      </w:r>
      <w:r w:rsidR="00570ACF">
        <w:t>system</w:t>
      </w:r>
      <w:r>
        <w:t xml:space="preserve"> is determined by the </w:t>
      </w:r>
      <w:proofErr w:type="spellStart"/>
      <w:proofErr w:type="gramStart"/>
      <w:r>
        <w:t>lagrange</w:t>
      </w:r>
      <w:proofErr w:type="spellEnd"/>
      <w:proofErr w:type="gramEnd"/>
      <w:r>
        <w:t xml:space="preserve"> $L$ and corresponding Lagrange </w:t>
      </w:r>
      <w:proofErr w:type="spellStart"/>
      <w:r>
        <w:t>euler</w:t>
      </w:r>
      <w:proofErr w:type="spellEnd"/>
      <w:r>
        <w:t xml:space="preserve"> equation.</w:t>
      </w:r>
    </w:p>
    <w:p w:rsidR="009A1EA4" w:rsidRDefault="009A1EA4" w:rsidP="00DE7BD8">
      <w:r>
        <w:rPr>
          <w:rFonts w:hint="eastAsia"/>
        </w:rPr>
        <w:t>L=K-V</w:t>
      </w:r>
    </w:p>
    <w:p w:rsidR="00AD5121" w:rsidRDefault="00AD5121" w:rsidP="00DE7BD8">
      <w:r>
        <w:rPr>
          <w:rFonts w:hint="eastAsia"/>
        </w:rPr>
        <w:t xml:space="preserve">K is the </w:t>
      </w:r>
      <w:proofErr w:type="spellStart"/>
      <w:r>
        <w:rPr>
          <w:rFonts w:hint="eastAsia"/>
        </w:rPr>
        <w:t>kinetical</w:t>
      </w:r>
      <w:proofErr w:type="spellEnd"/>
      <w:r>
        <w:rPr>
          <w:rFonts w:hint="eastAsia"/>
        </w:rPr>
        <w:t xml:space="preserve"> energy is a function </w:t>
      </w:r>
      <w:proofErr w:type="gramStart"/>
      <w:r>
        <w:rPr>
          <w:rFonts w:hint="eastAsia"/>
        </w:rPr>
        <w:t>of  (</w:t>
      </w:r>
      <w:proofErr w:type="gramEnd"/>
      <w:r>
        <w:rPr>
          <w:rFonts w:hint="eastAsia"/>
        </w:rPr>
        <w:t xml:space="preserve">\dot{x}), V is the potential energy, which is a  function of </w:t>
      </w:r>
    </w:p>
    <w:p w:rsidR="00DE7BD8" w:rsidRDefault="00DE7BD8" w:rsidP="00DE7BD8">
      <w:proofErr w:type="gramStart"/>
      <w:r>
        <w:t>in</w:t>
      </w:r>
      <w:proofErr w:type="gramEnd"/>
      <w:r>
        <w:t xml:space="preserve"> our framework, the basic motion pattern is given, if we want to keep the symmetry motion, than the control problem can be simplified as an group element finding problem.</w:t>
      </w:r>
    </w:p>
    <w:p w:rsidR="00DE7BD8" w:rsidRDefault="00DE7BD8" w:rsidP="00DE7BD8">
      <w:proofErr w:type="spellStart"/>
      <w:proofErr w:type="gramStart"/>
      <w:r>
        <w:t>simpilifed</w:t>
      </w:r>
      <w:proofErr w:type="spellEnd"/>
      <w:proofErr w:type="gramEnd"/>
      <w:r>
        <w:t xml:space="preserve"> find the corresponding group element $g$.</w:t>
      </w:r>
    </w:p>
    <w:p w:rsidR="00BE71AE" w:rsidRDefault="00BE71AE" w:rsidP="00DE7BD8"/>
    <w:p w:rsidR="00BE71AE" w:rsidRDefault="00BE71AE" w:rsidP="00DE7BD8">
      <w:r>
        <w:rPr>
          <w:rFonts w:hint="eastAsia"/>
        </w:rPr>
        <w:t xml:space="preserve">In our research, we </w:t>
      </w:r>
      <w:r>
        <w:t>separate</w:t>
      </w:r>
      <w:r>
        <w:rPr>
          <w:rFonts w:hint="eastAsia"/>
        </w:rPr>
        <w:t xml:space="preserve"> the group space of G </w:t>
      </w:r>
      <w:proofErr w:type="gramStart"/>
      <w:r>
        <w:rPr>
          <w:rFonts w:hint="eastAsia"/>
        </w:rPr>
        <w:t xml:space="preserve">in two </w:t>
      </w:r>
      <w:proofErr w:type="spellStart"/>
      <w:r>
        <w:rPr>
          <w:rFonts w:hint="eastAsia"/>
        </w:rPr>
        <w:t>SubGroup</w:t>
      </w:r>
      <w:proofErr w:type="spellEnd"/>
      <w:proofErr w:type="gramEnd"/>
      <w:r>
        <w:rPr>
          <w:rFonts w:hint="eastAsia"/>
        </w:rPr>
        <w:t>.</w:t>
      </w:r>
    </w:p>
    <w:p w:rsidR="00BE71AE" w:rsidRDefault="00BE71AE" w:rsidP="00DE7BD8">
      <w:r>
        <w:rPr>
          <w:rFonts w:hint="eastAsia"/>
        </w:rPr>
        <w:t>The Transform Group, which don</w:t>
      </w:r>
      <w:r>
        <w:t>’</w:t>
      </w:r>
      <w:r>
        <w:rPr>
          <w:rFonts w:hint="eastAsia"/>
        </w:rPr>
        <w:t xml:space="preserve">t modify the </w:t>
      </w:r>
      <w:proofErr w:type="spellStart"/>
      <w:r>
        <w:rPr>
          <w:rFonts w:hint="eastAsia"/>
        </w:rPr>
        <w:t>Tangen</w:t>
      </w:r>
      <w:proofErr w:type="spellEnd"/>
      <w:r>
        <w:rPr>
          <w:rFonts w:hint="eastAsia"/>
        </w:rPr>
        <w:t xml:space="preserve"> Space and Group Action which don</w:t>
      </w:r>
      <w:r>
        <w:t>’</w:t>
      </w:r>
      <w:r>
        <w:rPr>
          <w:rFonts w:hint="eastAsia"/>
        </w:rPr>
        <w:t xml:space="preserve">t </w:t>
      </w:r>
      <w:proofErr w:type="gramStart"/>
      <w:r>
        <w:rPr>
          <w:rFonts w:hint="eastAsia"/>
        </w:rPr>
        <w:t>Modify</w:t>
      </w:r>
      <w:proofErr w:type="gramEnd"/>
      <w:r>
        <w:rPr>
          <w:rFonts w:hint="eastAsia"/>
        </w:rPr>
        <w:t xml:space="preserve"> the State Space.</w:t>
      </w:r>
    </w:p>
    <w:p w:rsidR="00DE7BD8" w:rsidRDefault="00DE7BD8" w:rsidP="00DE7BD8"/>
    <w:p w:rsidR="00DE7BD8" w:rsidRDefault="00DE7BD8" w:rsidP="00DE7BD8"/>
    <w:p w:rsidR="00DE7BD8" w:rsidRDefault="00DE7BD8" w:rsidP="00DE7BD8">
      <w:r>
        <w:t xml:space="preserve"> </w:t>
      </w:r>
    </w:p>
    <w:p w:rsidR="00DE7BD8" w:rsidRDefault="000F5D91" w:rsidP="000F5D91">
      <w:pPr>
        <w:pStyle w:val="Heading3"/>
      </w:pPr>
      <w:r>
        <w:t>Space Transform</w:t>
      </w:r>
    </w:p>
    <w:p w:rsidR="000F5D91" w:rsidRDefault="000F25D0" w:rsidP="000F5D91">
      <w:r>
        <w:rPr>
          <w:rFonts w:hint="eastAsia"/>
        </w:rPr>
        <w:t>G_T(r</w:t>
      </w:r>
      <w:proofErr w:type="gramStart"/>
      <w:r>
        <w:rPr>
          <w:rFonts w:hint="eastAsia"/>
        </w:rPr>
        <w:t>)(</w:t>
      </w:r>
      <w:proofErr w:type="gramEnd"/>
      <w:r>
        <w:rPr>
          <w:rFonts w:hint="eastAsia"/>
        </w:rPr>
        <w:t>X)=</w:t>
      </w:r>
      <w:r w:rsidR="00C41AE1">
        <w:rPr>
          <w:rFonts w:hint="eastAsia"/>
        </w:rPr>
        <w:t>(</w:t>
      </w:r>
      <w:proofErr w:type="spellStart"/>
      <w:r w:rsidR="00C41AE1">
        <w:rPr>
          <w:rFonts w:hint="eastAsia"/>
        </w:rPr>
        <w:t>X+r,Tx</w:t>
      </w:r>
      <w:proofErr w:type="spellEnd"/>
      <w:r w:rsidR="00C41AE1">
        <w:rPr>
          <w:rFonts w:hint="eastAsia"/>
        </w:rPr>
        <w:t>)</w:t>
      </w:r>
    </w:p>
    <w:p w:rsidR="00C41AE1" w:rsidRDefault="00C41AE1" w:rsidP="000F5D91">
      <w:r>
        <w:rPr>
          <w:rFonts w:hint="eastAsia"/>
        </w:rPr>
        <w:t xml:space="preserve">Space Transform motion is used to Transform </w:t>
      </w:r>
      <w:proofErr w:type="gramStart"/>
      <w:r w:rsidR="00DA6B34">
        <w:rPr>
          <w:rFonts w:hint="eastAsia"/>
        </w:rPr>
        <w:t xml:space="preserve">a </w:t>
      </w:r>
      <w:r>
        <w:rPr>
          <w:rFonts w:hint="eastAsia"/>
        </w:rPr>
        <w:t>into</w:t>
      </w:r>
      <w:proofErr w:type="gramEnd"/>
      <w:r>
        <w:rPr>
          <w:rFonts w:hint="eastAsia"/>
        </w:rPr>
        <w:t xml:space="preserve"> a </w:t>
      </w:r>
      <w:proofErr w:type="spellStart"/>
      <w:r>
        <w:rPr>
          <w:rFonts w:hint="eastAsia"/>
        </w:rPr>
        <w:t>Specifiy</w:t>
      </w:r>
      <w:proofErr w:type="spellEnd"/>
      <w:r>
        <w:rPr>
          <w:rFonts w:hint="eastAsia"/>
        </w:rPr>
        <w:t xml:space="preserve"> Direction</w:t>
      </w:r>
      <w:r w:rsidR="00DA6B34">
        <w:rPr>
          <w:rFonts w:hint="eastAsia"/>
        </w:rPr>
        <w:t xml:space="preserve"> in Space</w:t>
      </w:r>
      <w:r>
        <w:rPr>
          <w:rFonts w:hint="eastAsia"/>
        </w:rPr>
        <w:t>.</w:t>
      </w:r>
    </w:p>
    <w:p w:rsidR="00DA6B34" w:rsidRDefault="00DA6B34" w:rsidP="000F5D91">
      <w:r>
        <w:rPr>
          <w:rFonts w:hint="eastAsia"/>
        </w:rPr>
        <w:t>I_GT=X-X;</w:t>
      </w:r>
    </w:p>
    <w:p w:rsidR="00AA47D1" w:rsidRDefault="00AA47D1" w:rsidP="000F5D91">
      <w:r>
        <w:t>U</w:t>
      </w:r>
      <w:r>
        <w:rPr>
          <w:rFonts w:hint="eastAsia"/>
        </w:rPr>
        <w:t>sually,</w:t>
      </w:r>
      <w:r w:rsidR="00E627A6">
        <w:rPr>
          <w:rFonts w:hint="eastAsia"/>
        </w:rPr>
        <w:t xml:space="preserve"> for rigid body dynamic system, </w:t>
      </w:r>
      <w:proofErr w:type="spellStart"/>
      <w:r w:rsidR="00E627A6">
        <w:rPr>
          <w:rFonts w:hint="eastAsia"/>
        </w:rPr>
        <w:t>kinematic</w:t>
      </w:r>
      <w:proofErr w:type="spellEnd"/>
      <w:r w:rsidR="00E627A6">
        <w:rPr>
          <w:rFonts w:hint="eastAsia"/>
        </w:rPr>
        <w:t xml:space="preserve"> energy is in the form of \dot{X}MX,</w:t>
      </w:r>
    </w:p>
    <w:p w:rsidR="00E627A6" w:rsidRDefault="00E627A6" w:rsidP="000F5D91">
      <w:r>
        <w:rPr>
          <w:rFonts w:hint="eastAsia"/>
        </w:rPr>
        <w:t xml:space="preserve">M is mass </w:t>
      </w:r>
      <w:proofErr w:type="spellStart"/>
      <w:r>
        <w:rPr>
          <w:rFonts w:hint="eastAsia"/>
        </w:rPr>
        <w:t>inetia</w:t>
      </w:r>
      <w:proofErr w:type="spellEnd"/>
      <w:r>
        <w:rPr>
          <w:rFonts w:hint="eastAsia"/>
        </w:rPr>
        <w:t xml:space="preserve"> Matrix, which is </w:t>
      </w:r>
      <w:proofErr w:type="spellStart"/>
      <w:r>
        <w:rPr>
          <w:rFonts w:hint="eastAsia"/>
        </w:rPr>
        <w:t>usally</w:t>
      </w:r>
      <w:proofErr w:type="spellEnd"/>
      <w:r>
        <w:rPr>
          <w:rFonts w:hint="eastAsia"/>
        </w:rPr>
        <w:t xml:space="preserve"> a function of I_G(X)</w:t>
      </w:r>
      <w:r w:rsidR="004F1B32">
        <w:rPr>
          <w:rFonts w:hint="eastAsia"/>
        </w:rPr>
        <w:t xml:space="preserve">, thus we have the following </w:t>
      </w:r>
      <w:proofErr w:type="spellStart"/>
      <w:r w:rsidR="004F1B32">
        <w:rPr>
          <w:rFonts w:hint="eastAsia"/>
        </w:rPr>
        <w:t>Thereom</w:t>
      </w:r>
      <w:proofErr w:type="spellEnd"/>
      <w:r w:rsidR="004F1B32">
        <w:rPr>
          <w:rFonts w:hint="eastAsia"/>
        </w:rPr>
        <w:t>.</w:t>
      </w:r>
    </w:p>
    <w:p w:rsidR="00DA6B34" w:rsidRDefault="00325391" w:rsidP="000F5D91">
      <w:proofErr w:type="spellStart"/>
      <w:r>
        <w:rPr>
          <w:rFonts w:hint="eastAsia"/>
        </w:rPr>
        <w:lastRenderedPageBreak/>
        <w:t>Thereom</w:t>
      </w:r>
      <w:proofErr w:type="spellEnd"/>
      <w:r>
        <w:rPr>
          <w:rFonts w:hint="eastAsia"/>
        </w:rPr>
        <w:t xml:space="preserve"> K is a function of </w:t>
      </w:r>
      <w:proofErr w:type="gramStart"/>
      <w:r>
        <w:rPr>
          <w:rFonts w:hint="eastAsia"/>
        </w:rPr>
        <w:t>I(x</w:t>
      </w:r>
      <w:proofErr w:type="gramEnd"/>
      <w:r>
        <w:rPr>
          <w:rFonts w:hint="eastAsia"/>
        </w:rPr>
        <w:t xml:space="preserve">) and Ta, then the Space Transformation will not modify the </w:t>
      </w:r>
      <w:proofErr w:type="spellStart"/>
      <w:r>
        <w:rPr>
          <w:rFonts w:hint="eastAsia"/>
        </w:rPr>
        <w:t>Kinematic</w:t>
      </w:r>
      <w:proofErr w:type="spellEnd"/>
      <w:r>
        <w:rPr>
          <w:rFonts w:hint="eastAsia"/>
        </w:rPr>
        <w:t xml:space="preserve"> Energy.</w:t>
      </w:r>
    </w:p>
    <w:p w:rsidR="00C41AE1" w:rsidRPr="000F5D91" w:rsidRDefault="00C41AE1" w:rsidP="000F5D91"/>
    <w:p w:rsidR="00DE7BD8" w:rsidRDefault="000F5D91" w:rsidP="000F5D91">
      <w:pPr>
        <w:pStyle w:val="Heading3"/>
      </w:pPr>
      <w:r>
        <w:t>Time Scaling</w:t>
      </w:r>
    </w:p>
    <w:p w:rsidR="00DA6B34" w:rsidRDefault="00D11904" w:rsidP="00DA6B34">
      <w:r>
        <w:rPr>
          <w:rFonts w:hint="eastAsia"/>
        </w:rPr>
        <w:t>Time Scaling are used to modify the motion speed.</w:t>
      </w:r>
    </w:p>
    <w:p w:rsidR="00AE68DE" w:rsidRDefault="00AE68DE" w:rsidP="00DA6B34">
      <w:proofErr w:type="spellStart"/>
      <w:r>
        <w:rPr>
          <w:rFonts w:hint="eastAsia"/>
        </w:rPr>
        <w:t>G_</w:t>
      </w:r>
      <w:proofErr w:type="gramStart"/>
      <w:r>
        <w:rPr>
          <w:rFonts w:hint="eastAsia"/>
        </w:rPr>
        <w:t>s</w:t>
      </w:r>
      <w:proofErr w:type="spellEnd"/>
      <w:r>
        <w:rPr>
          <w:rFonts w:hint="eastAsia"/>
        </w:rPr>
        <w:t>(</w:t>
      </w:r>
      <w:proofErr w:type="gramEnd"/>
      <w:r>
        <w:rPr>
          <w:rFonts w:hint="eastAsia"/>
        </w:rPr>
        <w:t>a)*T=</w:t>
      </w:r>
      <w:proofErr w:type="spellStart"/>
      <w:r>
        <w:rPr>
          <w:rFonts w:hint="eastAsia"/>
        </w:rPr>
        <w:t>aT</w:t>
      </w:r>
      <w:proofErr w:type="spellEnd"/>
      <w:r>
        <w:rPr>
          <w:rFonts w:hint="eastAsia"/>
        </w:rPr>
        <w:t>.</w:t>
      </w:r>
    </w:p>
    <w:p w:rsidR="00AE68DE" w:rsidRDefault="00AE68DE" w:rsidP="00DA6B34">
      <w:proofErr w:type="spellStart"/>
      <w:r>
        <w:rPr>
          <w:rFonts w:hint="eastAsia"/>
        </w:rPr>
        <w:t>G_</w:t>
      </w:r>
      <w:proofErr w:type="gramStart"/>
      <w:r>
        <w:rPr>
          <w:rFonts w:hint="eastAsia"/>
        </w:rPr>
        <w:t>s</w:t>
      </w:r>
      <w:proofErr w:type="spellEnd"/>
      <w:r>
        <w:rPr>
          <w:rFonts w:hint="eastAsia"/>
        </w:rPr>
        <w:t>(</w:t>
      </w:r>
      <w:proofErr w:type="gramEnd"/>
      <w:r>
        <w:rPr>
          <w:rFonts w:hint="eastAsia"/>
        </w:rPr>
        <w:t>a)(</w:t>
      </w:r>
      <w:proofErr w:type="spellStart"/>
      <w:r>
        <w:rPr>
          <w:rFonts w:hint="eastAsia"/>
        </w:rPr>
        <w:t>x,dot</w:t>
      </w:r>
      <w:proofErr w:type="spellEnd"/>
      <w:r>
        <w:rPr>
          <w:rFonts w:hint="eastAsia"/>
        </w:rPr>
        <w:t>(x))=(x,1/aDot(x))</w:t>
      </w:r>
    </w:p>
    <w:p w:rsidR="00D11904" w:rsidRPr="00DA6B34" w:rsidRDefault="00186F06" w:rsidP="00DA6B34">
      <w:proofErr w:type="spellStart"/>
      <w:r>
        <w:rPr>
          <w:rFonts w:hint="eastAsia"/>
        </w:rPr>
        <w:t>Thereom</w:t>
      </w:r>
      <w:proofErr w:type="spellEnd"/>
      <w:r>
        <w:rPr>
          <w:rFonts w:hint="eastAsia"/>
        </w:rPr>
        <w:t xml:space="preserve"> Time </w:t>
      </w:r>
      <w:proofErr w:type="spellStart"/>
      <w:r>
        <w:rPr>
          <w:rFonts w:hint="eastAsia"/>
        </w:rPr>
        <w:t>Scalling</w:t>
      </w:r>
      <w:proofErr w:type="spellEnd"/>
      <w:r>
        <w:rPr>
          <w:rFonts w:hint="eastAsia"/>
        </w:rPr>
        <w:t xml:space="preserve"> will increase the </w:t>
      </w:r>
      <w:proofErr w:type="spellStart"/>
      <w:r>
        <w:rPr>
          <w:rFonts w:hint="eastAsia"/>
        </w:rPr>
        <w:t>Kinematic</w:t>
      </w:r>
      <w:proofErr w:type="spellEnd"/>
      <w:r>
        <w:rPr>
          <w:rFonts w:hint="eastAsia"/>
        </w:rPr>
        <w:t xml:space="preserve"> Energy w</w:t>
      </w:r>
      <w:r w:rsidR="00171620">
        <w:rPr>
          <w:rFonts w:hint="eastAsia"/>
        </w:rPr>
        <w:t xml:space="preserve">hile Keep the </w:t>
      </w:r>
      <w:proofErr w:type="spellStart"/>
      <w:r w:rsidR="00171620">
        <w:rPr>
          <w:rFonts w:hint="eastAsia"/>
        </w:rPr>
        <w:t>Protential</w:t>
      </w:r>
      <w:proofErr w:type="spellEnd"/>
      <w:r w:rsidR="00171620">
        <w:rPr>
          <w:rFonts w:hint="eastAsia"/>
        </w:rPr>
        <w:t xml:space="preserve"> Energy, and scale the </w:t>
      </w:r>
      <w:proofErr w:type="spellStart"/>
      <w:r w:rsidR="00171620">
        <w:rPr>
          <w:rFonts w:hint="eastAsia"/>
        </w:rPr>
        <w:t>kinematic</w:t>
      </w:r>
      <w:proofErr w:type="spellEnd"/>
      <w:r w:rsidR="00171620">
        <w:rPr>
          <w:rFonts w:hint="eastAsia"/>
        </w:rPr>
        <w:t xml:space="preserve"> Energy of a factor of (1/a</w:t>
      </w:r>
      <w:proofErr w:type="gramStart"/>
      <w:r w:rsidR="00171620">
        <w:rPr>
          <w:rFonts w:hint="eastAsia"/>
        </w:rPr>
        <w:t>)^</w:t>
      </w:r>
      <w:proofErr w:type="gramEnd"/>
      <w:r w:rsidR="00171620">
        <w:rPr>
          <w:rFonts w:hint="eastAsia"/>
        </w:rPr>
        <w:t>2</w:t>
      </w:r>
    </w:p>
    <w:p w:rsidR="0048587B" w:rsidRDefault="000F5D91" w:rsidP="00A2492A">
      <w:pPr>
        <w:pStyle w:val="Heading3"/>
      </w:pPr>
      <w:r>
        <w:t>C</w:t>
      </w:r>
      <w:r>
        <w:rPr>
          <w:rFonts w:hint="eastAsia"/>
        </w:rPr>
        <w:t>ontrolled Symmetry</w:t>
      </w:r>
      <w:r w:rsidR="00454253">
        <w:rPr>
          <w:rFonts w:hint="eastAsia"/>
        </w:rPr>
        <w:t xml:space="preserve"> </w:t>
      </w:r>
      <w:proofErr w:type="gramStart"/>
      <w:r w:rsidR="00454253">
        <w:rPr>
          <w:rFonts w:hint="eastAsia"/>
        </w:rPr>
        <w:t>And</w:t>
      </w:r>
      <w:proofErr w:type="gramEnd"/>
      <w:r w:rsidR="00454253">
        <w:rPr>
          <w:rFonts w:hint="eastAsia"/>
        </w:rPr>
        <w:t xml:space="preserve"> Energy Shaping</w:t>
      </w:r>
    </w:p>
    <w:p w:rsidR="00A2492A" w:rsidRDefault="00A2492A" w:rsidP="00A2492A">
      <w:r>
        <w:rPr>
          <w:rFonts w:hint="eastAsia"/>
        </w:rPr>
        <w:t xml:space="preserve">In Motion Control, usually the </w:t>
      </w:r>
      <w:r>
        <w:t>original</w:t>
      </w:r>
      <w:r>
        <w:rPr>
          <w:rFonts w:hint="eastAsia"/>
        </w:rPr>
        <w:t xml:space="preserve"> motion </w:t>
      </w:r>
      <w:proofErr w:type="gramStart"/>
      <w:r>
        <w:rPr>
          <w:rFonts w:hint="eastAsia"/>
        </w:rPr>
        <w:t>X,</w:t>
      </w:r>
      <w:proofErr w:type="gramEnd"/>
      <w:r>
        <w:rPr>
          <w:rFonts w:hint="eastAsia"/>
        </w:rPr>
        <w:t xml:space="preserve"> and the desired motion Y are </w:t>
      </w:r>
      <w:r>
        <w:t>known</w:t>
      </w:r>
      <w:r>
        <w:rPr>
          <w:rFonts w:hint="eastAsia"/>
        </w:rPr>
        <w:t xml:space="preserve">. </w:t>
      </w:r>
      <w:proofErr w:type="gramStart"/>
      <w:r>
        <w:rPr>
          <w:rFonts w:hint="eastAsia"/>
        </w:rPr>
        <w:t>But  the</w:t>
      </w:r>
      <w:proofErr w:type="gramEnd"/>
      <w:r>
        <w:rPr>
          <w:rFonts w:hint="eastAsia"/>
        </w:rPr>
        <w:t xml:space="preserve"> group action g may not satisfy the symmetry of the differential equation.</w:t>
      </w:r>
    </w:p>
    <w:p w:rsidR="00A2492A" w:rsidRDefault="00A2492A" w:rsidP="00A2492A">
      <w:r>
        <w:rPr>
          <w:rFonts w:hint="eastAsia"/>
        </w:rPr>
        <w:t xml:space="preserve">This forced us to modify the differential equation to add </w:t>
      </w:r>
      <w:proofErr w:type="gramStart"/>
      <w:r>
        <w:rPr>
          <w:rFonts w:hint="eastAsia"/>
        </w:rPr>
        <w:t>a</w:t>
      </w:r>
      <w:proofErr w:type="gramEnd"/>
      <w:r>
        <w:rPr>
          <w:rFonts w:hint="eastAsia"/>
        </w:rPr>
        <w:t xml:space="preserve"> unknown element, in motor </w:t>
      </w:r>
      <w:r>
        <w:t>control</w:t>
      </w:r>
      <w:r>
        <w:rPr>
          <w:rFonts w:hint="eastAsia"/>
        </w:rPr>
        <w:t>, this is where the control effort is applied.</w:t>
      </w:r>
    </w:p>
    <w:p w:rsidR="00A2492A" w:rsidRDefault="00E61E56" w:rsidP="00A2492A">
      <w:r>
        <w:t>W</w:t>
      </w:r>
      <w:r>
        <w:rPr>
          <w:rFonts w:hint="eastAsia"/>
        </w:rPr>
        <w:t>e modify the differential equation to include control force u.</w:t>
      </w:r>
    </w:p>
    <w:p w:rsidR="00E61E56" w:rsidRDefault="00E61E56" w:rsidP="00A2492A">
      <w:proofErr w:type="gramStart"/>
      <w:r>
        <w:t>D</w:t>
      </w:r>
      <w:r>
        <w:rPr>
          <w:rFonts w:hint="eastAsia"/>
        </w:rPr>
        <w:t>(</w:t>
      </w:r>
      <w:proofErr w:type="gramEnd"/>
      <w:r>
        <w:rPr>
          <w:rFonts w:hint="eastAsia"/>
        </w:rPr>
        <w:t>(</w:t>
      </w:r>
      <w:proofErr w:type="spellStart"/>
      <w:r>
        <w:t>d</w:t>
      </w:r>
      <w:r>
        <w:rPr>
          <w:rFonts w:hint="eastAsia"/>
        </w:rPr>
        <w:t>L</w:t>
      </w:r>
      <w:r>
        <w:t>/dq</w:t>
      </w:r>
      <w:proofErr w:type="spellEnd"/>
      <w:r>
        <w:rPr>
          <w:rFonts w:hint="eastAsia"/>
        </w:rPr>
        <w:t>))/</w:t>
      </w:r>
      <w:proofErr w:type="spellStart"/>
      <w:r>
        <w:rPr>
          <w:rFonts w:hint="eastAsia"/>
        </w:rPr>
        <w:t>dt+dL/dq</w:t>
      </w:r>
      <w:proofErr w:type="spellEnd"/>
      <w:r>
        <w:rPr>
          <w:rFonts w:hint="eastAsia"/>
        </w:rPr>
        <w:t>=u</w:t>
      </w:r>
    </w:p>
    <w:p w:rsidR="00E61E56" w:rsidRDefault="00E61E56" w:rsidP="00A2492A">
      <w:r>
        <w:t>W</w:t>
      </w:r>
      <w:r>
        <w:rPr>
          <w:rFonts w:hint="eastAsia"/>
        </w:rPr>
        <w:t xml:space="preserve">e can modify u to make the desired symmetry </w:t>
      </w:r>
      <w:proofErr w:type="spellStart"/>
      <w:r>
        <w:rPr>
          <w:rFonts w:hint="eastAsia"/>
        </w:rPr>
        <w:t>statisfied</w:t>
      </w:r>
      <w:proofErr w:type="spellEnd"/>
      <w:r>
        <w:rPr>
          <w:rFonts w:hint="eastAsia"/>
        </w:rPr>
        <w:t>.</w:t>
      </w:r>
    </w:p>
    <w:p w:rsidR="00E61E56" w:rsidRDefault="008866DA" w:rsidP="00A2492A">
      <w:r>
        <w:rPr>
          <w:rFonts w:hint="eastAsia"/>
        </w:rPr>
        <w:t xml:space="preserve">If motion is energy efficient, then the controlled system should be </w:t>
      </w:r>
      <w:proofErr w:type="spellStart"/>
      <w:r>
        <w:rPr>
          <w:rFonts w:hint="eastAsia"/>
        </w:rPr>
        <w:t>natual</w:t>
      </w:r>
      <w:proofErr w:type="spellEnd"/>
      <w:r>
        <w:rPr>
          <w:rFonts w:hint="eastAsia"/>
        </w:rPr>
        <w:t xml:space="preserve"> looking.</w:t>
      </w:r>
    </w:p>
    <w:p w:rsidR="008866DA" w:rsidRDefault="008866DA" w:rsidP="00A2492A">
      <w:r>
        <w:rPr>
          <w:rFonts w:hint="eastAsia"/>
        </w:rPr>
        <w:t>Then we have</w:t>
      </w:r>
    </w:p>
    <w:p w:rsidR="008866DA" w:rsidRDefault="008866DA" w:rsidP="008866DA">
      <w:proofErr w:type="gramStart"/>
      <w:r>
        <w:rPr>
          <w:rFonts w:hint="eastAsia"/>
        </w:rPr>
        <w:t>L(</w:t>
      </w:r>
      <w:proofErr w:type="gramEnd"/>
      <w:r>
        <w:t>G(q)</w:t>
      </w:r>
      <w:r>
        <w:rPr>
          <w:rFonts w:hint="eastAsia"/>
        </w:rPr>
        <w:t>)-u=L(x)</w:t>
      </w:r>
    </w:p>
    <w:p w:rsidR="008866DA" w:rsidRDefault="005D33E4" w:rsidP="008866DA">
      <w:r>
        <w:t xml:space="preserve">Space Transform </w:t>
      </w:r>
      <w:proofErr w:type="spellStart"/>
      <w:r>
        <w:t>G_</w:t>
      </w:r>
      <w:proofErr w:type="gramStart"/>
      <w:r>
        <w:rPr>
          <w:rFonts w:hint="eastAsia"/>
        </w:rPr>
        <w:t>t</w:t>
      </w:r>
      <w:proofErr w:type="spellEnd"/>
      <w:r>
        <w:rPr>
          <w:rFonts w:hint="eastAsia"/>
        </w:rPr>
        <w:t xml:space="preserve"> .</w:t>
      </w:r>
      <w:proofErr w:type="gramEnd"/>
    </w:p>
    <w:p w:rsidR="005D33E4" w:rsidRDefault="005D33E4" w:rsidP="008866DA">
      <w:r>
        <w:rPr>
          <w:rFonts w:hint="eastAsia"/>
        </w:rPr>
        <w:t xml:space="preserve">K is </w:t>
      </w:r>
      <w:proofErr w:type="spellStart"/>
      <w:r>
        <w:rPr>
          <w:rFonts w:hint="eastAsia"/>
        </w:rPr>
        <w:t>persperved</w:t>
      </w:r>
      <w:proofErr w:type="spellEnd"/>
      <w:r>
        <w:rPr>
          <w:rFonts w:hint="eastAsia"/>
        </w:rPr>
        <w:t>, than u=</w:t>
      </w:r>
      <w:proofErr w:type="gramStart"/>
      <w:r>
        <w:rPr>
          <w:rFonts w:hint="eastAsia"/>
        </w:rPr>
        <w:t>G(</w:t>
      </w:r>
      <w:proofErr w:type="gramEnd"/>
      <w:r>
        <w:rPr>
          <w:rFonts w:hint="eastAsia"/>
        </w:rPr>
        <w:t>v)-v</w:t>
      </w:r>
    </w:p>
    <w:p w:rsidR="005D33E4" w:rsidRDefault="005D33E4" w:rsidP="008866DA">
      <w:r>
        <w:t>F</w:t>
      </w:r>
      <w:r>
        <w:rPr>
          <w:rFonts w:hint="eastAsia"/>
        </w:rPr>
        <w:t xml:space="preserve">or Time Scaling </w:t>
      </w:r>
      <w:r w:rsidR="00451BEF">
        <w:rPr>
          <w:rFonts w:hint="eastAsia"/>
        </w:rPr>
        <w:t xml:space="preserve">K is </w:t>
      </w:r>
      <w:proofErr w:type="spellStart"/>
      <w:r w:rsidR="00451BEF">
        <w:rPr>
          <w:rFonts w:hint="eastAsia"/>
        </w:rPr>
        <w:t>scalling</w:t>
      </w:r>
      <w:proofErr w:type="spellEnd"/>
      <w:r w:rsidR="00451BEF">
        <w:rPr>
          <w:rFonts w:hint="eastAsia"/>
        </w:rPr>
        <w:t xml:space="preserve"> by a factor 1/a;</w:t>
      </w:r>
    </w:p>
    <w:p w:rsidR="00451BEF" w:rsidRDefault="00F14A5B" w:rsidP="003B5A46">
      <w:pPr>
        <w:pStyle w:val="Heading2"/>
      </w:pPr>
      <w:r>
        <w:t>A simple Example</w:t>
      </w:r>
    </w:p>
    <w:p w:rsidR="00451BEF" w:rsidRDefault="00451BEF" w:rsidP="008866DA"/>
    <w:p w:rsidR="008866DA" w:rsidRPr="00A2492A" w:rsidRDefault="008866DA" w:rsidP="00A2492A"/>
    <w:sectPr w:rsidR="008866DA" w:rsidRPr="00A2492A" w:rsidSect="008C15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attachedTemplate r:id="rId1"/>
  <w:defaultTabStop w:val="720"/>
  <w:characterSpacingControl w:val="doNotCompress"/>
  <w:compat>
    <w:useFELayout/>
  </w:compat>
  <w:rsids>
    <w:rsidRoot w:val="0048587B"/>
    <w:rsid w:val="0006690B"/>
    <w:rsid w:val="00096468"/>
    <w:rsid w:val="000F25D0"/>
    <w:rsid w:val="000F5D91"/>
    <w:rsid w:val="000F720C"/>
    <w:rsid w:val="0013756F"/>
    <w:rsid w:val="00155AE7"/>
    <w:rsid w:val="00171620"/>
    <w:rsid w:val="00171AD2"/>
    <w:rsid w:val="00173380"/>
    <w:rsid w:val="00186F06"/>
    <w:rsid w:val="001B4F65"/>
    <w:rsid w:val="00221DAB"/>
    <w:rsid w:val="0024106F"/>
    <w:rsid w:val="00271547"/>
    <w:rsid w:val="0032186E"/>
    <w:rsid w:val="00325391"/>
    <w:rsid w:val="00330E47"/>
    <w:rsid w:val="003321A0"/>
    <w:rsid w:val="003B5A46"/>
    <w:rsid w:val="003D0509"/>
    <w:rsid w:val="004515B5"/>
    <w:rsid w:val="00451BEF"/>
    <w:rsid w:val="00454253"/>
    <w:rsid w:val="00466861"/>
    <w:rsid w:val="0046768E"/>
    <w:rsid w:val="004810CA"/>
    <w:rsid w:val="0048587B"/>
    <w:rsid w:val="004C0712"/>
    <w:rsid w:val="004C4B28"/>
    <w:rsid w:val="004D7F57"/>
    <w:rsid w:val="004F1B32"/>
    <w:rsid w:val="00565087"/>
    <w:rsid w:val="00565535"/>
    <w:rsid w:val="00570ACF"/>
    <w:rsid w:val="005D33E4"/>
    <w:rsid w:val="005D5304"/>
    <w:rsid w:val="005F5A74"/>
    <w:rsid w:val="005F5A7F"/>
    <w:rsid w:val="00605C2F"/>
    <w:rsid w:val="00607CA1"/>
    <w:rsid w:val="00615860"/>
    <w:rsid w:val="00632A2D"/>
    <w:rsid w:val="00680E49"/>
    <w:rsid w:val="0069580D"/>
    <w:rsid w:val="006A3833"/>
    <w:rsid w:val="006B549E"/>
    <w:rsid w:val="007021D6"/>
    <w:rsid w:val="007314A6"/>
    <w:rsid w:val="00752D74"/>
    <w:rsid w:val="007623A8"/>
    <w:rsid w:val="00793D84"/>
    <w:rsid w:val="007A39C4"/>
    <w:rsid w:val="008112D3"/>
    <w:rsid w:val="008125D6"/>
    <w:rsid w:val="00815407"/>
    <w:rsid w:val="00837C50"/>
    <w:rsid w:val="008774CA"/>
    <w:rsid w:val="008866DA"/>
    <w:rsid w:val="008A2427"/>
    <w:rsid w:val="008C155C"/>
    <w:rsid w:val="008F10AD"/>
    <w:rsid w:val="008F2A2A"/>
    <w:rsid w:val="009166A2"/>
    <w:rsid w:val="009236CB"/>
    <w:rsid w:val="00924602"/>
    <w:rsid w:val="00965803"/>
    <w:rsid w:val="009A1EA4"/>
    <w:rsid w:val="009D1BDB"/>
    <w:rsid w:val="00A2492A"/>
    <w:rsid w:val="00A743D4"/>
    <w:rsid w:val="00AA47D1"/>
    <w:rsid w:val="00AD3018"/>
    <w:rsid w:val="00AD3F19"/>
    <w:rsid w:val="00AD5121"/>
    <w:rsid w:val="00AE68DE"/>
    <w:rsid w:val="00B91017"/>
    <w:rsid w:val="00BE71AE"/>
    <w:rsid w:val="00C05F4F"/>
    <w:rsid w:val="00C41AE1"/>
    <w:rsid w:val="00C427BF"/>
    <w:rsid w:val="00C63094"/>
    <w:rsid w:val="00C67219"/>
    <w:rsid w:val="00C80BE2"/>
    <w:rsid w:val="00C94F65"/>
    <w:rsid w:val="00CA1201"/>
    <w:rsid w:val="00CA5B9B"/>
    <w:rsid w:val="00CD1DF6"/>
    <w:rsid w:val="00D11904"/>
    <w:rsid w:val="00D50B9C"/>
    <w:rsid w:val="00D87A71"/>
    <w:rsid w:val="00DA3EAD"/>
    <w:rsid w:val="00DA6B34"/>
    <w:rsid w:val="00DE7BD8"/>
    <w:rsid w:val="00E008B1"/>
    <w:rsid w:val="00E04C54"/>
    <w:rsid w:val="00E56862"/>
    <w:rsid w:val="00E56BB8"/>
    <w:rsid w:val="00E61E56"/>
    <w:rsid w:val="00E627A6"/>
    <w:rsid w:val="00EA7049"/>
    <w:rsid w:val="00EC5CEB"/>
    <w:rsid w:val="00F14A5B"/>
    <w:rsid w:val="00F16331"/>
    <w:rsid w:val="00F80EB2"/>
    <w:rsid w:val="00F902CD"/>
    <w:rsid w:val="00FE4A00"/>
    <w:rsid w:val="00FF607D"/>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55C"/>
  </w:style>
  <w:style w:type="paragraph" w:styleId="Heading1">
    <w:name w:val="heading 1"/>
    <w:basedOn w:val="Normal"/>
    <w:next w:val="Normal"/>
    <w:link w:val="Heading1Char"/>
    <w:uiPriority w:val="9"/>
    <w:qFormat/>
    <w:rsid w:val="00485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5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0A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8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587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48587B"/>
    <w:rPr>
      <w:b/>
      <w:bCs/>
    </w:rPr>
  </w:style>
  <w:style w:type="character" w:customStyle="1" w:styleId="Heading1Char">
    <w:name w:val="Heading 1 Char"/>
    <w:basedOn w:val="DefaultParagraphFont"/>
    <w:link w:val="Heading1"/>
    <w:uiPriority w:val="9"/>
    <w:rsid w:val="0048587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48587B"/>
    <w:rPr>
      <w:i/>
      <w:iCs/>
    </w:rPr>
  </w:style>
  <w:style w:type="character" w:styleId="IntenseEmphasis">
    <w:name w:val="Intense Emphasis"/>
    <w:basedOn w:val="DefaultParagraphFont"/>
    <w:uiPriority w:val="21"/>
    <w:qFormat/>
    <w:rsid w:val="0048587B"/>
    <w:rPr>
      <w:b/>
      <w:bCs/>
      <w:i/>
      <w:iCs/>
      <w:color w:val="4F81BD" w:themeColor="accent1"/>
    </w:rPr>
  </w:style>
  <w:style w:type="character" w:customStyle="1" w:styleId="Heading2Char">
    <w:name w:val="Heading 2 Char"/>
    <w:basedOn w:val="DefaultParagraphFont"/>
    <w:link w:val="Heading2"/>
    <w:uiPriority w:val="9"/>
    <w:rsid w:val="004858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8587B"/>
    <w:pPr>
      <w:spacing w:after="0" w:line="240" w:lineRule="auto"/>
    </w:pPr>
  </w:style>
  <w:style w:type="character" w:customStyle="1" w:styleId="Heading3Char">
    <w:name w:val="Heading 3 Char"/>
    <w:basedOn w:val="DefaultParagraphFont"/>
    <w:link w:val="Heading3"/>
    <w:uiPriority w:val="9"/>
    <w:rsid w:val="00570AC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TeXinWord_v_0_3_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31AFC-85EC-4D94-B1B1-60984DA35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LaTeXinWord_v_0_3_0</Template>
  <TotalTime>369</TotalTime>
  <Pages>9</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15326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fliu</dc:creator>
  <cp:keywords/>
  <dc:description/>
  <cp:lastModifiedBy>fliu</cp:lastModifiedBy>
  <cp:revision>99</cp:revision>
  <dcterms:created xsi:type="dcterms:W3CDTF">2011-03-21T10:03:00Z</dcterms:created>
  <dcterms:modified xsi:type="dcterms:W3CDTF">2011-04-05T13:03:00Z</dcterms:modified>
</cp:coreProperties>
</file>