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B68" w:rsidRDefault="00B26B68" w:rsidP="00B26B68">
      <w:pPr>
        <w:pStyle w:val="SubmissionTitle"/>
      </w:pPr>
      <w:r>
        <w:t>Adaptive Character Motion Synthesis By Qualitative Approach</w:t>
      </w:r>
    </w:p>
    <w:p w:rsidR="00B26B68" w:rsidRDefault="00B26B68" w:rsidP="00B26B68">
      <w:pPr>
        <w:pStyle w:val="AuthorName"/>
      </w:pPr>
      <w:smartTag w:uri="urn:schemas-microsoft-com:office:smarttags" w:element="PersonName">
        <w:r>
          <w:t>Fangde Liu</w:t>
        </w:r>
      </w:smartTag>
      <w:r>
        <w:t xml:space="preserve"> </w:t>
      </w:r>
    </w:p>
    <w:p w:rsidR="00B26B68" w:rsidRDefault="00B26B68" w:rsidP="00B26B68">
      <w:pPr>
        <w:pStyle w:val="Affiliation"/>
      </w:pPr>
      <w:smartTag w:uri="urn:schemas-microsoft-com:office:smarttags" w:element="place">
        <w:smartTag w:uri="urn:schemas-microsoft-com:office:smarttags" w:element="PlaceName">
          <w:r>
            <w:t>National</w:t>
          </w:r>
        </w:smartTag>
        <w:r>
          <w:t xml:space="preserve"> </w:t>
        </w:r>
        <w:smartTag w:uri="urn:schemas-microsoft-com:office:smarttags" w:element="PlaceType">
          <w:r>
            <w:t>Center</w:t>
          </w:r>
        </w:smartTag>
      </w:smartTag>
      <w:r>
        <w:t xml:space="preserve"> For Computer </w:t>
      </w:r>
      <w:r w:rsidR="00C22422">
        <w:t>Animation, Media</w:t>
      </w:r>
      <w:r>
        <w:t xml:space="preserve"> </w:t>
      </w:r>
      <w:r w:rsidR="00C22422">
        <w:t>School, Bournemouth</w:t>
      </w:r>
      <w:r>
        <w:t xml:space="preserve"> </w:t>
      </w:r>
      <w:smartTag w:uri="urn:schemas-microsoft-com:office:smarttags" w:element="PlaceType">
        <w:r>
          <w:t>University</w:t>
        </w:r>
      </w:smartTag>
    </w:p>
    <w:p w:rsidR="00B26B68" w:rsidRDefault="00B26B68" w:rsidP="00B26B68">
      <w:pPr>
        <w:pStyle w:val="Affiliation"/>
      </w:pPr>
      <w:r>
        <w:t>Email: fliu@bmth.ac.uk</w:t>
      </w:r>
    </w:p>
    <w:p w:rsidR="00302AE3" w:rsidRDefault="00B26B68" w:rsidP="00B26B68">
      <w:pPr>
        <w:pStyle w:val="author"/>
        <w:widowControl/>
        <w:ind w:firstLine="300"/>
      </w:pPr>
      <w:r>
        <w:t xml:space="preserve"> </w:t>
      </w:r>
    </w:p>
    <w:p w:rsidR="00B26B68" w:rsidRDefault="00B26B68" w:rsidP="00B26B68">
      <w:pPr>
        <w:pStyle w:val="author"/>
        <w:widowControl/>
        <w:ind w:firstLine="300"/>
      </w:pPr>
      <w:smartTag w:uri="urn:schemas-microsoft-com:office:smarttags" w:element="PersonName">
        <w:r w:rsidRPr="00B26B68">
          <w:rPr>
            <w:rFonts w:eastAsia="Times New Roman"/>
            <w:noProof w:val="0"/>
            <w:sz w:val="22"/>
            <w:szCs w:val="24"/>
            <w:lang w:val="en-US" w:eastAsia="en-US"/>
          </w:rPr>
          <w:t>Xiaosong Yang</w:t>
        </w:r>
      </w:smartTag>
      <w:r>
        <w:t xml:space="preserve"> </w:t>
      </w:r>
    </w:p>
    <w:p w:rsidR="00B26B68" w:rsidRDefault="00B26B68" w:rsidP="00302AE3">
      <w:pPr>
        <w:pStyle w:val="Affiliation"/>
      </w:pPr>
      <w:r>
        <w:t>NCCA,</w:t>
      </w:r>
      <w:r w:rsidR="00C22422">
        <w:t xml:space="preserve"> </w:t>
      </w:r>
      <w:r>
        <w:t xml:space="preserve">Media </w:t>
      </w:r>
      <w:r w:rsidR="00C22422">
        <w:t>School, Bournemouth</w:t>
      </w:r>
      <w:r>
        <w:t xml:space="preserve"> University</w:t>
      </w:r>
    </w:p>
    <w:p w:rsidR="00B26B68" w:rsidRDefault="00B26B68" w:rsidP="00302AE3">
      <w:pPr>
        <w:pStyle w:val="Affiliation"/>
      </w:pPr>
      <w:r>
        <w:t xml:space="preserve">xyang@bournemouth.ac.uk  </w:t>
      </w:r>
    </w:p>
    <w:p w:rsidR="00302AE3" w:rsidRDefault="00302AE3" w:rsidP="00B26B68">
      <w:pPr>
        <w:pStyle w:val="author"/>
        <w:widowControl/>
        <w:ind w:firstLine="300"/>
      </w:pPr>
    </w:p>
    <w:p w:rsidR="00302AE3" w:rsidRPr="00302AE3" w:rsidRDefault="00B26B68" w:rsidP="00B26B68">
      <w:pPr>
        <w:pStyle w:val="author"/>
        <w:widowControl/>
        <w:ind w:firstLine="300"/>
        <w:rPr>
          <w:rFonts w:eastAsia="Times New Roman"/>
          <w:noProof w:val="0"/>
          <w:sz w:val="22"/>
          <w:szCs w:val="24"/>
          <w:lang w:val="en-US" w:eastAsia="en-US"/>
        </w:rPr>
      </w:pPr>
      <w:r w:rsidRPr="00302AE3">
        <w:rPr>
          <w:rFonts w:eastAsia="Times New Roman"/>
          <w:noProof w:val="0"/>
          <w:sz w:val="22"/>
          <w:szCs w:val="24"/>
          <w:lang w:val="en-US" w:eastAsia="en-US"/>
        </w:rPr>
        <w:t xml:space="preserve">Jianjun Zhang </w:t>
      </w:r>
    </w:p>
    <w:p w:rsidR="00B26B68" w:rsidRDefault="00B26B68" w:rsidP="00302AE3">
      <w:pPr>
        <w:pStyle w:val="Affiliation"/>
      </w:pPr>
      <w:r>
        <w:t>NCCA</w:t>
      </w:r>
      <w:r w:rsidR="00302AE3">
        <w:t>,</w:t>
      </w:r>
      <w:r w:rsidR="00C22422">
        <w:t xml:space="preserve"> </w:t>
      </w:r>
      <w:r>
        <w:t xml:space="preserve">Media </w:t>
      </w:r>
      <w:r w:rsidR="00C22422">
        <w:t>School, Bournemouth</w:t>
      </w:r>
      <w:r>
        <w:t xml:space="preserve"> University</w:t>
      </w:r>
    </w:p>
    <w:p w:rsidR="00B26B68" w:rsidRDefault="00B26B68" w:rsidP="00302AE3">
      <w:pPr>
        <w:pStyle w:val="Affiliation"/>
      </w:pPr>
      <w:r>
        <w:t xml:space="preserve">jzhang@bournemouth.ac.uk  </w:t>
      </w:r>
    </w:p>
    <w:p w:rsidR="00B26B68" w:rsidRDefault="00B26B68" w:rsidP="00302AE3">
      <w:pPr>
        <w:pStyle w:val="AbstractTitle"/>
      </w:pPr>
      <w:r>
        <w:t>Abstract</w:t>
      </w:r>
    </w:p>
    <w:p w:rsidR="00B26B68" w:rsidRDefault="00B26B68" w:rsidP="00302AE3">
      <w:pPr>
        <w:pStyle w:val="AbstractText"/>
      </w:pPr>
      <w:r>
        <w:t xml:space="preserve"> Adaptive motion </w:t>
      </w:r>
      <w:r w:rsidR="00CC3982">
        <w:t>synthesis normally involves complicate</w:t>
      </w:r>
      <w:r>
        <w:t xml:space="preserve"> </w:t>
      </w:r>
      <w:r w:rsidRPr="00302AE3">
        <w:t xml:space="preserve">computation from </w:t>
      </w:r>
      <w:r w:rsidR="00081895">
        <w:t>physical simulation. However some</w:t>
      </w:r>
      <w:r>
        <w:t xml:space="preserve"> biological </w:t>
      </w:r>
      <w:r w:rsidR="00DE66B4">
        <w:t>research</w:t>
      </w:r>
      <w:r w:rsidR="00081895">
        <w:t>ers believe</w:t>
      </w:r>
      <w:r w:rsidR="00D7524B">
        <w:t xml:space="preserve"> that</w:t>
      </w:r>
      <w:r>
        <w:t xml:space="preserve"> the neural system</w:t>
      </w:r>
      <w:r w:rsidR="00CC3982">
        <w:t xml:space="preserve"> take</w:t>
      </w:r>
      <w:r w:rsidR="00F822F8">
        <w:t>s</w:t>
      </w:r>
      <w:r w:rsidR="00CC3982">
        <w:t xml:space="preserve"> </w:t>
      </w:r>
      <w:r>
        <w:t xml:space="preserve">little </w:t>
      </w:r>
      <w:r w:rsidR="00DE66B4">
        <w:t>effort in motor control</w:t>
      </w:r>
      <w:r>
        <w:t>. Instead of</w:t>
      </w:r>
      <w:r w:rsidR="00C848B4">
        <w:t xml:space="preserve"> planning motion from ground up</w:t>
      </w:r>
      <w:r w:rsidR="00A35E07">
        <w:t xml:space="preserve">, </w:t>
      </w:r>
      <w:r w:rsidR="00912686">
        <w:t>living creatures may</w:t>
      </w:r>
      <w:r w:rsidR="00A11911">
        <w:t xml:space="preserve"> only maintain or tweak</w:t>
      </w:r>
      <w:r>
        <w:t xml:space="preserve"> some</w:t>
      </w:r>
      <w:r w:rsidR="00C601B4">
        <w:t xml:space="preserve"> basic motion pattern for</w:t>
      </w:r>
      <w:r>
        <w:t xml:space="preserve"> qualitative properties of complicate interaction</w:t>
      </w:r>
      <w:r w:rsidR="00AB3A52">
        <w:t xml:space="preserve"> between body and environment</w:t>
      </w:r>
      <w:r>
        <w:t>. Inspired by this</w:t>
      </w:r>
      <w:r w:rsidR="00D05029">
        <w:t xml:space="preserve"> idea</w:t>
      </w:r>
      <w:r>
        <w:t xml:space="preserve">, in this paper, we proposed a new </w:t>
      </w:r>
      <w:r w:rsidR="0056183E">
        <w:t xml:space="preserve">method for </w:t>
      </w:r>
      <w:r>
        <w:t xml:space="preserve">adaptive motion synthesis based on the qualitative control theory. Adaptive motion control is achieved through </w:t>
      </w:r>
      <w:r w:rsidR="00F45795">
        <w:t>enhancing</w:t>
      </w:r>
      <w:r>
        <w:t xml:space="preserve"> the structural stability, rather than counte</w:t>
      </w:r>
      <w:r w:rsidR="0033432B">
        <w:t>racting perturbation</w:t>
      </w:r>
      <w:r w:rsidR="0029419B">
        <w:t>s</w:t>
      </w:r>
      <w:r>
        <w:t xml:space="preserve">. Compared with current simulation method, our algorithm is more computational efficient and has the potential to be accelerated by </w:t>
      </w:r>
      <w:smartTag w:uri="urn:schemas-microsoft-com:office:smarttags" w:element="stockticker">
        <w:r>
          <w:t>GPU</w:t>
        </w:r>
      </w:smartTag>
      <w:r>
        <w:t>.</w:t>
      </w:r>
    </w:p>
    <w:p w:rsidR="00613810" w:rsidRDefault="00613810" w:rsidP="00613810">
      <w:pPr>
        <w:pStyle w:val="KeywordsTitle"/>
      </w:pPr>
      <w:r>
        <w:t>KEYWOR</w:t>
      </w:r>
      <w:r>
        <w:rPr>
          <w:caps w:val="0"/>
        </w:rPr>
        <w:t>D</w:t>
      </w:r>
      <w:r>
        <w:t>S</w:t>
      </w:r>
    </w:p>
    <w:p w:rsidR="00613810" w:rsidRDefault="009B1467" w:rsidP="000F77A5">
      <w:pPr>
        <w:pStyle w:val="KeywordsText"/>
      </w:pPr>
      <w:r w:rsidRPr="004928E7">
        <w:t>Character Motion Synthesis, Qualitative Dynamic, Physics Based Animation</w:t>
      </w:r>
    </w:p>
    <w:p w:rsidR="00B26B68" w:rsidRDefault="00C22422" w:rsidP="00302AE3">
      <w:pPr>
        <w:pStyle w:val="FirstOrderHeadings"/>
        <w:numPr>
          <w:ilvl w:val="0"/>
          <w:numId w:val="0"/>
        </w:numPr>
      </w:pPr>
      <w:r>
        <w:t>1 INTRODUCTION</w:t>
      </w:r>
    </w:p>
    <w:p w:rsidR="00B26B68" w:rsidRDefault="00B26B68" w:rsidP="00CF3F28">
      <w:pPr>
        <w:pStyle w:val="MainText"/>
        <w:ind w:firstLine="0"/>
      </w:pPr>
      <w:r w:rsidRPr="00302AE3">
        <w:t>Human being</w:t>
      </w:r>
      <w:r w:rsidR="00654CA9">
        <w:t>s</w:t>
      </w:r>
      <w:r w:rsidRPr="00302AE3">
        <w:t xml:space="preserve"> </w:t>
      </w:r>
      <w:r w:rsidR="00654CA9">
        <w:t>are</w:t>
      </w:r>
      <w:r w:rsidR="000D78F6">
        <w:t xml:space="preserve"> very </w:t>
      </w:r>
      <w:r w:rsidR="00074EF0">
        <w:t>sensitive</w:t>
      </w:r>
      <w:r w:rsidR="00074EF0" w:rsidRPr="00302AE3">
        <w:t xml:space="preserve"> </w:t>
      </w:r>
      <w:r w:rsidR="00074EF0">
        <w:t>to</w:t>
      </w:r>
      <w:r w:rsidR="000D78F6">
        <w:t xml:space="preserve"> </w:t>
      </w:r>
      <w:r w:rsidRPr="00302AE3">
        <w:t>motions. From the variety in</w:t>
      </w:r>
      <w:r>
        <w:t xml:space="preserve"> motion details, humans can infer the changes in mental states, health conditions or even the surrounding environment. This makes Character Motion Synthesis (</w:t>
      </w:r>
      <w:smartTag w:uri="urn:schemas-microsoft-com:office:smarttags" w:element="stockticker">
        <w:r>
          <w:t>CMS</w:t>
        </w:r>
      </w:smartTag>
      <w:r>
        <w:t>) a difficult task. In industry, high quality motions are still majorly generated manual</w:t>
      </w:r>
      <w:r w:rsidR="00C82C8A">
        <w:t>ly</w:t>
      </w:r>
      <w:r w:rsidR="00002B27">
        <w:t xml:space="preserve">, </w:t>
      </w:r>
      <w:r>
        <w:t>animator</w:t>
      </w:r>
      <w:r w:rsidR="0017389F">
        <w:t>s need</w:t>
      </w:r>
      <w:r w:rsidR="003D76C5">
        <w:t xml:space="preserve"> to tweak and set</w:t>
      </w:r>
      <w:r>
        <w:t xml:space="preserve"> key frames</w:t>
      </w:r>
      <w:r w:rsidR="003D76C5">
        <w:t xml:space="preserve"> for a large number of joints</w:t>
      </w:r>
      <w:r>
        <w:t>. To make things worse, it is very difficult to reuse these motion data. When the environment or the character changed, new motions</w:t>
      </w:r>
      <w:r w:rsidR="00074EF0">
        <w:t xml:space="preserve"> have to be </w:t>
      </w:r>
      <w:r w:rsidR="0081591A">
        <w:t>re</w:t>
      </w:r>
      <w:r w:rsidR="00074EF0">
        <w:t xml:space="preserve">designed </w:t>
      </w:r>
      <w:r w:rsidR="00916A69">
        <w:t>manually. To</w:t>
      </w:r>
      <w:r>
        <w:t xml:space="preserve"> save animator from these tedious manual works, many researchers are trying to generate lifelike motions </w:t>
      </w:r>
      <w:r w:rsidR="005C21EF">
        <w:t xml:space="preserve">by simulating the dynamic effects between </w:t>
      </w:r>
      <w:r>
        <w:t xml:space="preserve">body, environment and the neural control system. </w:t>
      </w:r>
    </w:p>
    <w:p w:rsidR="00B26B68" w:rsidRDefault="00B26B68" w:rsidP="00302AE3">
      <w:pPr>
        <w:pStyle w:val="MainText"/>
      </w:pPr>
      <w:r>
        <w:t>In Biology, lots of researchers have been working on the secret of motions for centuries</w:t>
      </w:r>
      <w:r w:rsidR="00916A69">
        <w:t xml:space="preserve"> and</w:t>
      </w:r>
      <w:r w:rsidR="00345053">
        <w:t xml:space="preserve"> discovered</w:t>
      </w:r>
      <w:r>
        <w:t xml:space="preserve"> some important </w:t>
      </w:r>
      <w:r w:rsidR="001D4A47">
        <w:t xml:space="preserve">motion </w:t>
      </w:r>
      <w:r>
        <w:t>features of live creatures:</w:t>
      </w:r>
    </w:p>
    <w:p w:rsidR="00B26B68" w:rsidRDefault="00B26B68" w:rsidP="00D85E3F">
      <w:pPr>
        <w:pStyle w:val="MainText"/>
        <w:ind w:firstLine="0"/>
      </w:pPr>
      <w:r w:rsidRPr="00302AE3">
        <w:rPr>
          <w:b/>
        </w:rPr>
        <w:t>Adaptive</w:t>
      </w:r>
      <w:r>
        <w:t xml:space="preserve"> Natural motions are adaptive to the changes in the environment or body. For example, a human being can easily adjust its </w:t>
      </w:r>
      <w:r w:rsidR="004E47F1">
        <w:t xml:space="preserve">gait </w:t>
      </w:r>
      <w:r>
        <w:t>according to different terrains.</w:t>
      </w:r>
    </w:p>
    <w:p w:rsidR="00D85E3F" w:rsidRDefault="00B26B68" w:rsidP="00D85E3F">
      <w:pPr>
        <w:pStyle w:val="MainText"/>
        <w:ind w:firstLine="0"/>
      </w:pPr>
      <w:r w:rsidRPr="00302AE3">
        <w:rPr>
          <w:b/>
        </w:rPr>
        <w:t>Agile</w:t>
      </w:r>
      <w:r>
        <w:t xml:space="preserve"> The reacti</w:t>
      </w:r>
      <w:r w:rsidR="008D0B3B">
        <w:t>on of human and most animals is</w:t>
      </w:r>
      <w:r>
        <w:t xml:space="preserve"> very fast. Even in a complicated changing environment, human can </w:t>
      </w:r>
      <w:r w:rsidR="00B82B78">
        <w:t xml:space="preserve">adapt </w:t>
      </w:r>
      <w:r>
        <w:t xml:space="preserve">their motions in real time. </w:t>
      </w:r>
    </w:p>
    <w:p w:rsidR="00B26B68" w:rsidRDefault="00B26B68" w:rsidP="00D85E3F">
      <w:pPr>
        <w:pStyle w:val="MainText"/>
        <w:ind w:firstLine="0"/>
      </w:pPr>
      <w:r w:rsidRPr="00302AE3">
        <w:rPr>
          <w:b/>
        </w:rPr>
        <w:t>Energy Efficient</w:t>
      </w:r>
      <w:r>
        <w:t xml:space="preserve"> According to Darwin’s Theory of Evolution, a natural motion should be energy efficient. Live creatures spent far less energy than we expected. An example is that the energy consumed by human walking is only 10% of that for a robot of the same scale.</w:t>
      </w:r>
    </w:p>
    <w:p w:rsidR="00B26B68" w:rsidRDefault="00673B1D" w:rsidP="00302AE3">
      <w:pPr>
        <w:pStyle w:val="MainText"/>
      </w:pPr>
      <w:r>
        <w:lastRenderedPageBreak/>
        <w:t>F</w:t>
      </w:r>
      <w:r w:rsidR="00B26B68">
        <w:t xml:space="preserve">eatures </w:t>
      </w:r>
      <w:r>
        <w:t xml:space="preserve">above </w:t>
      </w:r>
      <w:r w:rsidR="00B26B68">
        <w:t xml:space="preserve">are very difficult to achieve by current </w:t>
      </w:r>
      <w:smartTag w:uri="urn:schemas-microsoft-com:office:smarttags" w:element="stockticker">
        <w:r w:rsidR="00B26B68">
          <w:t>CMS</w:t>
        </w:r>
      </w:smartTag>
      <w:r w:rsidR="00B26B68">
        <w:t xml:space="preserve"> methods. In this paper, we will bring in the Qualitative Control Theory (QCT)</w:t>
      </w:r>
      <w:r w:rsidR="00AE3215">
        <w:t>.</w:t>
      </w:r>
      <w:r w:rsidR="00B26B68">
        <w:t xml:space="preserve"> </w:t>
      </w:r>
      <w:r w:rsidR="00AD2B02">
        <w:t xml:space="preserve"> From the viewpoint of </w:t>
      </w:r>
      <w:r w:rsidR="00B26B68">
        <w:t xml:space="preserve">QCT, a natural motion is in nature a </w:t>
      </w:r>
      <w:r w:rsidR="00B26B68" w:rsidRPr="0074179B">
        <w:rPr>
          <w:b/>
        </w:rPr>
        <w:t>structural stable autonomous</w:t>
      </w:r>
      <w:r w:rsidR="00B26B68">
        <w:t xml:space="preserve"> system</w:t>
      </w:r>
      <w:r w:rsidR="005B4162">
        <w:t xml:space="preserve">. </w:t>
      </w:r>
      <w:r w:rsidR="00B26B68">
        <w:t>Adaptation to different envir</w:t>
      </w:r>
      <w:r w:rsidR="00676D03">
        <w:t>onment or character</w:t>
      </w:r>
      <w:r w:rsidR="00B26B68">
        <w:t xml:space="preserve">s will be produced automatically with very little control effort. All the above three natural motion features can be achieved from our system. </w:t>
      </w:r>
      <w:r w:rsidR="00801433">
        <w:t xml:space="preserve"> It </w:t>
      </w:r>
      <w:r w:rsidR="00B26B68">
        <w:t>especial</w:t>
      </w:r>
      <w:r w:rsidR="00257CC8">
        <w:t>ly</w:t>
      </w:r>
      <w:r w:rsidR="00B26B68">
        <w:t xml:space="preserve"> </w:t>
      </w:r>
      <w:r w:rsidR="00801433">
        <w:t xml:space="preserve">suits </w:t>
      </w:r>
      <w:r w:rsidR="00B26B68">
        <w:t xml:space="preserve">repetitive and low energy motion tasks which are most </w:t>
      </w:r>
      <w:r w:rsidR="00676D03">
        <w:t>challenging for</w:t>
      </w:r>
      <w:r w:rsidR="00E54227">
        <w:t xml:space="preserve"> current researches</w:t>
      </w:r>
      <w:r w:rsidR="00B26B68">
        <w:t xml:space="preserve">. </w:t>
      </w:r>
      <w:r w:rsidR="007D08EC">
        <w:t>Besides, o</w:t>
      </w:r>
      <w:r w:rsidR="00882AEF">
        <w:t xml:space="preserve">ur approach </w:t>
      </w:r>
      <w:r w:rsidR="002530CD">
        <w:t>is computational</w:t>
      </w:r>
      <w:r w:rsidR="00B26B68">
        <w:t xml:space="preserve"> efficient and has the potential to be accelerated by </w:t>
      </w:r>
      <w:smartTag w:uri="urn:schemas-microsoft-com:office:smarttags" w:element="stockticker">
        <w:r w:rsidR="00B26B68">
          <w:t>GPU</w:t>
        </w:r>
      </w:smartTag>
      <w:r w:rsidR="00B26B68">
        <w:t>.</w:t>
      </w:r>
    </w:p>
    <w:p w:rsidR="00B26B68" w:rsidRDefault="00C22422" w:rsidP="00302AE3">
      <w:pPr>
        <w:pStyle w:val="FirstOrderHeadings"/>
        <w:numPr>
          <w:ilvl w:val="0"/>
          <w:numId w:val="0"/>
        </w:numPr>
      </w:pPr>
      <w:r>
        <w:t>2 RELATED</w:t>
      </w:r>
      <w:r w:rsidR="00B26B68">
        <w:t xml:space="preserve"> </w:t>
      </w:r>
      <w:r>
        <w:t>WORKS</w:t>
      </w:r>
    </w:p>
    <w:p w:rsidR="00B26B68" w:rsidRDefault="00C22422" w:rsidP="00302AE3">
      <w:pPr>
        <w:pStyle w:val="SecondOrderHeadings"/>
      </w:pPr>
      <w:r>
        <w:t>2.1 Dynamic</w:t>
      </w:r>
      <w:r w:rsidR="00B26B68">
        <w:t xml:space="preserve"> Motion Synthesis and Control</w:t>
      </w:r>
    </w:p>
    <w:p w:rsidR="00B26B68" w:rsidRDefault="00B26B68" w:rsidP="00302AE3">
      <w:pPr>
        <w:pStyle w:val="MainText"/>
        <w:ind w:firstLine="0"/>
      </w:pPr>
      <w:r w:rsidRPr="00302AE3">
        <w:t xml:space="preserve">Dynamic Motion Synthesis </w:t>
      </w:r>
      <w:r>
        <w:t>synthesize</w:t>
      </w:r>
      <w:r w:rsidR="00825E87">
        <w:t>s</w:t>
      </w:r>
      <w:r>
        <w:t xml:space="preserve"> character motion through </w:t>
      </w:r>
      <w:r w:rsidR="00057519">
        <w:t>simulating</w:t>
      </w:r>
      <w:r w:rsidR="00FD41DF">
        <w:t xml:space="preserve"> </w:t>
      </w:r>
      <w:r w:rsidR="00476A31">
        <w:t xml:space="preserve">the mechanics </w:t>
      </w:r>
      <w:r>
        <w:t xml:space="preserve">of </w:t>
      </w:r>
      <w:r w:rsidR="002B5E41">
        <w:t>the</w:t>
      </w:r>
      <w:r>
        <w:t xml:space="preserve"> body</w:t>
      </w:r>
      <w:r w:rsidR="008A5E86">
        <w:t>.</w:t>
      </w:r>
      <w:r>
        <w:t xml:space="preserve"> </w:t>
      </w:r>
      <w:r w:rsidR="006F63C9">
        <w:t>T</w:t>
      </w:r>
      <w:r>
        <w:t xml:space="preserve">he most difficult task is to design </w:t>
      </w:r>
      <w:r w:rsidR="00D30F81">
        <w:t>system with</w:t>
      </w:r>
      <w:r w:rsidR="00E30A90">
        <w:t xml:space="preserve"> </w:t>
      </w:r>
      <w:r>
        <w:t>functionality of biological neural system</w:t>
      </w:r>
      <w:r w:rsidR="002B5E41">
        <w:t>s</w:t>
      </w:r>
      <w:r>
        <w:t xml:space="preserve">. </w:t>
      </w:r>
      <w:r w:rsidR="00D30F81">
        <w:t>E</w:t>
      </w:r>
      <w:r>
        <w:t>arly research applied classical PD controller</w:t>
      </w:r>
      <w:r w:rsidR="005D109A">
        <w:t>s</w:t>
      </w:r>
      <w:r w:rsidR="00C50C28">
        <w:t>; first</w:t>
      </w:r>
      <w:r w:rsidR="00991F8D">
        <w:t xml:space="preserve"> </w:t>
      </w:r>
      <w:r>
        <w:t>for locomotion</w:t>
      </w:r>
      <w:r w:rsidR="00991F8D">
        <w:t xml:space="preserve"> (Raibert and Hodgins, 1991)</w:t>
      </w:r>
      <w:r w:rsidR="00EA3EA5">
        <w:t>, l</w:t>
      </w:r>
      <w:r>
        <w:t xml:space="preserve">ater for different tasks like running, bicycling, vaulting and </w:t>
      </w:r>
      <w:r w:rsidR="00563064">
        <w:t>balancing (</w:t>
      </w:r>
      <w:r w:rsidR="00EA3EA5">
        <w:t>Hodgins et al., 1995)</w:t>
      </w:r>
      <w:r>
        <w:t xml:space="preserve">. Limit Circle </w:t>
      </w:r>
      <w:r w:rsidR="00C22422">
        <w:t>Control (</w:t>
      </w:r>
      <w:r>
        <w:t>LCC</w:t>
      </w:r>
      <w:r w:rsidR="00FA6DD7">
        <w:t>) (Laszlo et al., 1996) provided</w:t>
      </w:r>
      <w:r>
        <w:t xml:space="preserve"> an alternative method for lower energy locomotion. However both </w:t>
      </w:r>
      <w:r w:rsidR="00BD38A1">
        <w:t xml:space="preserve">methods need </w:t>
      </w:r>
      <w:r>
        <w:t xml:space="preserve">predefined motion trajectories and </w:t>
      </w:r>
      <w:r w:rsidR="00591D6C">
        <w:t>are not good at generating adaptive motions</w:t>
      </w:r>
      <w:r>
        <w:t>.</w:t>
      </w:r>
    </w:p>
    <w:p w:rsidR="00504204" w:rsidRDefault="00124A47" w:rsidP="00302AE3">
      <w:pPr>
        <w:pStyle w:val="MainText"/>
      </w:pPr>
      <w:r>
        <w:t xml:space="preserve">Because </w:t>
      </w:r>
      <w:r w:rsidR="00B26B68">
        <w:t xml:space="preserve">of </w:t>
      </w:r>
      <w:r>
        <w:t xml:space="preserve">large number of </w:t>
      </w:r>
      <w:r w:rsidR="00BE13BF">
        <w:t xml:space="preserve">redundant </w:t>
      </w:r>
      <w:r w:rsidR="00926E03">
        <w:t>DOFs,</w:t>
      </w:r>
      <w:r w:rsidR="00B26B68">
        <w:t xml:space="preserve"> in most cases, motion solutions are not unique. Many optimization methods have been applied to choose the “best” motion. </w:t>
      </w:r>
      <w:r w:rsidR="00507299">
        <w:t xml:space="preserve">A </w:t>
      </w:r>
      <w:r w:rsidR="00124237">
        <w:t xml:space="preserve">popular </w:t>
      </w:r>
      <w:r w:rsidR="004A3253">
        <w:t xml:space="preserve">idea </w:t>
      </w:r>
      <w:r w:rsidR="00B26B68">
        <w:t xml:space="preserve">is to minimize the energy </w:t>
      </w:r>
      <w:r w:rsidR="00504204">
        <w:t>cost</w:t>
      </w:r>
      <w:r w:rsidR="005C70FD">
        <w:t xml:space="preserve"> </w:t>
      </w:r>
      <w:r w:rsidR="00502B0F" w:rsidRPr="00502B0F">
        <w:rPr>
          <w:noProof/>
          <w:position w:val="-2"/>
          <w:lang w:val="en-GB" w:eastAsia="en-GB"/>
        </w:rPr>
        <w:drawing>
          <wp:inline distT="0" distB="0" distL="0" distR="0">
            <wp:extent cx="88392" cy="106680"/>
            <wp:effectExtent l="19050" t="0" r="6858" b="0"/>
            <wp:docPr id="2" name="Picture 2" descr="$V$"/>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8392" cy="106680"/>
                    </a:xfrm>
                    <a:prstGeom prst="rect">
                      <a:avLst/>
                    </a:prstGeom>
                  </pic:spPr>
                </pic:pic>
              </a:graphicData>
            </a:graphic>
          </wp:inline>
        </w:drawing>
      </w:r>
      <w:r w:rsidR="00B26B68">
        <w:t>, such that</w:t>
      </w:r>
    </w:p>
    <w:p w:rsidR="00B26B68" w:rsidRPr="00504204" w:rsidRDefault="00504204" w:rsidP="00E5494D">
      <w:pPr>
        <w:pStyle w:val="MainText"/>
        <w:jc w:val="center"/>
        <w:rPr>
          <w:lang w:val="en-GB"/>
        </w:rPr>
      </w:pPr>
      <w:r w:rsidRPr="00504204">
        <w:rPr>
          <w:noProof/>
          <w:position w:val="-18"/>
          <w:lang w:val="en-GB" w:eastAsia="en-GB"/>
        </w:rPr>
        <w:drawing>
          <wp:inline distT="0" distB="0" distL="0" distR="0">
            <wp:extent cx="982982" cy="316993"/>
            <wp:effectExtent l="19050" t="0" r="7618" b="0"/>
            <wp:docPr id="3" name="Picture 3" descr="\[&#10;V=\int_{t0}^{t1}F_{a}(x)^2dt&#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82982" cy="316993"/>
                    </a:xfrm>
                    <a:prstGeom prst="rect">
                      <a:avLst/>
                    </a:prstGeom>
                  </pic:spPr>
                </pic:pic>
              </a:graphicData>
            </a:graphic>
          </wp:inline>
        </w:drawing>
      </w:r>
    </w:p>
    <w:p w:rsidR="00B26B68" w:rsidRDefault="007B4D97" w:rsidP="00302AE3">
      <w:pPr>
        <w:pStyle w:val="MainText"/>
        <w:ind w:firstLine="0"/>
      </w:pPr>
      <w:r>
        <w:t>w</w:t>
      </w:r>
      <w:r w:rsidR="00C22422">
        <w:t>here</w:t>
      </w:r>
      <w:r w:rsidR="00B26B68">
        <w:t xml:space="preserve"> </w:t>
      </w:r>
      <w:r w:rsidR="00504204" w:rsidRPr="00504204">
        <w:rPr>
          <w:noProof/>
          <w:position w:val="-2"/>
          <w:lang w:val="en-GB" w:eastAsia="en-GB"/>
        </w:rPr>
        <w:drawing>
          <wp:inline distT="0" distB="0" distL="0" distR="0">
            <wp:extent cx="124968" cy="106680"/>
            <wp:effectExtent l="19050" t="0" r="8382" b="0"/>
            <wp:docPr id="1" name="Picture 1" descr="$F_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4968" cy="106680"/>
                    </a:xfrm>
                    <a:prstGeom prst="rect">
                      <a:avLst/>
                    </a:prstGeom>
                  </pic:spPr>
                </pic:pic>
              </a:graphicData>
            </a:graphic>
          </wp:inline>
        </w:drawing>
      </w:r>
      <w:r w:rsidR="00B26B68">
        <w:t xml:space="preserve"> is the active force generated by actuators</w:t>
      </w:r>
      <w:r w:rsidR="00BE4A60">
        <w:t xml:space="preserve"> like motors or </w:t>
      </w:r>
      <w:r w:rsidR="00C50C28">
        <w:t>muscles</w:t>
      </w:r>
      <w:r w:rsidR="00B26B68">
        <w:t xml:space="preserve">. This is introduced to </w:t>
      </w:r>
      <w:smartTag w:uri="urn:schemas-microsoft-com:office:smarttags" w:element="stockticker">
        <w:r w:rsidR="00B26B68">
          <w:t>CMS</w:t>
        </w:r>
      </w:smartTag>
      <w:r w:rsidR="00B26B68">
        <w:t xml:space="preserve"> research as the </w:t>
      </w:r>
      <w:r w:rsidR="00B26B68" w:rsidRPr="00415FF7">
        <w:rPr>
          <w:b/>
        </w:rPr>
        <w:t xml:space="preserve">Spacetime </w:t>
      </w:r>
      <w:r w:rsidR="00C22422" w:rsidRPr="00415FF7">
        <w:rPr>
          <w:b/>
        </w:rPr>
        <w:t>Constraints</w:t>
      </w:r>
      <w:r w:rsidR="00C22422">
        <w:t xml:space="preserve"> (</w:t>
      </w:r>
      <w:r w:rsidR="00B26B68">
        <w:t>Witkin and Kass, 1988), and serve</w:t>
      </w:r>
      <w:r w:rsidR="00415FF7">
        <w:t>s</w:t>
      </w:r>
      <w:r w:rsidR="00B26B68">
        <w:t xml:space="preserve"> as the foundation for many modern </w:t>
      </w:r>
      <w:smartTag w:uri="urn:schemas-microsoft-com:office:smarttags" w:element="stockticker">
        <w:r w:rsidR="00B26B68">
          <w:t>CMS</w:t>
        </w:r>
      </w:smartTag>
      <w:r w:rsidR="00B26B68">
        <w:t xml:space="preserve"> resea</w:t>
      </w:r>
      <w:r w:rsidR="00BE7577">
        <w:t>rch</w:t>
      </w:r>
      <w:r w:rsidR="007E4530">
        <w:t>es</w:t>
      </w:r>
      <w:r w:rsidR="00BE7577">
        <w:t>. Jain et al. (2009) provided</w:t>
      </w:r>
      <w:r w:rsidR="00B26B68">
        <w:t xml:space="preserve"> an example for locomotio</w:t>
      </w:r>
      <w:r w:rsidR="002D4BA3">
        <w:t>n; Macchietto et al. (2009) found</w:t>
      </w:r>
      <w:r w:rsidR="00B26B68">
        <w:t xml:space="preserve"> a method for balance maintaining movement. Liu (2009) proposed a method for object manipulating animation.</w:t>
      </w:r>
    </w:p>
    <w:p w:rsidR="00B26B68" w:rsidRDefault="002E2649" w:rsidP="00302AE3">
      <w:pPr>
        <w:pStyle w:val="MainText"/>
      </w:pPr>
      <w:r>
        <w:t>The Spacetime method may adapt</w:t>
      </w:r>
      <w:r w:rsidR="00D24137">
        <w:t xml:space="preserve"> the motion</w:t>
      </w:r>
      <w:r w:rsidR="00C96A7B">
        <w:t>.</w:t>
      </w:r>
      <w:r w:rsidR="00B26B68">
        <w:t xml:space="preserve"> However it</w:t>
      </w:r>
      <w:r w:rsidR="00B141BA">
        <w:t xml:space="preserve"> is in nature a variational </w:t>
      </w:r>
      <w:r w:rsidR="00D618ED">
        <w:t xml:space="preserve">optimization </w:t>
      </w:r>
      <w:r w:rsidR="00B141BA">
        <w:t>method and</w:t>
      </w:r>
      <w:r w:rsidR="00B26B68">
        <w:t xml:space="preserve"> faces several </w:t>
      </w:r>
      <w:r w:rsidR="00C22422">
        <w:t>problems</w:t>
      </w:r>
      <w:r w:rsidR="00B26B68">
        <w:t>.</w:t>
      </w:r>
    </w:p>
    <w:p w:rsidR="00B26B68" w:rsidRDefault="00B26B68" w:rsidP="003214D1">
      <w:pPr>
        <w:pStyle w:val="MainText"/>
        <w:ind w:firstLine="0"/>
      </w:pPr>
      <w:r w:rsidRPr="00302AE3">
        <w:rPr>
          <w:b/>
        </w:rPr>
        <w:t>Efficiency</w:t>
      </w:r>
      <w:r>
        <w:t xml:space="preserve"> In many cases, it will take long time to find the "best" solution and there is no guarantee the optimal solution can be achieved. </w:t>
      </w:r>
      <w:r w:rsidR="00923BF7">
        <w:t>F</w:t>
      </w:r>
      <w:r>
        <w:t xml:space="preserve">or complex body structures the computation will takes prohibitive long time (Anderson and Pandy, 2001). Optimization techniques like time window and multi-grid </w:t>
      </w:r>
      <w:r w:rsidR="00C50C28">
        <w:t>techniques were</w:t>
      </w:r>
      <w:r w:rsidR="00B11939">
        <w:t xml:space="preserve"> </w:t>
      </w:r>
      <w:r>
        <w:t xml:space="preserve">proposed by Cohen (1992) and Liu et al. (1994). </w:t>
      </w:r>
      <w:r w:rsidR="0028142D">
        <w:t>Stil</w:t>
      </w:r>
      <w:r w:rsidR="00471332">
        <w:t>l only</w:t>
      </w:r>
      <w:r>
        <w:t xml:space="preserve"> a few </w:t>
      </w:r>
      <w:r w:rsidR="00C22422">
        <w:t>researches</w:t>
      </w:r>
      <w:r>
        <w:t xml:space="preserve"> (Popović and Witkin, 1999) proposed Spacetime Constraint for full body dynamic animation.</w:t>
      </w:r>
    </w:p>
    <w:p w:rsidR="00B26B68" w:rsidRDefault="00B26B68" w:rsidP="003214D1">
      <w:pPr>
        <w:pStyle w:val="MainText"/>
        <w:ind w:firstLine="0"/>
      </w:pPr>
      <w:r w:rsidRPr="00302AE3">
        <w:rPr>
          <w:b/>
        </w:rPr>
        <w:t xml:space="preserve">Sensitive and </w:t>
      </w:r>
      <w:r w:rsidR="00C22422">
        <w:rPr>
          <w:b/>
        </w:rPr>
        <w:t>Over S</w:t>
      </w:r>
      <w:r w:rsidR="00C22422" w:rsidRPr="00302AE3">
        <w:rPr>
          <w:b/>
        </w:rPr>
        <w:t>pecific</w:t>
      </w:r>
      <w:r>
        <w:t xml:space="preserve"> Current numeric methods are very sensitive to model </w:t>
      </w:r>
      <w:r w:rsidRPr="00302AE3">
        <w:t>accuracy and initial conditions. Precise model for both the environment and body have to be prebuilt. Liu (2005) points out that spacetime constraint methods only suit high energy motions like jumping and running; for low energy motion tasks like walking the result</w:t>
      </w:r>
      <w:r w:rsidR="00B04F44">
        <w:t>s don’t look</w:t>
      </w:r>
      <w:r w:rsidR="003C1C52">
        <w:t xml:space="preserve"> natural</w:t>
      </w:r>
      <w:r>
        <w:t>. This is mainly because the muscle effects are neglected. Motions like heart beating, breathing, or motions of other animals such as the swimming of fish and jellyfish, flying of birds have not been synthesized with dynamic methods</w:t>
      </w:r>
      <w:r w:rsidR="00636386">
        <w:t>,</w:t>
      </w:r>
      <w:r>
        <w:t xml:space="preserve"> </w:t>
      </w:r>
      <w:r w:rsidR="00636386">
        <w:t xml:space="preserve">mainly </w:t>
      </w:r>
      <w:r>
        <w:t xml:space="preserve">for the lack of a feasible dynamic model. </w:t>
      </w:r>
    </w:p>
    <w:p w:rsidR="00B26B68" w:rsidRDefault="00812BA4" w:rsidP="00302AE3">
      <w:pPr>
        <w:pStyle w:val="SecondOrderHeadings"/>
      </w:pPr>
      <w:r>
        <w:t>2.2 Biological</w:t>
      </w:r>
      <w:r w:rsidR="00B26B68">
        <w:t xml:space="preserve"> Research</w:t>
      </w:r>
    </w:p>
    <w:p w:rsidR="0000075C" w:rsidRDefault="00B26B68" w:rsidP="00FC67E9">
      <w:pPr>
        <w:pStyle w:val="MainText"/>
        <w:ind w:firstLine="0"/>
      </w:pPr>
      <w:r>
        <w:t>In biological research, motor control is an age old problem full of paradoxes. Motor control in nature is a complex process involving many chemical, electrical and</w:t>
      </w:r>
      <w:r w:rsidR="00132FD6">
        <w:t xml:space="preserve"> mechanical effects. </w:t>
      </w:r>
      <w:r w:rsidR="003214D1">
        <w:t xml:space="preserve">An immediate idea is Motor Control will </w:t>
      </w:r>
      <w:r w:rsidR="00E34E08">
        <w:t>involve</w:t>
      </w:r>
      <w:r w:rsidR="00971B4C">
        <w:t xml:space="preserve"> </w:t>
      </w:r>
      <w:r>
        <w:t>complicated computation. However</w:t>
      </w:r>
      <w:r w:rsidR="00DC6CF1">
        <w:t>,</w:t>
      </w:r>
      <w:r>
        <w:t xml:space="preserve"> </w:t>
      </w:r>
      <w:r w:rsidR="004149FE">
        <w:t>the characteristics of biological</w:t>
      </w:r>
      <w:r>
        <w:t xml:space="preserve"> neural systems </w:t>
      </w:r>
      <w:r w:rsidR="007326E9">
        <w:t xml:space="preserve">are on the </w:t>
      </w:r>
      <w:r w:rsidR="00DC6CF1">
        <w:t xml:space="preserve">opposite (Glynn, 2003). </w:t>
      </w:r>
      <w:r w:rsidRPr="00EA541A">
        <w:t>Neural signal transmitting speed is very slow; and there is a long delay between neural signal firing and force generation in muscles.</w:t>
      </w:r>
      <w:r w:rsidR="00555A00">
        <w:t xml:space="preserve"> </w:t>
      </w:r>
      <w:r w:rsidRPr="00EA541A">
        <w:t>Besides</w:t>
      </w:r>
      <w:r w:rsidR="00555A00">
        <w:t>,</w:t>
      </w:r>
      <w:r w:rsidRPr="00EA541A">
        <w:t xml:space="preserve"> the neural signals are also noisy. The body st</w:t>
      </w:r>
      <w:r w:rsidR="0002020E">
        <w:t xml:space="preserve">ructure and environment are </w:t>
      </w:r>
      <w:r w:rsidRPr="00EA541A">
        <w:t xml:space="preserve">nonlinear, noisy and time varying. </w:t>
      </w:r>
    </w:p>
    <w:p w:rsidR="00AF4F82" w:rsidRDefault="00B26B68" w:rsidP="0000075C">
      <w:pPr>
        <w:pStyle w:val="MainText"/>
      </w:pPr>
      <w:r w:rsidRPr="00EA541A">
        <w:t xml:space="preserve">Current research evidences and common life experience show that motor control involves little control effort. Many experiments show motion can happen even without brain input. Despite the complexity of body </w:t>
      </w:r>
      <w:r w:rsidRPr="00EA541A">
        <w:lastRenderedPageBreak/>
        <w:t xml:space="preserve">structures and environment, the natural motor control strategy seems simple </w:t>
      </w:r>
      <w:r w:rsidR="00661075">
        <w:t>and involves</w:t>
      </w:r>
      <w:r w:rsidRPr="00EA541A">
        <w:t xml:space="preserve"> </w:t>
      </w:r>
      <w:r w:rsidR="00504204" w:rsidRPr="00EA541A">
        <w:t>very</w:t>
      </w:r>
      <w:r w:rsidR="003F2B63">
        <w:t xml:space="preserve"> little computational work. For </w:t>
      </w:r>
      <w:r w:rsidRPr="00EA541A">
        <w:t xml:space="preserve">many animals, the neural structure </w:t>
      </w:r>
      <w:r w:rsidR="0000075C">
        <w:t xml:space="preserve">active </w:t>
      </w:r>
      <w:r w:rsidRPr="00EA541A">
        <w:t xml:space="preserve">in motor control is the </w:t>
      </w:r>
      <w:r w:rsidRPr="00817E87">
        <w:rPr>
          <w:b/>
        </w:rPr>
        <w:t xml:space="preserve">Central Pattern </w:t>
      </w:r>
      <w:r w:rsidR="00132FD6" w:rsidRPr="00817E87">
        <w:rPr>
          <w:b/>
        </w:rPr>
        <w:t>Generator (</w:t>
      </w:r>
      <w:r w:rsidRPr="00817E87">
        <w:rPr>
          <w:b/>
        </w:rPr>
        <w:t>CPG)</w:t>
      </w:r>
      <w:r w:rsidRPr="00EA541A">
        <w:t xml:space="preserve"> which generates rhythmic signals. </w:t>
      </w:r>
    </w:p>
    <w:p w:rsidR="00B26B68" w:rsidRPr="00EA541A" w:rsidRDefault="00AF4F82" w:rsidP="00AF4F82">
      <w:pPr>
        <w:pStyle w:val="MainText"/>
      </w:pPr>
      <w:r>
        <w:t>Many</w:t>
      </w:r>
      <w:r w:rsidRPr="00EA541A">
        <w:t xml:space="preserve"> biological ideas provide space for</w:t>
      </w:r>
      <w:r>
        <w:t xml:space="preserve"> an efficient motion adaptation. </w:t>
      </w:r>
      <w:r w:rsidR="00B26B68" w:rsidRPr="00132FD6">
        <w:rPr>
          <w:b/>
        </w:rPr>
        <w:t>Uncontrolled Manifold Hypothesis</w:t>
      </w:r>
      <w:r w:rsidR="00B26B68" w:rsidRPr="00EA541A">
        <w:t xml:space="preserve"> proposed that some DOFs are not controlled and freely influenced by the environment (Latash, 2008). </w:t>
      </w:r>
      <w:r w:rsidR="00132FD6" w:rsidRPr="00132FD6">
        <w:rPr>
          <w:b/>
        </w:rPr>
        <w:t>The Equilibrium</w:t>
      </w:r>
      <w:r w:rsidR="00B26B68" w:rsidRPr="00132FD6">
        <w:rPr>
          <w:b/>
        </w:rPr>
        <w:t xml:space="preserve"> Point Hypothesis</w:t>
      </w:r>
      <w:r w:rsidR="00B74AE1">
        <w:t xml:space="preserve"> </w:t>
      </w:r>
      <w:r w:rsidR="008B09F7">
        <w:t xml:space="preserve">(EPH) </w:t>
      </w:r>
      <w:r w:rsidR="0058112F">
        <w:t>suggested</w:t>
      </w:r>
      <w:r w:rsidR="00B26B68" w:rsidRPr="00EA541A">
        <w:t xml:space="preserve"> that what the neural systems controls is not trajectory, but the final position. </w:t>
      </w:r>
      <w:r w:rsidR="00B26B68" w:rsidRPr="00132FD6">
        <w:rPr>
          <w:b/>
        </w:rPr>
        <w:t xml:space="preserve">The Impedance Control </w:t>
      </w:r>
      <w:r w:rsidR="00132FD6" w:rsidRPr="00132FD6">
        <w:rPr>
          <w:b/>
        </w:rPr>
        <w:t>Hypothesis</w:t>
      </w:r>
      <w:r w:rsidR="00132FD6" w:rsidRPr="00EA541A">
        <w:t xml:space="preserve"> (</w:t>
      </w:r>
      <w:r w:rsidR="00B26B68" w:rsidRPr="00EA541A">
        <w:t xml:space="preserve">Hogan, </w:t>
      </w:r>
      <w:r w:rsidR="00B74AE1">
        <w:t xml:space="preserve">1985) </w:t>
      </w:r>
      <w:r w:rsidR="00EA52A3">
        <w:t>refined</w:t>
      </w:r>
      <w:r w:rsidR="00B26B68" w:rsidRPr="00EA541A">
        <w:t xml:space="preserve"> the idea of EPH by providing an explanation</w:t>
      </w:r>
      <w:r w:rsidR="00A801AF">
        <w:t xml:space="preserve"> </w:t>
      </w:r>
      <w:r w:rsidR="006B345E">
        <w:t xml:space="preserve">of the functionality </w:t>
      </w:r>
      <w:r w:rsidR="00DA66C2">
        <w:t>of the extra DOFs.</w:t>
      </w:r>
      <w:r w:rsidR="00A801AF">
        <w:t xml:space="preserve"> </w:t>
      </w:r>
      <w:r w:rsidR="00DA66C2">
        <w:t>E</w:t>
      </w:r>
      <w:r w:rsidR="00B26B68" w:rsidRPr="00EA541A">
        <w:t xml:space="preserve">xtra DOFs provide a way to control the stability and admittance of final </w:t>
      </w:r>
      <w:r w:rsidR="00504204" w:rsidRPr="00EA541A">
        <w:t>position</w:t>
      </w:r>
      <w:r w:rsidR="00B26B68" w:rsidRPr="00EA541A">
        <w:t xml:space="preserve"> according to the motion purpose. </w:t>
      </w:r>
      <w:r w:rsidR="00B26B68" w:rsidRPr="00132FD6">
        <w:rPr>
          <w:b/>
        </w:rPr>
        <w:t>Morphological Computation Theory</w:t>
      </w:r>
      <w:r w:rsidR="00B26B68" w:rsidRPr="00EA541A">
        <w:t xml:space="preserve"> (Nishikawa et al., 2007; Pfeifer and Iida, 2005) </w:t>
      </w:r>
      <w:r w:rsidR="00DB26A6">
        <w:t xml:space="preserve">believed that </w:t>
      </w:r>
      <w:r w:rsidR="00B26B68" w:rsidRPr="00EA541A">
        <w:t>both the body structure and the environment play a crucial role</w:t>
      </w:r>
      <w:r w:rsidR="00897DD0">
        <w:t>. B</w:t>
      </w:r>
      <w:r w:rsidR="00B26B68" w:rsidRPr="00EA541A">
        <w:t xml:space="preserve">asic motion patterns are generated by body and </w:t>
      </w:r>
      <w:r w:rsidR="008E6D68" w:rsidRPr="00EA541A">
        <w:t>environment;</w:t>
      </w:r>
      <w:r w:rsidR="00B26B68" w:rsidRPr="00EA541A">
        <w:t xml:space="preserve"> t</w:t>
      </w:r>
      <w:r w:rsidR="006D3941">
        <w:t>he neural systems only maintain or tweak basic</w:t>
      </w:r>
      <w:r w:rsidR="00B26B68" w:rsidRPr="00EA541A">
        <w:t xml:space="preserve"> motion patterns.</w:t>
      </w:r>
      <w:r w:rsidR="00B74AE1" w:rsidRPr="00B74AE1">
        <w:t xml:space="preserve"> </w:t>
      </w:r>
    </w:p>
    <w:p w:rsidR="00B26B68" w:rsidRDefault="00812BA4" w:rsidP="00527E02">
      <w:pPr>
        <w:pStyle w:val="FirstOrderHeadings"/>
        <w:numPr>
          <w:ilvl w:val="0"/>
          <w:numId w:val="0"/>
        </w:numPr>
      </w:pPr>
      <w:r>
        <w:t>3 QUALITATIVE</w:t>
      </w:r>
      <w:r w:rsidR="00B26B68">
        <w:t xml:space="preserve"> Control Theoy For </w:t>
      </w:r>
      <w:smartTag w:uri="urn:schemas-microsoft-com:office:smarttags" w:element="stockticker">
        <w:r w:rsidR="00B26B68">
          <w:t>CMS</w:t>
        </w:r>
      </w:smartTag>
    </w:p>
    <w:p w:rsidR="00B26B68" w:rsidRDefault="00B26B68" w:rsidP="00527E02">
      <w:pPr>
        <w:pStyle w:val="MainText"/>
        <w:ind w:firstLine="0"/>
      </w:pPr>
      <w:r>
        <w:t xml:space="preserve">Inspired by the biological research, in this paper we adopt a different strategy for motion adaptation. </w:t>
      </w:r>
      <w:r w:rsidR="00A66152">
        <w:t>Perturbations are allowed</w:t>
      </w:r>
      <w:r>
        <w:t xml:space="preserve"> to freely affect the mo</w:t>
      </w:r>
      <w:r w:rsidR="004843CB">
        <w:t xml:space="preserve">tion, and </w:t>
      </w:r>
      <w:r w:rsidR="00461CE6">
        <w:t xml:space="preserve">motion control is </w:t>
      </w:r>
      <w:r>
        <w:t xml:space="preserve">applied </w:t>
      </w:r>
      <w:r w:rsidR="00E42B8F">
        <w:t xml:space="preserve">to maintain </w:t>
      </w:r>
      <w:r>
        <w:t>the qualitative properties</w:t>
      </w:r>
      <w:r w:rsidR="00B12030">
        <w:t>.</w:t>
      </w:r>
      <w:r>
        <w:t xml:space="preserve"> </w:t>
      </w:r>
    </w:p>
    <w:p w:rsidR="00B26B68" w:rsidRDefault="00812BA4" w:rsidP="00527E02">
      <w:pPr>
        <w:pStyle w:val="SecondOrderHeadings"/>
      </w:pPr>
      <w:r>
        <w:t>3.1 The</w:t>
      </w:r>
      <w:r w:rsidR="00B26B68">
        <w:t xml:space="preserve"> Qualitative Control Theory</w:t>
      </w:r>
    </w:p>
    <w:p w:rsidR="00B26B68" w:rsidRDefault="00B26B68" w:rsidP="00527E02">
      <w:pPr>
        <w:pStyle w:val="MainText"/>
        <w:ind w:firstLine="0"/>
      </w:pPr>
      <w:r>
        <w:t xml:space="preserve">The Qualitative Control Theory is a mathematical description of the Morphological Computation Theory. In qualitative control theory the basic patterns of motion are called </w:t>
      </w:r>
      <w:r w:rsidRPr="00E5494D">
        <w:rPr>
          <w:b/>
        </w:rPr>
        <w:t>motion primitive</w:t>
      </w:r>
      <w:r>
        <w:t xml:space="preserve">. </w:t>
      </w:r>
      <w:r w:rsidR="00B32242">
        <w:t>We propose that i</w:t>
      </w:r>
      <w:r>
        <w:t>n mathematic</w:t>
      </w:r>
      <w:r w:rsidR="00372E59">
        <w:t xml:space="preserve"> viewport</w:t>
      </w:r>
      <w:r>
        <w:t xml:space="preserve">, motion primitives are </w:t>
      </w:r>
      <w:r w:rsidRPr="00E5494D">
        <w:rPr>
          <w:b/>
        </w:rPr>
        <w:t>structural stable autonomous systems</w:t>
      </w:r>
      <w:r>
        <w:t>.</w:t>
      </w:r>
    </w:p>
    <w:p w:rsidR="00B26B68" w:rsidRDefault="00812BA4" w:rsidP="00527E02">
      <w:pPr>
        <w:pStyle w:val="ThirdOrderHeading"/>
      </w:pPr>
      <w:r>
        <w:t>3.1.1 Basic</w:t>
      </w:r>
      <w:r w:rsidR="00B26B68">
        <w:t xml:space="preserve"> Concepts of Qualitative Dynamics</w:t>
      </w:r>
    </w:p>
    <w:p w:rsidR="00E5494D" w:rsidRDefault="00B26B68" w:rsidP="00527E02">
      <w:pPr>
        <w:pStyle w:val="MainText"/>
        <w:ind w:firstLine="0"/>
      </w:pPr>
      <w:r>
        <w:t xml:space="preserve">The configuration of system is described </w:t>
      </w:r>
      <w:r w:rsidR="00F607E9">
        <w:t xml:space="preserve">by </w:t>
      </w:r>
      <w:r>
        <w:t xml:space="preserve">state </w:t>
      </w:r>
      <w:r w:rsidR="00B06273">
        <w:t xml:space="preserve">vector </w:t>
      </w:r>
      <w:r w:rsidR="00E34E08" w:rsidRPr="00E34E08">
        <w:rPr>
          <w:noProof/>
          <w:position w:val="-4"/>
          <w:lang w:val="en-GB" w:eastAsia="en-GB"/>
        </w:rPr>
        <w:drawing>
          <wp:inline distT="0" distB="0" distL="0" distR="0">
            <wp:extent cx="51816" cy="89916"/>
            <wp:effectExtent l="19050" t="0" r="5334" b="0"/>
            <wp:docPr id="4" name="Picture 4" descr="$q$"/>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816" cy="89916"/>
                    </a:xfrm>
                    <a:prstGeom prst="rect">
                      <a:avLst/>
                    </a:prstGeom>
                  </pic:spPr>
                </pic:pic>
              </a:graphicData>
            </a:graphic>
          </wp:inline>
        </w:drawing>
      </w:r>
      <w:r>
        <w:t xml:space="preserve">, </w:t>
      </w:r>
      <w:r w:rsidR="00E34E08" w:rsidRPr="00E34E08">
        <w:rPr>
          <w:noProof/>
          <w:position w:val="-2"/>
          <w:lang w:val="en-GB" w:eastAsia="en-GB"/>
        </w:rPr>
        <w:drawing>
          <wp:inline distT="0" distB="0" distL="0" distR="0">
            <wp:extent cx="123444" cy="106680"/>
            <wp:effectExtent l="19050" t="0" r="0" b="0"/>
            <wp:docPr id="5" name="Picture 5" descr="$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3444" cy="106680"/>
                    </a:xfrm>
                    <a:prstGeom prst="rect">
                      <a:avLst/>
                    </a:prstGeom>
                  </pic:spPr>
                </pic:pic>
              </a:graphicData>
            </a:graphic>
          </wp:inline>
        </w:drawing>
      </w:r>
      <w:r w:rsidR="00E34E08">
        <w:t xml:space="preserve"> </w:t>
      </w:r>
      <w:r>
        <w:t xml:space="preserve">is the state space which is a manifold, </w:t>
      </w:r>
      <w:r w:rsidR="00E34E08">
        <w:t xml:space="preserve">motion </w:t>
      </w:r>
      <w:r w:rsidR="00EB4880">
        <w:t xml:space="preserve">is </w:t>
      </w:r>
      <w:r w:rsidR="00EA508A">
        <w:t xml:space="preserve">a </w:t>
      </w:r>
      <w:r w:rsidR="00342E3C">
        <w:t>trajectory</w:t>
      </w:r>
      <w:r w:rsidR="00E34E08" w:rsidRPr="00E34E08">
        <w:rPr>
          <w:noProof/>
          <w:position w:val="-4"/>
          <w:lang w:val="en-GB" w:eastAsia="en-GB"/>
        </w:rPr>
        <w:drawing>
          <wp:inline distT="0" distB="0" distL="0" distR="0">
            <wp:extent cx="185928" cy="128016"/>
            <wp:effectExtent l="19050" t="0" r="4572" b="0"/>
            <wp:docPr id="6" name="Picture 6" descr="$q(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5928" cy="128016"/>
                    </a:xfrm>
                    <a:prstGeom prst="rect">
                      <a:avLst/>
                    </a:prstGeom>
                  </pic:spPr>
                </pic:pic>
              </a:graphicData>
            </a:graphic>
          </wp:inline>
        </w:drawing>
      </w:r>
      <w:r w:rsidR="004D792E">
        <w:t xml:space="preserve">,  which </w:t>
      </w:r>
      <w:r>
        <w:t xml:space="preserve">is usually </w:t>
      </w:r>
      <w:r w:rsidR="00812BA4">
        <w:t>represented</w:t>
      </w:r>
      <w:r w:rsidR="006C49A3">
        <w:t xml:space="preserve"> by </w:t>
      </w:r>
      <w:r>
        <w:t>ordinary differential equation</w:t>
      </w:r>
      <w:r w:rsidR="006C49A3">
        <w:t xml:space="preserve"> in </w:t>
      </w:r>
      <w:r w:rsidR="008E6D68">
        <w:t xml:space="preserve">the </w:t>
      </w:r>
      <w:r w:rsidR="006C49A3">
        <w:t>form (1)</w:t>
      </w:r>
      <w:r>
        <w:t xml:space="preserve">. </w:t>
      </w:r>
    </w:p>
    <w:p w:rsidR="00E34E08" w:rsidRPr="00E34E08" w:rsidRDefault="00E34E08" w:rsidP="00544EC8">
      <w:pPr>
        <w:pStyle w:val="MainText"/>
        <w:ind w:firstLine="0"/>
        <w:jc w:val="right"/>
      </w:pPr>
      <w:r w:rsidRPr="00E34E08">
        <w:rPr>
          <w:noProof/>
          <w:position w:val="-4"/>
          <w:lang w:val="en-GB" w:eastAsia="en-GB"/>
        </w:rPr>
        <w:drawing>
          <wp:inline distT="0" distB="0" distL="0" distR="0">
            <wp:extent cx="3703328" cy="132588"/>
            <wp:effectExtent l="19050" t="0" r="0" b="0"/>
            <wp:docPr id="8" name="Picture 8" descr="\begin{equation}&#10;\dot{q}=F_{u}(q)=F(q,u),q\in M&#10;\label{eq:ode}&#10;\end{equ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3328" cy="132588"/>
                    </a:xfrm>
                    <a:prstGeom prst="rect">
                      <a:avLst/>
                    </a:prstGeom>
                  </pic:spPr>
                </pic:pic>
              </a:graphicData>
            </a:graphic>
          </wp:inline>
        </w:drawing>
      </w:r>
    </w:p>
    <w:p w:rsidR="00B26B68" w:rsidRDefault="00E5494D" w:rsidP="003B063D">
      <w:pPr>
        <w:pStyle w:val="MainText"/>
        <w:ind w:firstLine="0"/>
      </w:pPr>
      <w:r>
        <w:t xml:space="preserve">where </w:t>
      </w:r>
      <w:r w:rsidRPr="00E5494D">
        <w:rPr>
          <w:noProof/>
          <w:position w:val="-2"/>
          <w:lang w:val="en-GB" w:eastAsia="en-GB"/>
        </w:rPr>
        <w:drawing>
          <wp:inline distT="0" distB="0" distL="0" distR="0">
            <wp:extent cx="64008" cy="76200"/>
            <wp:effectExtent l="19050" t="0" r="0" b="0"/>
            <wp:docPr id="9" name="Picture 9" descr="$u$"/>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008" cy="76200"/>
                    </a:xfrm>
                    <a:prstGeom prst="rect">
                      <a:avLst/>
                    </a:prstGeom>
                  </pic:spPr>
                </pic:pic>
              </a:graphicData>
            </a:graphic>
          </wp:inline>
        </w:drawing>
      </w:r>
      <w:r w:rsidR="003B063D">
        <w:t xml:space="preserve"> is the control effort. </w:t>
      </w:r>
      <w:r w:rsidR="003B063D" w:rsidRPr="003B063D">
        <w:rPr>
          <w:noProof/>
          <w:position w:val="-2"/>
          <w:lang w:val="en-GB" w:eastAsia="en-GB"/>
        </w:rPr>
        <w:drawing>
          <wp:inline distT="0" distB="0" distL="0" distR="0">
            <wp:extent cx="89916" cy="106680"/>
            <wp:effectExtent l="19050" t="0" r="5334" b="0"/>
            <wp:docPr id="50" name="Picture 50" descr="$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9916" cy="106680"/>
                    </a:xfrm>
                    <a:prstGeom prst="rect">
                      <a:avLst/>
                    </a:prstGeom>
                  </pic:spPr>
                </pic:pic>
              </a:graphicData>
            </a:graphic>
          </wp:inline>
        </w:drawing>
      </w:r>
      <w:r w:rsidR="00B26B68" w:rsidRPr="00527E02">
        <w:t xml:space="preserve"> is determined by the s</w:t>
      </w:r>
      <w:r>
        <w:t xml:space="preserve">ystem’s natural property. If </w:t>
      </w:r>
      <w:r w:rsidRPr="00E5494D">
        <w:rPr>
          <w:noProof/>
          <w:position w:val="-2"/>
          <w:lang w:val="en-GB" w:eastAsia="en-GB"/>
        </w:rPr>
        <w:drawing>
          <wp:inline distT="0" distB="0" distL="0" distR="0">
            <wp:extent cx="295657" cy="103632"/>
            <wp:effectExtent l="19050" t="0" r="9143" b="0"/>
            <wp:docPr id="10" name="Picture 10" descr="$u=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657" cy="103632"/>
                    </a:xfrm>
                    <a:prstGeom prst="rect">
                      <a:avLst/>
                    </a:prstGeom>
                  </pic:spPr>
                </pic:pic>
              </a:graphicData>
            </a:graphic>
          </wp:inline>
        </w:drawing>
      </w:r>
      <w:r w:rsidR="00B26B68" w:rsidRPr="00527E02">
        <w:t>, systems</w:t>
      </w:r>
      <w:r w:rsidR="00162B27">
        <w:t xml:space="preserve"> of no control input</w:t>
      </w:r>
      <w:r w:rsidR="00B26B68" w:rsidRPr="00527E02">
        <w:t xml:space="preserve"> are </w:t>
      </w:r>
      <w:r w:rsidR="00B26B68" w:rsidRPr="003B063D">
        <w:rPr>
          <w:b/>
        </w:rPr>
        <w:t>autonom</w:t>
      </w:r>
      <w:r w:rsidRPr="003B063D">
        <w:rPr>
          <w:b/>
        </w:rPr>
        <w:t>ous systems</w:t>
      </w:r>
      <w:r>
        <w:t xml:space="preserve">. For every </w:t>
      </w:r>
      <w:r w:rsidR="00343533">
        <w:t>point</w:t>
      </w:r>
      <w:r w:rsidR="003B063D">
        <w:t xml:space="preserve"> </w:t>
      </w:r>
      <w:r w:rsidRPr="00E5494D">
        <w:rPr>
          <w:noProof/>
          <w:position w:val="-4"/>
          <w:lang w:val="en-GB" w:eastAsia="en-GB"/>
        </w:rPr>
        <w:drawing>
          <wp:inline distT="0" distB="0" distL="0" distR="0">
            <wp:extent cx="341377" cy="120396"/>
            <wp:effectExtent l="19050" t="0" r="1523" b="0"/>
            <wp:docPr id="11" name="Picture 11" descr="$q\in 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1377" cy="120396"/>
                    </a:xfrm>
                    <a:prstGeom prst="rect">
                      <a:avLst/>
                    </a:prstGeom>
                  </pic:spPr>
                </pic:pic>
              </a:graphicData>
            </a:graphic>
          </wp:inline>
        </w:drawing>
      </w:r>
      <w:r>
        <w:t xml:space="preserve">, </w:t>
      </w:r>
      <w:r w:rsidRPr="00E5494D">
        <w:rPr>
          <w:noProof/>
          <w:position w:val="-2"/>
          <w:lang w:val="en-GB" w:eastAsia="en-GB"/>
        </w:rPr>
        <w:drawing>
          <wp:inline distT="0" distB="0" distL="0" distR="0">
            <wp:extent cx="89916" cy="106680"/>
            <wp:effectExtent l="19050" t="0" r="5334" b="0"/>
            <wp:docPr id="12" name="Picture 12" descr="$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9916" cy="106680"/>
                    </a:xfrm>
                    <a:prstGeom prst="rect">
                      <a:avLst/>
                    </a:prstGeom>
                  </pic:spPr>
                </pic:pic>
              </a:graphicData>
            </a:graphic>
          </wp:inline>
        </w:drawing>
      </w:r>
      <w:r>
        <w:t xml:space="preserve"> and </w:t>
      </w:r>
      <w:r w:rsidRPr="00E5494D">
        <w:rPr>
          <w:noProof/>
          <w:position w:val="-2"/>
          <w:lang w:val="en-GB" w:eastAsia="en-GB"/>
        </w:rPr>
        <w:drawing>
          <wp:inline distT="0" distB="0" distL="0" distR="0">
            <wp:extent cx="64008" cy="76200"/>
            <wp:effectExtent l="19050" t="0" r="0" b="0"/>
            <wp:docPr id="13" name="Picture 13" descr="$u$"/>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008" cy="76200"/>
                    </a:xfrm>
                    <a:prstGeom prst="rect">
                      <a:avLst/>
                    </a:prstGeom>
                  </pic:spPr>
                </pic:pic>
              </a:graphicData>
            </a:graphic>
          </wp:inline>
        </w:drawing>
      </w:r>
      <w:r w:rsidR="00B26B68" w:rsidRPr="00527E02">
        <w:t xml:space="preserve"> determines</w:t>
      </w:r>
      <w:r w:rsidR="00B26B68">
        <w:t xml:space="preserve"> a derivative vector </w:t>
      </w:r>
      <w:r w:rsidRPr="00E5494D">
        <w:rPr>
          <w:noProof/>
          <w:position w:val="-4"/>
          <w:lang w:val="en-GB" w:eastAsia="en-GB"/>
        </w:rPr>
        <w:drawing>
          <wp:inline distT="0" distB="0" distL="0" distR="0">
            <wp:extent cx="51816" cy="118872"/>
            <wp:effectExtent l="19050" t="0" r="5334" b="0"/>
            <wp:docPr id="14" name="Picture 14" descr="$\dot{q}$"/>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16" cy="118872"/>
                    </a:xfrm>
                    <a:prstGeom prst="rect">
                      <a:avLst/>
                    </a:prstGeom>
                  </pic:spPr>
                </pic:pic>
              </a:graphicData>
            </a:graphic>
          </wp:inline>
        </w:drawing>
      </w:r>
      <w:r w:rsidR="00B26B68">
        <w:t xml:space="preserve">. All the vectors over the full space of </w:t>
      </w:r>
      <w:r w:rsidRPr="00E5494D">
        <w:rPr>
          <w:noProof/>
          <w:position w:val="-2"/>
          <w:lang w:val="en-GB" w:eastAsia="en-GB"/>
        </w:rPr>
        <w:drawing>
          <wp:inline distT="0" distB="0" distL="0" distR="0">
            <wp:extent cx="123444" cy="106680"/>
            <wp:effectExtent l="19050" t="0" r="0" b="0"/>
            <wp:docPr id="16" name="Picture 16" descr="$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3444" cy="106680"/>
                    </a:xfrm>
                    <a:prstGeom prst="rect">
                      <a:avLst/>
                    </a:prstGeom>
                  </pic:spPr>
                </pic:pic>
              </a:graphicData>
            </a:graphic>
          </wp:inline>
        </w:drawing>
      </w:r>
      <w:r w:rsidR="00B26B68">
        <w:t xml:space="preserve"> form the </w:t>
      </w:r>
      <w:r w:rsidR="00B26B68" w:rsidRPr="003B063D">
        <w:rPr>
          <w:b/>
        </w:rPr>
        <w:t xml:space="preserve">vector </w:t>
      </w:r>
      <w:r w:rsidR="00343533" w:rsidRPr="003B063D">
        <w:rPr>
          <w:b/>
        </w:rPr>
        <w:t>field</w:t>
      </w:r>
      <w:r w:rsidR="00960493">
        <w:rPr>
          <w:b/>
        </w:rPr>
        <w:t xml:space="preserve"> </w:t>
      </w:r>
      <w:r w:rsidRPr="00E5494D">
        <w:rPr>
          <w:noProof/>
          <w:position w:val="-2"/>
          <w:lang w:val="en-GB" w:eastAsia="en-GB"/>
        </w:rPr>
        <w:drawing>
          <wp:inline distT="0" distB="0" distL="0" distR="0">
            <wp:extent cx="88392" cy="106680"/>
            <wp:effectExtent l="19050" t="0" r="6858" b="0"/>
            <wp:docPr id="17" name="Picture 17" descr="$V$"/>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8392" cy="106680"/>
                    </a:xfrm>
                    <a:prstGeom prst="rect">
                      <a:avLst/>
                    </a:prstGeom>
                  </pic:spPr>
                </pic:pic>
              </a:graphicData>
            </a:graphic>
          </wp:inline>
        </w:drawing>
      </w:r>
      <w:r w:rsidR="00B26B68">
        <w:t xml:space="preserve">. </w:t>
      </w:r>
      <w:r w:rsidR="001C1D2A" w:rsidRPr="001C1D2A">
        <w:drawing>
          <wp:inline distT="0" distB="0" distL="0" distR="0">
            <wp:extent cx="185928" cy="128016"/>
            <wp:effectExtent l="19050" t="0" r="4572" b="0"/>
            <wp:docPr id="15" name="Picture 6" descr="$q(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5928" cy="128016"/>
                    </a:xfrm>
                    <a:prstGeom prst="rect">
                      <a:avLst/>
                    </a:prstGeom>
                  </pic:spPr>
                </pic:pic>
              </a:graphicData>
            </a:graphic>
          </wp:inline>
        </w:drawing>
      </w:r>
      <w:r w:rsidR="001C1D2A">
        <w:t xml:space="preserve"> is the integral curve of </w:t>
      </w:r>
      <w:r w:rsidR="001C1D2A" w:rsidRPr="001C1D2A">
        <w:drawing>
          <wp:inline distT="0" distB="0" distL="0" distR="0">
            <wp:extent cx="51816" cy="118872"/>
            <wp:effectExtent l="19050" t="0" r="5334" b="0"/>
            <wp:docPr id="19" name="Picture 14" descr="$\dot{q}$"/>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16" cy="118872"/>
                    </a:xfrm>
                    <a:prstGeom prst="rect">
                      <a:avLst/>
                    </a:prstGeom>
                  </pic:spPr>
                </pic:pic>
              </a:graphicData>
            </a:graphic>
          </wp:inline>
        </w:drawing>
      </w:r>
      <w:r w:rsidR="001C1D2A">
        <w:t xml:space="preserve">, which </w:t>
      </w:r>
      <w:r w:rsidR="00B26B68">
        <w:t xml:space="preserve">is defined as </w:t>
      </w:r>
      <w:r w:rsidR="00343533" w:rsidRPr="00527E02">
        <w:t>flow</w:t>
      </w:r>
      <w:r w:rsidR="009631ED" w:rsidRPr="009631ED">
        <w:rPr>
          <w:noProof/>
          <w:position w:val="-2"/>
          <w:lang w:val="en-GB" w:eastAsia="en-GB"/>
        </w:rPr>
        <w:drawing>
          <wp:inline distT="0" distB="0" distL="0" distR="0">
            <wp:extent cx="74676" cy="106680"/>
            <wp:effectExtent l="19050" t="0" r="1524" b="0"/>
            <wp:docPr id="18" name="Picture 18" descr="$\Ph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4676" cy="106680"/>
                    </a:xfrm>
                    <a:prstGeom prst="rect">
                      <a:avLst/>
                    </a:prstGeom>
                  </pic:spPr>
                </pic:pic>
              </a:graphicData>
            </a:graphic>
          </wp:inline>
        </w:drawing>
      </w:r>
      <w:r w:rsidR="00B26B68">
        <w:t xml:space="preserve">, all the flows </w:t>
      </w:r>
      <w:r w:rsidR="002530CD">
        <w:t>form</w:t>
      </w:r>
      <w:r w:rsidR="00B26B68">
        <w:t xml:space="preserve"> the </w:t>
      </w:r>
      <w:r w:rsidR="00B26B68" w:rsidRPr="00A61135">
        <w:rPr>
          <w:b/>
        </w:rPr>
        <w:t>phase portrait</w:t>
      </w:r>
      <w:r w:rsidR="00B26B68">
        <w:t>, which illustrates all the possible motions of the dynamic system.</w:t>
      </w:r>
    </w:p>
    <w:p w:rsidR="00B26B68" w:rsidRDefault="001C11B5" w:rsidP="00505C21">
      <w:pPr>
        <w:pStyle w:val="MainText"/>
      </w:pPr>
      <w:r>
        <w:t xml:space="preserve">On the phase plane, flows </w:t>
      </w:r>
      <w:r w:rsidR="00B26B68">
        <w:t>only int</w:t>
      </w:r>
      <w:r w:rsidR="00522FA5">
        <w:t xml:space="preserve">ersect at some special position, </w:t>
      </w:r>
      <w:r w:rsidR="00183255">
        <w:rPr>
          <w:b/>
        </w:rPr>
        <w:t>F</w:t>
      </w:r>
      <w:r w:rsidR="00B26B68" w:rsidRPr="003B379A">
        <w:rPr>
          <w:b/>
        </w:rPr>
        <w:t xml:space="preserve">ix </w:t>
      </w:r>
      <w:r w:rsidR="00183255">
        <w:rPr>
          <w:b/>
        </w:rPr>
        <w:t>P</w:t>
      </w:r>
      <w:r w:rsidR="00B26B68" w:rsidRPr="003B379A">
        <w:rPr>
          <w:b/>
        </w:rPr>
        <w:t>oint</w:t>
      </w:r>
      <w:r w:rsidR="009631ED" w:rsidRPr="009631ED">
        <w:rPr>
          <w:noProof/>
          <w:position w:val="-4"/>
          <w:lang w:val="en-GB" w:eastAsia="en-GB"/>
        </w:rPr>
        <w:drawing>
          <wp:inline distT="0" distB="0" distL="0" distR="0">
            <wp:extent cx="880874" cy="128016"/>
            <wp:effectExtent l="19050" t="0" r="0" b="0"/>
            <wp:docPr id="20" name="Picture 20" descr="&#10;$\{ q_{e} \mid H(q_{e})=0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0874" cy="128016"/>
                    </a:xfrm>
                    <a:prstGeom prst="rect">
                      <a:avLst/>
                    </a:prstGeom>
                  </pic:spPr>
                </pic:pic>
              </a:graphicData>
            </a:graphic>
          </wp:inline>
        </w:drawing>
      </w:r>
      <w:r w:rsidR="00530712">
        <w:t xml:space="preserve"> and </w:t>
      </w:r>
      <w:r w:rsidR="00530712">
        <w:rPr>
          <w:b/>
        </w:rPr>
        <w:t>Limit Circle</w:t>
      </w:r>
      <w:r w:rsidR="00343533" w:rsidRPr="00343533">
        <w:rPr>
          <w:noProof/>
          <w:position w:val="-4"/>
          <w:lang w:val="en-GB" w:eastAsia="en-GB"/>
        </w:rPr>
        <w:drawing>
          <wp:inline distT="0" distB="0" distL="0" distR="0">
            <wp:extent cx="1342647" cy="128016"/>
            <wp:effectExtent l="19050" t="0" r="0" b="0"/>
            <wp:docPr id="22" name="Picture 22" descr="$\{ q \mid H(q(0))=H(q(T))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42647" cy="128016"/>
                    </a:xfrm>
                    <a:prstGeom prst="rect">
                      <a:avLst/>
                    </a:prstGeom>
                  </pic:spPr>
                </pic:pic>
              </a:graphicData>
            </a:graphic>
          </wp:inline>
        </w:drawing>
      </w:r>
      <w:r w:rsidR="008031C7">
        <w:rPr>
          <w:b/>
        </w:rPr>
        <w:t xml:space="preserve">,  </w:t>
      </w:r>
      <w:r w:rsidR="008031C7" w:rsidRPr="008031C7">
        <w:t>both of which</w:t>
      </w:r>
      <w:r w:rsidR="008031C7">
        <w:rPr>
          <w:b/>
        </w:rPr>
        <w:t xml:space="preserve"> </w:t>
      </w:r>
      <w:r w:rsidR="00B26B68">
        <w:t xml:space="preserve">are also called </w:t>
      </w:r>
      <w:r w:rsidR="00B26B68" w:rsidRPr="00ED6793">
        <w:rPr>
          <w:b/>
        </w:rPr>
        <w:t>equlibria</w:t>
      </w:r>
      <w:r w:rsidR="008031C7">
        <w:t>.</w:t>
      </w:r>
    </w:p>
    <w:p w:rsidR="00B26B68" w:rsidRDefault="00B26B68" w:rsidP="00936D53">
      <w:pPr>
        <w:pStyle w:val="MainText"/>
      </w:pPr>
      <w:r>
        <w:t xml:space="preserve">At each </w:t>
      </w:r>
      <w:r w:rsidRPr="00ED6793">
        <w:rPr>
          <w:b/>
        </w:rPr>
        <w:t>equilbria</w:t>
      </w:r>
      <w:r>
        <w:t>, the local space can be divided into three subspace</w:t>
      </w:r>
      <w:r w:rsidR="00934ABF">
        <w:t>s</w:t>
      </w:r>
      <w:r>
        <w:t xml:space="preserve">: </w:t>
      </w:r>
      <w:r w:rsidR="00A61135">
        <w:rPr>
          <w:b/>
        </w:rPr>
        <w:t xml:space="preserve">centre </w:t>
      </w:r>
      <w:r w:rsidRPr="00ED6793">
        <w:rPr>
          <w:b/>
        </w:rPr>
        <w:t>manifold</w:t>
      </w:r>
      <w:r>
        <w:t xml:space="preserve">, </w:t>
      </w:r>
      <w:r w:rsidRPr="00ED6793">
        <w:rPr>
          <w:b/>
        </w:rPr>
        <w:t>stable manifold</w:t>
      </w:r>
      <w:r>
        <w:t xml:space="preserve">, and </w:t>
      </w:r>
      <w:r w:rsidR="00A61135">
        <w:rPr>
          <w:b/>
        </w:rPr>
        <w:t xml:space="preserve">unstable </w:t>
      </w:r>
      <w:r w:rsidR="00DD5737" w:rsidRPr="00ED6793">
        <w:rPr>
          <w:b/>
        </w:rPr>
        <w:t>manifold</w:t>
      </w:r>
      <w:r w:rsidR="00DD5737">
        <w:t xml:space="preserve">. </w:t>
      </w:r>
      <w:r w:rsidR="00877077">
        <w:t xml:space="preserve">They </w:t>
      </w:r>
      <w:r>
        <w:t>divide</w:t>
      </w:r>
      <w:r w:rsidR="00877077">
        <w:t xml:space="preserve"> the state space</w:t>
      </w:r>
      <w:r>
        <w:t xml:space="preserve"> into different regions, result in a cellular </w:t>
      </w:r>
      <w:r w:rsidR="00B43C56">
        <w:t xml:space="preserve">topological </w:t>
      </w:r>
      <w:r>
        <w:t xml:space="preserve">structure. In each region, </w:t>
      </w:r>
      <w:r w:rsidR="00A61135">
        <w:t xml:space="preserve">all the flows converges to </w:t>
      </w:r>
      <w:r w:rsidRPr="00CD2D9B">
        <w:t>one</w:t>
      </w:r>
      <w:r w:rsidRPr="003B6EAA">
        <w:rPr>
          <w:b/>
        </w:rPr>
        <w:t xml:space="preserve"> attractor</w:t>
      </w:r>
      <w:r>
        <w:t xml:space="preserve">, the corresponding region is called </w:t>
      </w:r>
      <w:r w:rsidRPr="003B6EAA">
        <w:rPr>
          <w:b/>
        </w:rPr>
        <w:t>basin of attraction</w:t>
      </w:r>
      <w:r>
        <w:t>.</w:t>
      </w:r>
    </w:p>
    <w:p w:rsidR="00B26B68" w:rsidRDefault="003025BD" w:rsidP="00F301A5">
      <w:pPr>
        <w:pStyle w:val="ThirdOrderHeading"/>
      </w:pPr>
      <w:r>
        <w:t>3.1.2 Motion</w:t>
      </w:r>
      <w:r w:rsidR="00B26B68">
        <w:t xml:space="preserve"> Adaptation </w:t>
      </w:r>
      <w:r w:rsidR="00670D92">
        <w:t>and Structural Stability</w:t>
      </w:r>
    </w:p>
    <w:p w:rsidR="003D2C68" w:rsidRDefault="00B26B68" w:rsidP="003A5485">
      <w:pPr>
        <w:pStyle w:val="MainText"/>
        <w:ind w:firstLine="0"/>
      </w:pPr>
      <w:r>
        <w:t xml:space="preserve">A mechanical system can be stable without any control effort. This kind of stability is rough stability or structure stability (Andronov and Pontryagin, 1937) which is determined by the topology structure of the </w:t>
      </w:r>
      <w:r w:rsidR="003025BD">
        <w:t>system (</w:t>
      </w:r>
      <w:r>
        <w:t xml:space="preserve">Jonckheere, 1997). Motion adaptation can be </w:t>
      </w:r>
      <w:r w:rsidR="003025BD">
        <w:t>modeled</w:t>
      </w:r>
      <w:r>
        <w:t xml:space="preserve"> as homeomorphism. Homeomorphic flows share the same topological struc</w:t>
      </w:r>
      <w:r w:rsidR="00CD2D9B">
        <w:t>ture, but with different shapes, which means motions are of different trajectories but qualitatively the same.</w:t>
      </w:r>
      <w:r>
        <w:t xml:space="preserve"> Structure stable autonomous systems maintain its topology structure under perturbations, thus </w:t>
      </w:r>
      <w:r w:rsidR="001C0C34">
        <w:t xml:space="preserve">automatically generate adaptive </w:t>
      </w:r>
      <w:r>
        <w:t>motion</w:t>
      </w:r>
      <w:r w:rsidR="001C0C34">
        <w:t>s</w:t>
      </w:r>
      <w:r>
        <w:t xml:space="preserve"> </w:t>
      </w:r>
      <w:r w:rsidR="001C0C34">
        <w:t xml:space="preserve">that are </w:t>
      </w:r>
      <w:r>
        <w:t>qualitatively</w:t>
      </w:r>
      <w:r w:rsidR="000A7584">
        <w:t xml:space="preserve"> i</w:t>
      </w:r>
      <w:r w:rsidR="000447F5">
        <w:t>nvariant</w:t>
      </w:r>
      <w:r>
        <w:t>.</w:t>
      </w:r>
      <w:r w:rsidR="00CD2D9B">
        <w:t xml:space="preserve"> </w:t>
      </w:r>
      <w:r w:rsidR="003D2C68">
        <w:t>Qualitative control will preserve th</w:t>
      </w:r>
      <w:r w:rsidR="004C349B">
        <w:t>e three natural motion features for the following reasons.</w:t>
      </w:r>
    </w:p>
    <w:p w:rsidR="00315A14" w:rsidRDefault="003D2C68" w:rsidP="003D2C68">
      <w:pPr>
        <w:pStyle w:val="MainText"/>
        <w:ind w:firstLine="0"/>
      </w:pPr>
      <w:r w:rsidRPr="003025BD">
        <w:rPr>
          <w:b/>
        </w:rPr>
        <w:t>Adaptive</w:t>
      </w:r>
      <w:r>
        <w:t xml:space="preserve"> Different perturbations </w:t>
      </w:r>
      <w:r w:rsidR="009C51E4">
        <w:t>will</w:t>
      </w:r>
      <w:r w:rsidR="00F059DA">
        <w:t xml:space="preserve"> generate </w:t>
      </w:r>
      <w:r>
        <w:t>different motions.</w:t>
      </w:r>
    </w:p>
    <w:p w:rsidR="003D2C68" w:rsidRDefault="003D2C68" w:rsidP="003D2C68">
      <w:pPr>
        <w:pStyle w:val="MainText"/>
        <w:ind w:firstLine="0"/>
      </w:pPr>
      <w:r w:rsidRPr="003025BD">
        <w:rPr>
          <w:b/>
        </w:rPr>
        <w:t>Efficient</w:t>
      </w:r>
      <w:r>
        <w:t xml:space="preserve"> Motion will be generated passively and follow the least energy path.</w:t>
      </w:r>
    </w:p>
    <w:p w:rsidR="003D2C68" w:rsidRDefault="003D2C68" w:rsidP="009F7AFA">
      <w:pPr>
        <w:pStyle w:val="MainText"/>
        <w:ind w:firstLine="0"/>
      </w:pPr>
      <w:r w:rsidRPr="003025BD">
        <w:rPr>
          <w:b/>
        </w:rPr>
        <w:t>Agile</w:t>
      </w:r>
      <w:r>
        <w:t xml:space="preserve"> Topological structure can be manipulated and maintained </w:t>
      </w:r>
      <w:r w:rsidR="003612C4">
        <w:t xml:space="preserve">with very little </w:t>
      </w:r>
      <w:r>
        <w:t>computation.</w:t>
      </w:r>
    </w:p>
    <w:p w:rsidR="00B26B68" w:rsidRDefault="00B26B68" w:rsidP="001C0C34">
      <w:pPr>
        <w:pStyle w:val="MainText"/>
      </w:pPr>
      <w:r>
        <w:lastRenderedPageBreak/>
        <w:t>In our</w:t>
      </w:r>
      <w:r w:rsidR="009F7AFA">
        <w:t xml:space="preserve"> research</w:t>
      </w:r>
      <w:r>
        <w:t>, only the final motion is concerned. In mathematical viewport, only the attractors of flows are controlled, while the flow shape is not c</w:t>
      </w:r>
      <w:r w:rsidR="0089550F">
        <w:t>onsidered in motion control. A</w:t>
      </w:r>
      <w:r>
        <w:t>ccording to the types of attractors, motion can be categorized into two groups.</w:t>
      </w:r>
    </w:p>
    <w:p w:rsidR="00B26B68" w:rsidRDefault="00B26B68" w:rsidP="00DF7597">
      <w:pPr>
        <w:pStyle w:val="MainText"/>
        <w:ind w:firstLine="0"/>
      </w:pPr>
      <w:r w:rsidRPr="003025BD">
        <w:rPr>
          <w:b/>
        </w:rPr>
        <w:t>Discrete Motion</w:t>
      </w:r>
      <w:r>
        <w:t xml:space="preserve"> Such m</w:t>
      </w:r>
      <w:r w:rsidR="00D215DC">
        <w:t xml:space="preserve">otions have fix point </w:t>
      </w:r>
      <w:r>
        <w:t>attractors. Typical motions include posture control and picking up motion of the arm.</w:t>
      </w:r>
    </w:p>
    <w:p w:rsidR="00B26B68" w:rsidRDefault="003025BD" w:rsidP="00DF7597">
      <w:pPr>
        <w:pStyle w:val="MainText"/>
        <w:ind w:firstLine="0"/>
      </w:pPr>
      <w:r w:rsidRPr="003025BD">
        <w:rPr>
          <w:b/>
        </w:rPr>
        <w:t>Periodic</w:t>
      </w:r>
      <w:r w:rsidR="00B26B68" w:rsidRPr="003025BD">
        <w:rPr>
          <w:b/>
        </w:rPr>
        <w:t xml:space="preserve"> Motion</w:t>
      </w:r>
      <w:r w:rsidR="00B26B68">
        <w:t xml:space="preserve"> Such motion have periodic attractors, typical motion include walking, running and </w:t>
      </w:r>
      <w:r>
        <w:t>heart beating</w:t>
      </w:r>
      <w:r w:rsidR="00B26B68">
        <w:t>.</w:t>
      </w:r>
    </w:p>
    <w:p w:rsidR="00B26B68" w:rsidRDefault="00225C37" w:rsidP="00F301A5">
      <w:pPr>
        <w:pStyle w:val="SecondOrderHeadings"/>
      </w:pPr>
      <w:r>
        <w:t>3.2</w:t>
      </w:r>
      <w:r w:rsidR="003025BD">
        <w:t xml:space="preserve"> The</w:t>
      </w:r>
      <w:r w:rsidR="00B26B68">
        <w:t xml:space="preserve"> New Control Scheme from Qualitative Control Theory</w:t>
      </w:r>
    </w:p>
    <w:p w:rsidR="00B26B68" w:rsidRDefault="00B26B68" w:rsidP="00684B77">
      <w:pPr>
        <w:pStyle w:val="MainText"/>
        <w:ind w:firstLine="0"/>
      </w:pPr>
      <w:r>
        <w:t>An animal’s body and environment can be extremely complex. This usually leads to high dimensional manifolds with complicated topological structure. Many have asked the same question whether such complex system can be controlled with a simple method. Biology Research suggested that the motion is mainly controlled by the Central Pattern Generator (CPG</w:t>
      </w:r>
      <w:r w:rsidR="00077BAA">
        <w:t xml:space="preserve">). </w:t>
      </w:r>
      <w:r>
        <w:t xml:space="preserve">The existence of CPG is very common, from primitive animals like lamprey and fish, to high level animals like bird, mammal and </w:t>
      </w:r>
      <w:r w:rsidR="003025BD">
        <w:t>human (</w:t>
      </w:r>
      <w:r>
        <w:t xml:space="preserve">Cohen, 1988). </w:t>
      </w:r>
      <w:r w:rsidR="00034449">
        <w:t>M</w:t>
      </w:r>
      <w:r>
        <w:t xml:space="preserve">otor control by </w:t>
      </w:r>
      <w:r w:rsidR="00D077C1">
        <w:t xml:space="preserve">CPG </w:t>
      </w:r>
      <w:r>
        <w:t xml:space="preserve">can be </w:t>
      </w:r>
      <w:r w:rsidR="003025BD">
        <w:t>modeled</w:t>
      </w:r>
      <w:r>
        <w:t xml:space="preserve"> as entrainment (González-Miranda, 2004). Entrainment is the phenomenon that two coupled oscillator systems </w:t>
      </w:r>
      <w:r w:rsidR="008E5CFD">
        <w:t>synchronize</w:t>
      </w:r>
      <w:r>
        <w:t xml:space="preserve">. </w:t>
      </w:r>
      <w:r w:rsidR="00AA589E">
        <w:t>T</w:t>
      </w:r>
      <w:r w:rsidR="00C6754C">
        <w:t>he phenomenon is universal, f</w:t>
      </w:r>
      <w:r>
        <w:t xml:space="preserve">or some cases, stability can be enhanced and chaotic </w:t>
      </w:r>
      <w:r w:rsidR="00766766">
        <w:t>behavior</w:t>
      </w:r>
      <w:r>
        <w:t xml:space="preserve"> can be suppressed.</w:t>
      </w:r>
    </w:p>
    <w:p w:rsidR="00B26B68" w:rsidRDefault="008E5CFD" w:rsidP="00F301A5">
      <w:pPr>
        <w:pStyle w:val="MainText"/>
      </w:pPr>
      <w:r>
        <w:t>In this section, we will discuss a new con</w:t>
      </w:r>
      <w:r w:rsidR="00FF56F6">
        <w:t>trol scheme based on</w:t>
      </w:r>
      <w:r>
        <w:t xml:space="preserve"> biological entrainment.</w:t>
      </w:r>
      <w:r w:rsidR="00FF56F6">
        <w:t xml:space="preserve"> </w:t>
      </w:r>
      <w:r w:rsidR="00B26B68">
        <w:t>The neural system form</w:t>
      </w:r>
      <w:r w:rsidR="00854B4C">
        <w:t>s</w:t>
      </w:r>
      <w:r w:rsidR="00B26B68">
        <w:t xml:space="preserve"> one electrical oscillator; body and environment form the mechanical</w:t>
      </w:r>
      <w:r w:rsidR="00CF5B01">
        <w:t xml:space="preserve"> one</w:t>
      </w:r>
      <w:r w:rsidR="00B26B68">
        <w:t>. Mechanical oscillator can be controlled by the oscillation property of the neural sy</w:t>
      </w:r>
      <w:r w:rsidR="000970C4">
        <w:t>stem through entrainment</w:t>
      </w:r>
      <w:r w:rsidR="00B26B68">
        <w:t xml:space="preserve">. </w:t>
      </w:r>
    </w:p>
    <w:p w:rsidR="00B26B68" w:rsidRDefault="00A81844" w:rsidP="00F301A5">
      <w:pPr>
        <w:pStyle w:val="ThirdOrderHeading"/>
      </w:pPr>
      <w:r>
        <w:t>3.2</w:t>
      </w:r>
      <w:r w:rsidR="00684B77">
        <w:t>.1</w:t>
      </w:r>
      <w:r w:rsidR="00766766">
        <w:t xml:space="preserve"> The</w:t>
      </w:r>
      <w:r w:rsidR="00B26B68">
        <w:t xml:space="preserve"> Structural Stability of Neural Oscillator</w:t>
      </w:r>
    </w:p>
    <w:p w:rsidR="008E4C6A" w:rsidRPr="00766766" w:rsidRDefault="00990283" w:rsidP="008E4C6A">
      <w:pPr>
        <w:pStyle w:val="MainText"/>
        <w:ind w:firstLine="0"/>
      </w:pPr>
      <w:r>
        <w:t>Equation (2) is the</w:t>
      </w:r>
      <w:r w:rsidR="008E4C6A">
        <w:t xml:space="preserve"> </w:t>
      </w:r>
      <w:r w:rsidR="00C20255">
        <w:t xml:space="preserve">extensively </w:t>
      </w:r>
      <w:r w:rsidR="008E4C6A">
        <w:t xml:space="preserve">studied </w:t>
      </w:r>
      <w:r w:rsidR="006F6C78">
        <w:t xml:space="preserve">neural </w:t>
      </w:r>
      <w:r w:rsidR="008E4C6A">
        <w:t>oscillation model developed by Matsuo</w:t>
      </w:r>
      <w:r w:rsidR="00B97139">
        <w:t>ka (1985).</w:t>
      </w:r>
    </w:p>
    <w:p w:rsidR="008E4C6A" w:rsidRPr="008E4C6A" w:rsidRDefault="008E4C6A" w:rsidP="008E4C6A">
      <w:pPr>
        <w:pStyle w:val="MainText"/>
      </w:pPr>
    </w:p>
    <w:p w:rsidR="0046680C" w:rsidRDefault="002F15F8" w:rsidP="002F15F8">
      <w:pPr>
        <w:pStyle w:val="MainText"/>
        <w:ind w:firstLine="0"/>
        <w:jc w:val="right"/>
      </w:pPr>
      <w:r w:rsidRPr="002F15F8">
        <w:rPr>
          <w:noProof/>
          <w:position w:val="-106"/>
          <w:lang w:val="en-GB" w:eastAsia="en-GB"/>
        </w:rPr>
        <w:drawing>
          <wp:inline distT="0" distB="0" distL="0" distR="0">
            <wp:extent cx="2528321" cy="1427991"/>
            <wp:effectExtent l="19050" t="0" r="5329" b="0"/>
            <wp:docPr id="48" name="Picture 48" descr="\begin{eqnarray}&#10;\tau_{1} \dot{x_{1}}&amp;=&amp;c-x_{1}-\beta v_{1}-\gamma [x_{2}]^{+}-\sum_{j}h_{j}[g_{j}]^{+} \nonumber \\&#10;\tau_{2} \dot{v_{1}}&amp;=&amp;[x_{1}]^{+}-v_{1} \nonumber \\&#10;\tau_{1} \dot{x_{2}}&amp;=&amp;c-x_{2}-\beta v_{2}-\gamma [x_{1}]^{-}-\sum_{j}h_{j}[g_{j}]^{-} \nonumber \\&#10;\tau_{2} \dot{v_{2}}&amp;=&amp;[x_{2}]^{+}-v_{2} \nonumber \\&#10;y_{i}&amp;=&amp;\mbox{max}(x_{i},0) \nonumber \\&#10;y_{out}&amp;=&amp;[x_{1}]^{+}-[x_{2}]^{+}=y_{1}-y{2} \nonumber&#10;\label{eq:matsuta}&#10;\end{eqnarra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28321" cy="1427991"/>
                    </a:xfrm>
                    <a:prstGeom prst="rect">
                      <a:avLst/>
                    </a:prstGeom>
                  </pic:spPr>
                </pic:pic>
              </a:graphicData>
            </a:graphic>
          </wp:inline>
        </w:drawing>
      </w:r>
      <w:r>
        <w:t xml:space="preserve">                                  (2)</w:t>
      </w:r>
    </w:p>
    <w:p w:rsidR="002F15F8" w:rsidRPr="002F15F8" w:rsidRDefault="002F15F8" w:rsidP="002F15F8">
      <w:pPr>
        <w:pStyle w:val="MainText"/>
        <w:ind w:firstLine="0"/>
        <w:jc w:val="right"/>
      </w:pPr>
    </w:p>
    <w:p w:rsidR="00B26B68" w:rsidRDefault="00821974" w:rsidP="00F301A5">
      <w:pPr>
        <w:pStyle w:val="MainText"/>
        <w:ind w:firstLine="0"/>
      </w:pPr>
      <w:r>
        <w:t>where</w:t>
      </w:r>
      <w:r w:rsidR="00B26B68">
        <w:t xml:space="preserve"> </w:t>
      </w:r>
      <w:r w:rsidR="0015776C" w:rsidRPr="0015776C">
        <w:rPr>
          <w:noProof/>
          <w:position w:val="-2"/>
          <w:lang w:val="en-GB" w:eastAsia="en-GB"/>
        </w:rPr>
        <w:drawing>
          <wp:inline distT="0" distB="0" distL="0" distR="0">
            <wp:extent cx="62484" cy="76200"/>
            <wp:effectExtent l="19050" t="0" r="0" b="0"/>
            <wp:docPr id="24" name="Picture 24" descr="$x$"/>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2484" cy="76200"/>
                    </a:xfrm>
                    <a:prstGeom prst="rect">
                      <a:avLst/>
                    </a:prstGeom>
                  </pic:spPr>
                </pic:pic>
              </a:graphicData>
            </a:graphic>
          </wp:inline>
        </w:drawing>
      </w:r>
      <w:r w:rsidR="00B26B68">
        <w:t xml:space="preserve"> and </w:t>
      </w:r>
      <w:r w:rsidR="0015776C" w:rsidRPr="0015776C">
        <w:rPr>
          <w:noProof/>
          <w:position w:val="-2"/>
          <w:lang w:val="en-GB" w:eastAsia="en-GB"/>
        </w:rPr>
        <w:drawing>
          <wp:inline distT="0" distB="0" distL="0" distR="0">
            <wp:extent cx="54864" cy="76200"/>
            <wp:effectExtent l="19050" t="0" r="2286" b="0"/>
            <wp:docPr id="25" name="Picture 25" descr="$v$"/>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 cy="76200"/>
                    </a:xfrm>
                    <a:prstGeom prst="rect">
                      <a:avLst/>
                    </a:prstGeom>
                  </pic:spPr>
                </pic:pic>
              </a:graphicData>
            </a:graphic>
          </wp:inline>
        </w:drawing>
      </w:r>
      <w:r w:rsidR="00B26B68">
        <w:t xml:space="preserve"> are stat</w:t>
      </w:r>
      <w:r w:rsidR="0015776C">
        <w:t xml:space="preserve">e variables, </w:t>
      </w:r>
      <w:r w:rsidR="0015776C" w:rsidRPr="0015776C">
        <w:rPr>
          <w:noProof/>
          <w:position w:val="-2"/>
          <w:lang w:val="en-GB" w:eastAsia="en-GB"/>
        </w:rPr>
        <w:drawing>
          <wp:inline distT="0" distB="0" distL="0" distR="0">
            <wp:extent cx="60960" cy="74676"/>
            <wp:effectExtent l="19050" t="0" r="0" b="0"/>
            <wp:docPr id="26" name="Picture 26" descr="$\tau$"/>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0960" cy="74676"/>
                    </a:xfrm>
                    <a:prstGeom prst="rect">
                      <a:avLst/>
                    </a:prstGeom>
                  </pic:spPr>
                </pic:pic>
              </a:graphicData>
            </a:graphic>
          </wp:inline>
        </w:drawing>
      </w:r>
      <w:r w:rsidR="00B26B68">
        <w:t>,</w:t>
      </w:r>
      <w:r w:rsidR="0015776C" w:rsidRPr="0015776C">
        <w:rPr>
          <w:noProof/>
          <w:position w:val="-2"/>
          <w:lang w:val="en-GB" w:eastAsia="en-GB"/>
        </w:rPr>
        <w:drawing>
          <wp:inline distT="0" distB="0" distL="0" distR="0">
            <wp:extent cx="48768" cy="76200"/>
            <wp:effectExtent l="19050" t="0" r="8382" b="0"/>
            <wp:docPr id="27" name="Picture 27" descr="$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768" cy="76200"/>
                    </a:xfrm>
                    <a:prstGeom prst="rect">
                      <a:avLst/>
                    </a:prstGeom>
                  </pic:spPr>
                </pic:pic>
              </a:graphicData>
            </a:graphic>
          </wp:inline>
        </w:drawing>
      </w:r>
      <w:r w:rsidR="0015776C">
        <w:t>,</w:t>
      </w:r>
      <w:r w:rsidR="0015776C" w:rsidRPr="0015776C">
        <w:rPr>
          <w:noProof/>
          <w:position w:val="-4"/>
          <w:lang w:val="en-GB" w:eastAsia="en-GB"/>
        </w:rPr>
        <w:drawing>
          <wp:inline distT="0" distB="0" distL="0" distR="0">
            <wp:extent cx="68580" cy="123444"/>
            <wp:effectExtent l="19050" t="0" r="7620" b="0"/>
            <wp:docPr id="28" name="Picture 28" descr="$\be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8580" cy="123444"/>
                    </a:xfrm>
                    <a:prstGeom prst="rect">
                      <a:avLst/>
                    </a:prstGeom>
                  </pic:spPr>
                </pic:pic>
              </a:graphicData>
            </a:graphic>
          </wp:inline>
        </w:drawing>
      </w:r>
      <w:r w:rsidR="0015776C">
        <w:t>,</w:t>
      </w:r>
      <w:r w:rsidR="0015776C" w:rsidRPr="0015776C">
        <w:rPr>
          <w:noProof/>
          <w:position w:val="-4"/>
          <w:lang w:val="en-GB" w:eastAsia="en-GB"/>
        </w:rPr>
        <w:drawing>
          <wp:inline distT="0" distB="0" distL="0" distR="0">
            <wp:extent cx="64008" cy="89916"/>
            <wp:effectExtent l="19050" t="0" r="0" b="0"/>
            <wp:docPr id="29" name="Picture 29" descr="$\gamm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4008" cy="89916"/>
                    </a:xfrm>
                    <a:prstGeom prst="rect">
                      <a:avLst/>
                    </a:prstGeom>
                  </pic:spPr>
                </pic:pic>
              </a:graphicData>
            </a:graphic>
          </wp:inline>
        </w:drawing>
      </w:r>
      <w:r w:rsidR="00B26B68">
        <w:t xml:space="preserve"> are parameters of the oscillator.</w:t>
      </w:r>
    </w:p>
    <w:p w:rsidR="00730948" w:rsidRDefault="00B26B68" w:rsidP="00ED6485">
      <w:pPr>
        <w:pStyle w:val="MainText"/>
      </w:pPr>
      <w:r>
        <w:t>Mat</w:t>
      </w:r>
      <w:r w:rsidR="00DD09E7">
        <w:t>s</w:t>
      </w:r>
      <w:r>
        <w:t xml:space="preserve">uoka oscillator is autonomous and adaptive; </w:t>
      </w:r>
      <w:r w:rsidR="00BD6470">
        <w:t>e</w:t>
      </w:r>
      <w:r>
        <w:t>ntrainment</w:t>
      </w:r>
      <w:r w:rsidR="002C1555">
        <w:t>s</w:t>
      </w:r>
      <w:r>
        <w:t xml:space="preserve"> happen when it</w:t>
      </w:r>
      <w:r w:rsidR="002C1555">
        <w:t xml:space="preserve"> is coupled</w:t>
      </w:r>
      <w:r>
        <w:t xml:space="preserve"> with different oscillators. But because of the nonli</w:t>
      </w:r>
      <w:r w:rsidR="00273EBE">
        <w:t>near properties, its behavior has</w:t>
      </w:r>
      <w:r>
        <w:t xml:space="preserve"> not</w:t>
      </w:r>
      <w:r w:rsidR="00273EBE">
        <w:t xml:space="preserve"> been</w:t>
      </w:r>
      <w:r>
        <w:t xml:space="preserve"> completely understood. </w:t>
      </w:r>
      <w:r w:rsidR="00766766">
        <w:t>Matsu</w:t>
      </w:r>
      <w:r w:rsidR="00230502">
        <w:t>o</w:t>
      </w:r>
      <w:r w:rsidR="00766766">
        <w:t>ta (</w:t>
      </w:r>
      <w:r w:rsidR="009031DA">
        <w:t>Matsuoka, 1987) explained</w:t>
      </w:r>
      <w:r>
        <w:t xml:space="preserve"> the adaptive </w:t>
      </w:r>
      <w:r w:rsidR="00A200D8">
        <w:t>properties by</w:t>
      </w:r>
      <w:r w:rsidR="003071FE">
        <w:t xml:space="preserve"> investigating </w:t>
      </w:r>
      <w:r>
        <w:t xml:space="preserve">location of the roots of characteristic equation. </w:t>
      </w:r>
      <w:r w:rsidR="00766766">
        <w:t>Wilimas (</w:t>
      </w:r>
      <w:r w:rsidR="003F4ECC">
        <w:t>Williamson, 1998) explained</w:t>
      </w:r>
      <w:r>
        <w:t xml:space="preserve"> the properties in frequency domain.</w:t>
      </w:r>
      <w:r w:rsidR="00ED6485">
        <w:t xml:space="preserve"> </w:t>
      </w:r>
    </w:p>
    <w:p w:rsidR="00C6448E" w:rsidRDefault="00C6448E" w:rsidP="00F41E9A">
      <w:pPr>
        <w:pStyle w:val="MainText"/>
      </w:pPr>
    </w:p>
    <w:p w:rsidR="00F41E9A" w:rsidRDefault="00F41E9A" w:rsidP="00F41E9A">
      <w:pPr>
        <w:pStyle w:val="MainText"/>
        <w:sectPr w:rsidR="00F41E9A" w:rsidSect="000F7D46">
          <w:pgSz w:w="11907" w:h="16840" w:code="9"/>
          <w:pgMar w:top="1871" w:right="1418" w:bottom="2268" w:left="1701" w:header="851" w:footer="1418" w:gutter="0"/>
          <w:cols w:space="708"/>
          <w:docGrid w:linePitch="360"/>
        </w:sectPr>
      </w:pPr>
    </w:p>
    <w:p w:rsidR="00A200D8" w:rsidRDefault="00426EF4" w:rsidP="00A200D8">
      <w:pPr>
        <w:pStyle w:val="MainText"/>
        <w:ind w:firstLine="0"/>
        <w:jc w:val="center"/>
      </w:pPr>
      <w:r>
        <w:rPr>
          <w:noProof/>
          <w:lang w:val="en-GB" w:eastAsia="en-GB"/>
        </w:rPr>
        <w:lastRenderedPageBreak/>
        <w:drawing>
          <wp:inline distT="0" distB="0" distL="0" distR="0">
            <wp:extent cx="2652338" cy="1421868"/>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659434" cy="1425672"/>
                    </a:xfrm>
                    <a:prstGeom prst="rect">
                      <a:avLst/>
                    </a:prstGeom>
                    <a:noFill/>
                    <a:ln w="9525">
                      <a:noFill/>
                      <a:miter lim="800000"/>
                      <a:headEnd/>
                      <a:tailEnd/>
                    </a:ln>
                  </pic:spPr>
                </pic:pic>
              </a:graphicData>
            </a:graphic>
          </wp:inline>
        </w:drawing>
      </w:r>
    </w:p>
    <w:p w:rsidR="003519A3" w:rsidRDefault="00B26B68" w:rsidP="00A200D8">
      <w:pPr>
        <w:pStyle w:val="MainText"/>
        <w:ind w:firstLine="0"/>
        <w:jc w:val="center"/>
      </w:pPr>
      <w:r>
        <w:t xml:space="preserve">Figure </w:t>
      </w:r>
      <w:bookmarkStart w:id="0" w:name="BMfig_time_timeAttraction"/>
      <w:r>
        <w:t>1</w:t>
      </w:r>
      <w:bookmarkEnd w:id="0"/>
      <w:r>
        <w:t xml:space="preserve">: Matsuta </w:t>
      </w:r>
      <w:r w:rsidR="003519A3">
        <w:t>Oscillator</w:t>
      </w:r>
    </w:p>
    <w:p w:rsidR="00A200D8" w:rsidRDefault="00A200D8" w:rsidP="00A200D8">
      <w:pPr>
        <w:pStyle w:val="MainText"/>
        <w:ind w:firstLine="0"/>
      </w:pPr>
      <w:r w:rsidRPr="008A5E86">
        <w:rPr>
          <w:noProof/>
          <w:lang w:val="en-GB" w:eastAsia="en-GB"/>
        </w:rPr>
        <w:lastRenderedPageBreak/>
        <w:drawing>
          <wp:inline distT="0" distB="0" distL="0" distR="0">
            <wp:extent cx="1401156" cy="1329464"/>
            <wp:effectExtent l="19050" t="0" r="8544"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1403783" cy="1331957"/>
                    </a:xfrm>
                    <a:prstGeom prst="rect">
                      <a:avLst/>
                    </a:prstGeom>
                    <a:noFill/>
                    <a:ln w="9525">
                      <a:noFill/>
                      <a:miter lim="800000"/>
                      <a:headEnd/>
                      <a:tailEnd/>
                    </a:ln>
                  </pic:spPr>
                </pic:pic>
              </a:graphicData>
            </a:graphic>
          </wp:inline>
        </w:drawing>
      </w:r>
    </w:p>
    <w:p w:rsidR="00A200D8" w:rsidRDefault="00A200D8" w:rsidP="00A200D8">
      <w:pPr>
        <w:pStyle w:val="CaptionFiguresTables"/>
        <w:jc w:val="left"/>
        <w:sectPr w:rsidR="00A200D8" w:rsidSect="00A200D8">
          <w:type w:val="continuous"/>
          <w:pgSz w:w="11907" w:h="16840" w:code="9"/>
          <w:pgMar w:top="1871" w:right="1418" w:bottom="2268" w:left="1701" w:header="851" w:footer="1418" w:gutter="0"/>
          <w:cols w:num="2" w:space="0" w:equalWidth="0">
            <w:col w:w="5618" w:space="0"/>
            <w:col w:w="3170"/>
          </w:cols>
          <w:docGrid w:linePitch="360"/>
        </w:sectPr>
      </w:pPr>
      <w:r>
        <w:t xml:space="preserve">Figure 2: Passive </w:t>
      </w:r>
      <w:r w:rsidR="000357EC">
        <w:t>Walker</w:t>
      </w:r>
      <w:r>
        <w:fldChar w:fldCharType="begin"/>
      </w:r>
      <w:r>
        <w:instrText>TC "1 Matsuta Oscilator" \f f</w:instrText>
      </w:r>
      <w:r>
        <w:fldChar w:fldCharType="end"/>
      </w:r>
    </w:p>
    <w:p w:rsidR="00A200D8" w:rsidRDefault="00A200D8" w:rsidP="00A200D8">
      <w:pPr>
        <w:pStyle w:val="MainText"/>
        <w:ind w:firstLine="0"/>
        <w:jc w:val="center"/>
      </w:pPr>
    </w:p>
    <w:p w:rsidR="00A200D8" w:rsidRDefault="00A200D8" w:rsidP="00A200D8">
      <w:pPr>
        <w:pStyle w:val="MainText"/>
      </w:pPr>
      <w:r>
        <w:lastRenderedPageBreak/>
        <w:t>Here we provide an idea based on structural stability analysis. The topology structure of neural oscillator is simple; it includes one attractive limit circle and one repelling fix point. All the simulations we carried out converged to the same limited circle. In most of the case, the flow will converge to the limit circle within one period. Features above are shown in Figure 1</w:t>
      </w:r>
      <w:r w:rsidR="00C507F5">
        <w:t>.</w:t>
      </w:r>
    </w:p>
    <w:p w:rsidR="00A200D8" w:rsidRDefault="00A200D8" w:rsidP="00A200D8">
      <w:pPr>
        <w:pStyle w:val="MainText"/>
      </w:pPr>
      <w:r>
        <w:t xml:space="preserve">These properties are very valuable in </w:t>
      </w:r>
      <w:smartTag w:uri="urn:schemas-microsoft-com:office:smarttags" w:element="stockticker">
        <w:r>
          <w:t>CMS</w:t>
        </w:r>
      </w:smartTag>
      <w:r>
        <w:t xml:space="preserve"> research. An intuitive idea is that we can make the motion structural stable by coupling body with Matsuoka Oscillator.</w:t>
      </w:r>
    </w:p>
    <w:p w:rsidR="00A200D8" w:rsidRDefault="00A200D8" w:rsidP="00F301A5">
      <w:pPr>
        <w:pStyle w:val="FirstOrderHeadings"/>
        <w:numPr>
          <w:ilvl w:val="0"/>
          <w:numId w:val="0"/>
        </w:numPr>
        <w:sectPr w:rsidR="00A200D8" w:rsidSect="00F41E9A">
          <w:type w:val="continuous"/>
          <w:pgSz w:w="11907" w:h="16840" w:code="9"/>
          <w:pgMar w:top="1871" w:right="1418" w:bottom="2268" w:left="1701" w:header="851" w:footer="1418" w:gutter="0"/>
          <w:cols w:space="708"/>
          <w:docGrid w:linePitch="360"/>
        </w:sectPr>
      </w:pPr>
    </w:p>
    <w:p w:rsidR="00B26B68" w:rsidRDefault="00766766" w:rsidP="00F301A5">
      <w:pPr>
        <w:pStyle w:val="FirstOrderHeadings"/>
        <w:numPr>
          <w:ilvl w:val="0"/>
          <w:numId w:val="0"/>
        </w:numPr>
      </w:pPr>
      <w:r>
        <w:lastRenderedPageBreak/>
        <w:t>4 APPLICATION</w:t>
      </w:r>
      <w:r w:rsidR="00B26B68">
        <w:t xml:space="preserve"> </w:t>
      </w:r>
      <w:smartTag w:uri="urn:schemas-microsoft-com:office:smarttags" w:element="stockticker">
        <w:r w:rsidR="00B26B68">
          <w:t>and</w:t>
        </w:r>
      </w:smartTag>
      <w:r w:rsidR="00B26B68">
        <w:t xml:space="preserve"> Results</w:t>
      </w:r>
    </w:p>
    <w:p w:rsidR="00B26B68" w:rsidRDefault="00173787" w:rsidP="000C15D2">
      <w:pPr>
        <w:pStyle w:val="MainText"/>
        <w:ind w:firstLine="0"/>
      </w:pPr>
      <w:r>
        <w:t xml:space="preserve">The basic idea of </w:t>
      </w:r>
      <w:r w:rsidR="00B26B68" w:rsidRPr="00F301A5">
        <w:t>qualitative control for motion synthesis is</w:t>
      </w:r>
      <w:r w:rsidR="00A200D8">
        <w:t xml:space="preserve"> </w:t>
      </w:r>
      <w:r w:rsidR="00A200D8" w:rsidRPr="00F301A5">
        <w:t>boost</w:t>
      </w:r>
      <w:r w:rsidR="00A200D8">
        <w:t>ing structural stability</w:t>
      </w:r>
      <w:r w:rsidR="00B26B68" w:rsidRPr="00F301A5">
        <w:t xml:space="preserve"> </w:t>
      </w:r>
      <w:r w:rsidR="00A200D8">
        <w:t xml:space="preserve">by coupling the mechanical oscillator with </w:t>
      </w:r>
      <w:r w:rsidR="007C63F9">
        <w:t>neural oscillat</w:t>
      </w:r>
      <w:r w:rsidR="002D2C00">
        <w:t>or</w:t>
      </w:r>
      <w:r w:rsidR="00B26B68">
        <w:t xml:space="preserve">. Our approach can be applied to many motion tasks. In this section, we will discuss just one example in details, the bipedal walking. This is mainly because bipedal walking is one of the most challenging and common locomotion styles. </w:t>
      </w:r>
      <w:r w:rsidR="00AC7C72">
        <w:t>B</w:t>
      </w:r>
      <w:r w:rsidR="00B26B68">
        <w:t xml:space="preserve">ipedal walking is unstable which makes it very difficult for adaptive gaits. While for artificial system, robust bipedal walking is difficult to achieve. Many control method has been tried, but none of them shows comparable performance with human walking. </w:t>
      </w:r>
    </w:p>
    <w:p w:rsidR="00CF3504" w:rsidRDefault="00B26B68" w:rsidP="00F301A5">
      <w:pPr>
        <w:pStyle w:val="MainText"/>
      </w:pPr>
      <w:r>
        <w:t xml:space="preserve">In dynamic research, natural looking gaits can </w:t>
      </w:r>
      <w:r w:rsidR="00554D9E">
        <w:t xml:space="preserve">be generated by passive method </w:t>
      </w:r>
      <w:r w:rsidR="00766766">
        <w:t>(</w:t>
      </w:r>
      <w:r w:rsidR="00933C20">
        <w:t>McGeer, 1990a, 1990b)</w:t>
      </w:r>
      <w:r w:rsidR="00592170">
        <w:t xml:space="preserve">, </w:t>
      </w:r>
      <w:r w:rsidR="00554D9E">
        <w:t xml:space="preserve">Passive walkers </w:t>
      </w:r>
      <w:r w:rsidR="00933C20">
        <w:t>can walk down a slope without any effort</w:t>
      </w:r>
      <w:r w:rsidR="00A011C8">
        <w:t>,</w:t>
      </w:r>
      <w:r w:rsidR="00CF3504">
        <w:t xml:space="preserve"> </w:t>
      </w:r>
      <w:r w:rsidR="00A011C8">
        <w:t xml:space="preserve">but </w:t>
      </w:r>
      <w:r>
        <w:t xml:space="preserve">the stabilities are very fragile. </w:t>
      </w:r>
    </w:p>
    <w:p w:rsidR="00B26B68" w:rsidRDefault="00B26B68" w:rsidP="00F301A5">
      <w:pPr>
        <w:pStyle w:val="MainText"/>
      </w:pPr>
      <w:r>
        <w:t xml:space="preserve">From the Qualitative Control Theory, </w:t>
      </w:r>
      <w:r w:rsidR="007C10A2">
        <w:t>the reason behind</w:t>
      </w:r>
      <w:r>
        <w:t xml:space="preserve"> passive walking </w:t>
      </w:r>
      <w:r w:rsidR="007C10A2">
        <w:t>is that</w:t>
      </w:r>
      <w:r w:rsidR="00766766">
        <w:t xml:space="preserve"> there is</w:t>
      </w:r>
      <w:r>
        <w:t xml:space="preserve"> a limit circle for the dynamic interaction between body and ground. The fragile stability means the basin of attraction</w:t>
      </w:r>
      <w:r w:rsidR="00DA0664">
        <w:t xml:space="preserve"> is small</w:t>
      </w:r>
      <w:r>
        <w:t>.</w:t>
      </w:r>
      <w:r w:rsidR="00192012">
        <w:t xml:space="preserve"> To generate adaptive walking gait</w:t>
      </w:r>
      <w:r>
        <w:t>, we plan to boost the stability of the passive walking machine by neural oscillation entrainment.</w:t>
      </w:r>
    </w:p>
    <w:p w:rsidR="00B1727C" w:rsidRPr="00B1727C" w:rsidRDefault="000C5ABA" w:rsidP="008A5E86">
      <w:pPr>
        <w:pStyle w:val="SecondOrderHeadings"/>
      </w:pPr>
      <w:r>
        <w:t>4.1 2D</w:t>
      </w:r>
      <w:r w:rsidR="00B26B68">
        <w:t xml:space="preserve"> Passive Walking Model</w:t>
      </w:r>
    </w:p>
    <w:p w:rsidR="004670C1" w:rsidRDefault="00B26B68" w:rsidP="004670C1">
      <w:pPr>
        <w:pStyle w:val="MainText"/>
        <w:ind w:firstLine="0"/>
      </w:pPr>
      <w:r>
        <w:t xml:space="preserve">The mechanical model we adopted is illustrated in </w:t>
      </w:r>
      <w:r w:rsidR="004D6B9F">
        <w:t>Figure</w:t>
      </w:r>
      <w:r>
        <w:t> </w:t>
      </w:r>
      <w:r w:rsidR="00C50943">
        <w:t>2</w:t>
      </w:r>
      <w:r>
        <w:t xml:space="preserve">. </w:t>
      </w:r>
      <w:r w:rsidR="004670C1" w:rsidRPr="008359AE">
        <w:t xml:space="preserve">Passive walking is </w:t>
      </w:r>
      <w:r w:rsidR="00014834">
        <w:t xml:space="preserve">a hybrid </w:t>
      </w:r>
      <w:r w:rsidR="004670C1" w:rsidRPr="008359AE">
        <w:t>dynamic system. We separate the motion into two</w:t>
      </w:r>
      <w:r w:rsidR="004670C1">
        <w:t xml:space="preserve"> phases </w:t>
      </w:r>
      <w:r w:rsidR="00D0026C">
        <w:t>described by Equation (3</w:t>
      </w:r>
      <w:r w:rsidR="005C33F9">
        <w:t>, 4</w:t>
      </w:r>
      <w:r w:rsidR="00D0026C">
        <w:t>)</w:t>
      </w:r>
      <w:r w:rsidR="004670C1">
        <w:t>.</w:t>
      </w:r>
    </w:p>
    <w:p w:rsidR="004670C1" w:rsidRDefault="004670C1" w:rsidP="00592170">
      <w:pPr>
        <w:pStyle w:val="MainText"/>
        <w:ind w:firstLine="0"/>
      </w:pPr>
      <w:r w:rsidRPr="000C5ABA">
        <w:rPr>
          <w:b/>
        </w:rPr>
        <w:t>Leg Swing Phase</w:t>
      </w:r>
      <w:r w:rsidRPr="008359AE">
        <w:t xml:space="preserve"> During the swing phases, we suppose that one leg is fixed on the</w:t>
      </w:r>
      <w:r>
        <w:t xml:space="preserve"> ground, the arc foot makes the passive dynamic walker rolling without sliding (Wisse and Schwab, 2005</w:t>
      </w:r>
      <w:r w:rsidR="00544EC8">
        <w:t>).</w:t>
      </w:r>
    </w:p>
    <w:p w:rsidR="00CB3C2C" w:rsidRDefault="00CB3C2C" w:rsidP="00592170">
      <w:pPr>
        <w:pStyle w:val="MainText"/>
        <w:ind w:firstLine="0"/>
      </w:pPr>
    </w:p>
    <w:p w:rsidR="003305FF" w:rsidRDefault="003305FF" w:rsidP="00331EA6">
      <w:pPr>
        <w:pStyle w:val="MainText"/>
        <w:jc w:val="right"/>
      </w:pPr>
      <w:r w:rsidRPr="003305FF">
        <w:rPr>
          <w:noProof/>
          <w:position w:val="-18"/>
          <w:lang w:val="en-GB" w:eastAsia="en-GB"/>
        </w:rPr>
        <w:drawing>
          <wp:inline distT="0" distB="0" distL="0" distR="0">
            <wp:extent cx="1595631" cy="312421"/>
            <wp:effectExtent l="19050" t="0" r="4569" b="0"/>
            <wp:docPr id="49" name="Picture 49" descr="\[&#10;\left[&#10;\begin{array}{cc}&#10;\bar{M} &amp;D^{T}\\&#10;D&amp; 0 &#10;\end{array}&#10;\right]&#10;\left[&#10;\begin{array}{c}&#10;\ddot{q} \\&#10;F_{c}&#10;\end{array}&#10;\right]&#10;=&#10;\left[&#10;\begin{array}{c}&#10;\bar{F}\\&#10;\ddot{D}\\&#10;\end{array}&#10;\right]&#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95631" cy="312421"/>
                    </a:xfrm>
                    <a:prstGeom prst="rect">
                      <a:avLst/>
                    </a:prstGeom>
                  </pic:spPr>
                </pic:pic>
              </a:graphicData>
            </a:graphic>
          </wp:inline>
        </w:drawing>
      </w:r>
      <w:r w:rsidR="00331EA6">
        <w:t xml:space="preserve">                                                          (3)</w:t>
      </w:r>
    </w:p>
    <w:p w:rsidR="00CB3C2C" w:rsidRPr="003305FF" w:rsidRDefault="00CB3C2C" w:rsidP="00331EA6">
      <w:pPr>
        <w:pStyle w:val="MainText"/>
        <w:jc w:val="right"/>
      </w:pPr>
    </w:p>
    <w:p w:rsidR="004670C1" w:rsidRDefault="004670C1" w:rsidP="00592170">
      <w:pPr>
        <w:pStyle w:val="MainText"/>
        <w:ind w:firstLine="0"/>
      </w:pPr>
      <w:r w:rsidRPr="000C5ABA">
        <w:rPr>
          <w:b/>
        </w:rPr>
        <w:t>Heel Strike Phase</w:t>
      </w:r>
      <w:r>
        <w:t xml:space="preserve"> We suppose the heel strike the ground in a short time, the angular momentum is </w:t>
      </w:r>
      <w:r w:rsidR="005C33F9">
        <w:t>preserved, as</w:t>
      </w:r>
      <w:r w:rsidR="00301C7E">
        <w:t xml:space="preserve"> described by </w:t>
      </w:r>
      <w:r>
        <w:t xml:space="preserve"> Equation</w:t>
      </w:r>
      <w:r w:rsidR="00301C7E">
        <w:t>(4)</w:t>
      </w:r>
      <w:r>
        <w:t xml:space="preserve"> (Wisse and Schwab, 2005) </w:t>
      </w:r>
    </w:p>
    <w:p w:rsidR="00B82F55" w:rsidRDefault="00B82F55" w:rsidP="00592170">
      <w:pPr>
        <w:pStyle w:val="MainText"/>
        <w:ind w:firstLine="0"/>
      </w:pPr>
    </w:p>
    <w:p w:rsidR="00544EC8" w:rsidRDefault="006F5E97" w:rsidP="00331EA6">
      <w:pPr>
        <w:pStyle w:val="MainText"/>
        <w:jc w:val="right"/>
      </w:pPr>
      <w:r w:rsidRPr="006F5E97">
        <w:rPr>
          <w:noProof/>
          <w:position w:val="-18"/>
          <w:lang w:val="en-GB" w:eastAsia="en-GB"/>
        </w:rPr>
        <w:drawing>
          <wp:inline distT="0" distB="0" distL="0" distR="0">
            <wp:extent cx="1784608" cy="310897"/>
            <wp:effectExtent l="19050" t="0" r="6092" b="0"/>
            <wp:docPr id="36" name="Picture 36" descr="\[&#10;\left[&#10;\begin{array}{cc}&#10;\bar {M}&amp; D^{T}\\&#10;D &amp; 0&#10;\end{array}&#10;\right]&#10;\left[&#10;\begin{array}{c}&#10;\dot{q}^{+}\\&#10;f_{c} &#10;\end{array}&#10;\right]&#10;=&#10;\left[&#10;\begin{array}{c}&#10;\bar{M}\dot{q}^{-}\\&#10;0&#10;\end{array}&#10;\right]&#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784608" cy="310897"/>
                    </a:xfrm>
                    <a:prstGeom prst="rect">
                      <a:avLst/>
                    </a:prstGeom>
                  </pic:spPr>
                </pic:pic>
              </a:graphicData>
            </a:graphic>
          </wp:inline>
        </w:drawing>
      </w:r>
      <w:r w:rsidR="00331EA6">
        <w:t xml:space="preserve">                                                    (4)</w:t>
      </w:r>
    </w:p>
    <w:p w:rsidR="00B82F55" w:rsidRPr="006F5E97" w:rsidRDefault="00B82F55" w:rsidP="00331EA6">
      <w:pPr>
        <w:pStyle w:val="MainText"/>
        <w:jc w:val="right"/>
      </w:pPr>
    </w:p>
    <w:p w:rsidR="004670C1" w:rsidRDefault="004670C1" w:rsidP="00592170">
      <w:pPr>
        <w:pStyle w:val="MainText"/>
        <w:ind w:firstLine="0"/>
      </w:pPr>
      <w:r>
        <w:t xml:space="preserve">where </w:t>
      </w:r>
      <w:r w:rsidR="00B1727C" w:rsidRPr="00B1727C">
        <w:rPr>
          <w:noProof/>
          <w:position w:val="-4"/>
          <w:lang w:val="en-GB" w:eastAsia="en-GB"/>
        </w:rPr>
        <w:drawing>
          <wp:inline distT="0" distB="0" distL="0" distR="0">
            <wp:extent cx="121920" cy="118872"/>
            <wp:effectExtent l="19050" t="0" r="0" b="0"/>
            <wp:docPr id="37" name="Picture 37" descr="$\dot{q}_{+}$"/>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21920" cy="118872"/>
                    </a:xfrm>
                    <a:prstGeom prst="rect">
                      <a:avLst/>
                    </a:prstGeom>
                  </pic:spPr>
                </pic:pic>
              </a:graphicData>
            </a:graphic>
          </wp:inline>
        </w:drawing>
      </w:r>
      <w:r w:rsidR="0044312C">
        <w:rPr>
          <w:lang w:val="en-GB"/>
        </w:rPr>
        <w:t xml:space="preserve"> </w:t>
      </w:r>
      <w:r w:rsidR="0044312C">
        <w:t>i</w:t>
      </w:r>
      <w:r>
        <w:t xml:space="preserve">s the state variable after the collision, </w:t>
      </w:r>
      <w:r w:rsidR="00B1727C" w:rsidRPr="00B1727C">
        <w:rPr>
          <w:noProof/>
          <w:position w:val="-4"/>
          <w:lang w:val="en-GB" w:eastAsia="en-GB"/>
        </w:rPr>
        <w:drawing>
          <wp:inline distT="0" distB="0" distL="0" distR="0">
            <wp:extent cx="120396" cy="118872"/>
            <wp:effectExtent l="19050" t="0" r="0" b="0"/>
            <wp:docPr id="39" name="Picture 39" descr="$\dot{q}_{-}$"/>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20396" cy="118872"/>
                    </a:xfrm>
                    <a:prstGeom prst="rect">
                      <a:avLst/>
                    </a:prstGeom>
                  </pic:spPr>
                </pic:pic>
              </a:graphicData>
            </a:graphic>
          </wp:inline>
        </w:drawing>
      </w:r>
      <w:r w:rsidR="00B1727C">
        <w:rPr>
          <w:lang w:val="en-GB"/>
        </w:rPr>
        <w:t xml:space="preserve"> </w:t>
      </w:r>
      <w:r w:rsidR="0044312C">
        <w:rPr>
          <w:lang w:val="en-GB"/>
        </w:rPr>
        <w:t xml:space="preserve"> </w:t>
      </w:r>
      <w:r>
        <w:t>is the state variable before the collision.</w:t>
      </w:r>
    </w:p>
    <w:p w:rsidR="00935229" w:rsidRPr="00392FE1" w:rsidRDefault="0005213B" w:rsidP="00E452DF">
      <w:pPr>
        <w:pStyle w:val="MainText"/>
        <w:jc w:val="left"/>
      </w:pPr>
      <w:r>
        <w:t>In the E</w:t>
      </w:r>
      <w:r w:rsidR="004670C1">
        <w:t xml:space="preserve">quations </w:t>
      </w:r>
      <w:r>
        <w:t>(3</w:t>
      </w:r>
      <w:r w:rsidR="005C33F9">
        <w:t>, 4</w:t>
      </w:r>
      <w:r w:rsidR="007D4610">
        <w:t>),</w:t>
      </w:r>
      <w:r w:rsidR="00883DFD">
        <w:t xml:space="preserve"> </w:t>
      </w:r>
      <w:r w:rsidR="00F24349" w:rsidRPr="00F24349">
        <w:rPr>
          <w:noProof/>
          <w:position w:val="-2"/>
          <w:lang w:val="en-GB" w:eastAsia="en-GB"/>
        </w:rPr>
        <w:drawing>
          <wp:inline distT="0" distB="0" distL="0" distR="0">
            <wp:extent cx="123444" cy="124968"/>
            <wp:effectExtent l="19050" t="0" r="0" b="0"/>
            <wp:docPr id="33" name="Picture 33" descr="$\bar{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23444" cy="124968"/>
                    </a:xfrm>
                    <a:prstGeom prst="rect">
                      <a:avLst/>
                    </a:prstGeom>
                  </pic:spPr>
                </pic:pic>
              </a:graphicData>
            </a:graphic>
          </wp:inline>
        </w:drawing>
      </w:r>
      <w:r w:rsidR="00F24349">
        <w:t xml:space="preserve"> is the inertia matrix</w:t>
      </w:r>
      <w:r w:rsidR="00A63B7C">
        <w:t xml:space="preserve">, </w:t>
      </w:r>
      <w:r w:rsidR="00CB3C2C" w:rsidRPr="00CB3C2C">
        <w:rPr>
          <w:noProof/>
          <w:position w:val="-4"/>
          <w:lang w:val="en-GB" w:eastAsia="en-GB"/>
        </w:rPr>
        <w:drawing>
          <wp:inline distT="0" distB="0" distL="0" distR="0">
            <wp:extent cx="993650" cy="128016"/>
            <wp:effectExtent l="19050" t="0" r="0" b="0"/>
            <wp:docPr id="41" name="Picture 41" descr="$q=[x_{h},y_{h},\phi{1},\phi{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993650" cy="128016"/>
                    </a:xfrm>
                    <a:prstGeom prst="rect">
                      <a:avLst/>
                    </a:prstGeom>
                  </pic:spPr>
                </pic:pic>
              </a:graphicData>
            </a:graphic>
          </wp:inline>
        </w:drawing>
      </w:r>
      <w:r w:rsidR="00CB3C2C">
        <w:t xml:space="preserve"> ,</w:t>
      </w:r>
      <w:r w:rsidR="006658C9" w:rsidRPr="006658C9">
        <w:rPr>
          <w:noProof/>
          <w:position w:val="-2"/>
          <w:lang w:val="en-GB" w:eastAsia="en-GB"/>
        </w:rPr>
        <w:drawing>
          <wp:inline distT="0" distB="0" distL="0" distR="0">
            <wp:extent cx="94488" cy="106680"/>
            <wp:effectExtent l="19050" t="0" r="762" b="0"/>
            <wp:docPr id="44" name="Picture 44" descr="$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94488" cy="106680"/>
                    </a:xfrm>
                    <a:prstGeom prst="rect">
                      <a:avLst/>
                    </a:prstGeom>
                  </pic:spPr>
                </pic:pic>
              </a:graphicData>
            </a:graphic>
          </wp:inline>
        </w:drawing>
      </w:r>
      <w:r w:rsidR="006658C9">
        <w:t xml:space="preserve"> is the constraint equation.</w:t>
      </w:r>
      <w:r w:rsidR="00392FE1">
        <w:t xml:space="preserve"> </w:t>
      </w:r>
      <w:r w:rsidR="00392FE1" w:rsidRPr="00392FE1">
        <w:rPr>
          <w:noProof/>
          <w:position w:val="-2"/>
          <w:lang w:val="en-GB" w:eastAsia="en-GB"/>
        </w:rPr>
        <w:drawing>
          <wp:inline distT="0" distB="0" distL="0" distR="0">
            <wp:extent cx="117348" cy="106680"/>
            <wp:effectExtent l="19050" t="0" r="0" b="0"/>
            <wp:docPr id="46" name="Picture 46" descr="$F_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17348" cy="106680"/>
                    </a:xfrm>
                    <a:prstGeom prst="rect">
                      <a:avLst/>
                    </a:prstGeom>
                  </pic:spPr>
                </pic:pic>
              </a:graphicData>
            </a:graphic>
          </wp:inline>
        </w:drawing>
      </w:r>
      <w:r w:rsidR="00392FE1">
        <w:t xml:space="preserve"> is the constrained force, and </w:t>
      </w:r>
      <w:r w:rsidR="00392FE1" w:rsidRPr="00392FE1">
        <w:rPr>
          <w:noProof/>
          <w:position w:val="-4"/>
          <w:lang w:val="en-GB" w:eastAsia="en-GB"/>
        </w:rPr>
        <w:drawing>
          <wp:inline distT="0" distB="0" distL="0" distR="0">
            <wp:extent cx="97536" cy="123444"/>
            <wp:effectExtent l="19050" t="0" r="0" b="0"/>
            <wp:docPr id="51" name="Picture 51" descr="$f_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97536" cy="123444"/>
                    </a:xfrm>
                    <a:prstGeom prst="rect">
                      <a:avLst/>
                    </a:prstGeom>
                  </pic:spPr>
                </pic:pic>
              </a:graphicData>
            </a:graphic>
          </wp:inline>
        </w:drawing>
      </w:r>
      <w:r w:rsidR="00392FE1">
        <w:t xml:space="preserve"> is the constrained impulse.</w:t>
      </w:r>
    </w:p>
    <w:p w:rsidR="00B26B68" w:rsidRDefault="000C5ABA" w:rsidP="00F301A5">
      <w:pPr>
        <w:pStyle w:val="SecondOrderHeadings"/>
      </w:pPr>
      <w:r>
        <w:t>4.2 Adaptive</w:t>
      </w:r>
      <w:r w:rsidR="00B26B68">
        <w:t xml:space="preserve"> Walking Motion</w:t>
      </w:r>
    </w:p>
    <w:p w:rsidR="0044312C" w:rsidRDefault="00B26B68" w:rsidP="0044312C">
      <w:pPr>
        <w:pStyle w:val="MainText"/>
        <w:ind w:firstLine="0"/>
      </w:pPr>
      <w:r>
        <w:t>The input of neural oscillator is defined by the difference angle between the two legs. Neural out</w:t>
      </w:r>
      <w:r w:rsidR="00AC2456">
        <w:t xml:space="preserve">put will drive the biped </w:t>
      </w:r>
      <w:r w:rsidR="009E4135">
        <w:t>walker;</w:t>
      </w:r>
      <w:r w:rsidR="00AC2456">
        <w:t xml:space="preserve"> torque is applied at the hip joint.</w:t>
      </w:r>
      <w:r>
        <w:t xml:space="preserve"> After adding the neural control, the equation of the dynamic system is </w:t>
      </w:r>
      <w:r w:rsidR="004207CA">
        <w:t>as below.</w:t>
      </w:r>
    </w:p>
    <w:p w:rsidR="00B26B68" w:rsidRDefault="00B26B68" w:rsidP="00F91C9C">
      <w:pPr>
        <w:pStyle w:val="MainText"/>
        <w:ind w:firstLine="0"/>
      </w:pPr>
    </w:p>
    <w:p w:rsidR="00643654" w:rsidRDefault="00643654" w:rsidP="00643654">
      <w:pPr>
        <w:pStyle w:val="MainText"/>
        <w:ind w:firstLine="0"/>
        <w:jc w:val="center"/>
      </w:pPr>
      <w:r w:rsidRPr="00643654">
        <w:rPr>
          <w:noProof/>
          <w:position w:val="-18"/>
          <w:lang w:val="en-GB" w:eastAsia="en-GB"/>
        </w:rPr>
        <w:drawing>
          <wp:inline distT="0" distB="0" distL="0" distR="0">
            <wp:extent cx="2110744" cy="312421"/>
            <wp:effectExtent l="19050" t="0" r="3806" b="0"/>
            <wp:docPr id="21" name="Picture 21" descr="\[&#10;\left[&#10;\begin{array}{cc}&#10;\bar{M} &amp;D^{T}\\&#10;D&amp; 0 &#10;\end{array}&#10;\right]&#10;\left[&#10;\begin{array}{c}&#10;\ddot{q} \\&#10;F_{c}&#10;\end{array}&#10;\right]&#10;=&#10;\left[&#10;\begin{array}{c}&#10;\bar{F}\\&#10;\ddot{D}&#10;\end{array}&#10;\right]&#10;+&#10;\left[&#10;\begin{array}{c}&#10;\bar{U}\\&#10;0 &#10;\end{array}&#10;\right]&#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110744" cy="312421"/>
                    </a:xfrm>
                    <a:prstGeom prst="rect">
                      <a:avLst/>
                    </a:prstGeom>
                  </pic:spPr>
                </pic:pic>
              </a:graphicData>
            </a:graphic>
          </wp:inline>
        </w:drawing>
      </w:r>
    </w:p>
    <w:p w:rsidR="0044312C" w:rsidRPr="00643654" w:rsidRDefault="0044312C" w:rsidP="00643654">
      <w:pPr>
        <w:pStyle w:val="MainText"/>
        <w:ind w:firstLine="0"/>
        <w:jc w:val="center"/>
      </w:pPr>
    </w:p>
    <w:p w:rsidR="00643654" w:rsidRDefault="00643654" w:rsidP="00643654">
      <w:pPr>
        <w:pStyle w:val="MainText"/>
        <w:ind w:firstLine="0"/>
        <w:jc w:val="center"/>
      </w:pPr>
      <w:r w:rsidRPr="00643654">
        <w:rPr>
          <w:noProof/>
          <w:position w:val="-4"/>
          <w:lang w:val="en-GB" w:eastAsia="en-GB"/>
        </w:rPr>
        <w:drawing>
          <wp:inline distT="0" distB="0" distL="0" distR="0">
            <wp:extent cx="1211582" cy="134112"/>
            <wp:effectExtent l="19050" t="0" r="7618" b="0"/>
            <wp:docPr id="31" name="Picture 31" descr="\[&#10;U=[0,0,1,-1]*G_{out}&#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211582" cy="134112"/>
                    </a:xfrm>
                    <a:prstGeom prst="rect">
                      <a:avLst/>
                    </a:prstGeom>
                  </pic:spPr>
                </pic:pic>
              </a:graphicData>
            </a:graphic>
          </wp:inline>
        </w:drawing>
      </w:r>
    </w:p>
    <w:p w:rsidR="0044312C" w:rsidRPr="00643654" w:rsidRDefault="0044312C" w:rsidP="00643654">
      <w:pPr>
        <w:pStyle w:val="MainText"/>
        <w:ind w:firstLine="0"/>
        <w:jc w:val="center"/>
      </w:pPr>
    </w:p>
    <w:p w:rsidR="00B26B68" w:rsidRDefault="00B26B68" w:rsidP="00F91C9C">
      <w:pPr>
        <w:pStyle w:val="MainText"/>
        <w:ind w:firstLine="0"/>
      </w:pPr>
      <w:r w:rsidRPr="00643654">
        <w:rPr>
          <w:b/>
        </w:rPr>
        <w:t>Passive Walking</w:t>
      </w:r>
      <w:r>
        <w:t xml:space="preserve"> When the passive walker walks down a slope, </w:t>
      </w:r>
      <w:r w:rsidR="005C5F35">
        <w:t>t</w:t>
      </w:r>
      <w:r>
        <w:t xml:space="preserve">here </w:t>
      </w:r>
      <w:r w:rsidR="00E84BD9">
        <w:t xml:space="preserve">is </w:t>
      </w:r>
      <w:r>
        <w:t xml:space="preserve">an equilibrium condition when the </w:t>
      </w:r>
      <w:r w:rsidR="00B74840">
        <w:t xml:space="preserve">heel strike </w:t>
      </w:r>
      <w:r>
        <w:t xml:space="preserve">energy lost is equal to the </w:t>
      </w:r>
      <w:r w:rsidR="00B74840">
        <w:t xml:space="preserve">potential </w:t>
      </w:r>
      <w:r>
        <w:t>energy input. Because there is no extra control energy input, such motion is the most energy efficient.</w:t>
      </w:r>
      <w:r w:rsidR="00FE2074" w:rsidRPr="00FE2074">
        <w:t xml:space="preserve"> </w:t>
      </w:r>
      <w:r w:rsidR="00FE2074">
        <w:t xml:space="preserve">Figure </w:t>
      </w:r>
      <w:r w:rsidR="00024D12">
        <w:t xml:space="preserve">3 </w:t>
      </w:r>
      <w:r w:rsidR="00FE2074">
        <w:t>shows the gait of the passive walker. After coupling the neural oscillator, the basic pattern is not changed as shown in Figure </w:t>
      </w:r>
      <w:r w:rsidR="006C4EE7">
        <w:t>4</w:t>
      </w:r>
      <w:r w:rsidR="00FE2074">
        <w:t>.</w:t>
      </w:r>
    </w:p>
    <w:p w:rsidR="00FF1BB6" w:rsidRDefault="00FF1BB6" w:rsidP="00DC0E09">
      <w:pPr>
        <w:pStyle w:val="Figure"/>
        <w:spacing w:before="240"/>
        <w:ind w:firstLine="300"/>
        <w:jc w:val="left"/>
        <w:sectPr w:rsidR="00FF1BB6" w:rsidSect="00E452DF">
          <w:type w:val="continuous"/>
          <w:pgSz w:w="11907" w:h="16840" w:code="9"/>
          <w:pgMar w:top="1871" w:right="1418" w:bottom="2268" w:left="1701" w:header="851" w:footer="1418" w:gutter="0"/>
          <w:cols w:space="708"/>
          <w:docGrid w:linePitch="360"/>
        </w:sectPr>
      </w:pPr>
    </w:p>
    <w:p w:rsidR="00B26B68" w:rsidRDefault="00643654" w:rsidP="00DC0E09">
      <w:pPr>
        <w:pStyle w:val="Figure"/>
        <w:spacing w:before="0"/>
        <w:jc w:val="left"/>
      </w:pPr>
      <w:r>
        <w:rPr>
          <w:lang w:eastAsia="en-GB"/>
        </w:rPr>
        <w:lastRenderedPageBreak/>
        <w:drawing>
          <wp:inline distT="0" distB="0" distL="0" distR="0">
            <wp:extent cx="2703979" cy="1008529"/>
            <wp:effectExtent l="19050" t="0" r="1121"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2708320" cy="1010148"/>
                    </a:xfrm>
                    <a:prstGeom prst="rect">
                      <a:avLst/>
                    </a:prstGeom>
                    <a:noFill/>
                    <a:ln w="9525">
                      <a:noFill/>
                      <a:miter lim="800000"/>
                      <a:headEnd/>
                      <a:tailEnd/>
                    </a:ln>
                  </pic:spPr>
                </pic:pic>
              </a:graphicData>
            </a:graphic>
          </wp:inline>
        </w:drawing>
      </w:r>
    </w:p>
    <w:p w:rsidR="00DC0E09" w:rsidRDefault="00DF7597" w:rsidP="00DC0E09">
      <w:pPr>
        <w:pStyle w:val="CaptionFiguresTables"/>
      </w:pPr>
      <w:r>
        <w:t xml:space="preserve">Figure 3: </w:t>
      </w:r>
      <w:r w:rsidR="00643654">
        <w:t>Stable Passive Walking Gait</w:t>
      </w:r>
    </w:p>
    <w:p w:rsidR="009F3B21" w:rsidRDefault="009F3B21" w:rsidP="00DC0E09">
      <w:pPr>
        <w:pStyle w:val="CaptionFiguresTables"/>
      </w:pPr>
      <w:r>
        <w:rPr>
          <w:noProof/>
          <w:lang w:val="en-GB" w:eastAsia="en-GB"/>
        </w:rPr>
        <w:lastRenderedPageBreak/>
        <w:drawing>
          <wp:inline distT="0" distB="0" distL="0" distR="0">
            <wp:extent cx="2763371" cy="1008071"/>
            <wp:effectExtent l="1905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srcRect/>
                    <a:stretch>
                      <a:fillRect/>
                    </a:stretch>
                  </pic:blipFill>
                  <pic:spPr bwMode="auto">
                    <a:xfrm>
                      <a:off x="0" y="0"/>
                      <a:ext cx="2774971" cy="1012302"/>
                    </a:xfrm>
                    <a:prstGeom prst="rect">
                      <a:avLst/>
                    </a:prstGeom>
                    <a:noFill/>
                    <a:ln w="9525">
                      <a:noFill/>
                      <a:miter lim="800000"/>
                      <a:headEnd/>
                      <a:tailEnd/>
                    </a:ln>
                  </pic:spPr>
                </pic:pic>
              </a:graphicData>
            </a:graphic>
          </wp:inline>
        </w:drawing>
      </w:r>
    </w:p>
    <w:p w:rsidR="00FE2074" w:rsidRPr="00FE2074" w:rsidRDefault="00BE1CAB" w:rsidP="00FE2074">
      <w:pPr>
        <w:pStyle w:val="CaptionFiguresTables"/>
      </w:pPr>
      <w:r>
        <w:t>Figure 4:</w:t>
      </w:r>
      <w:r w:rsidR="009A5E13">
        <w:t xml:space="preserve"> </w:t>
      </w:r>
      <w:r w:rsidR="008C6610">
        <w:t xml:space="preserve">Walk </w:t>
      </w:r>
      <w:r w:rsidR="0013409E">
        <w:t>down</w:t>
      </w:r>
      <w:r w:rsidR="008C6610">
        <w:t xml:space="preserve"> Slope with Neural Control</w:t>
      </w:r>
    </w:p>
    <w:p w:rsidR="00FF1BB6" w:rsidRDefault="00FF1BB6" w:rsidP="00F91C9C">
      <w:pPr>
        <w:pStyle w:val="MainText"/>
        <w:ind w:firstLine="0"/>
        <w:rPr>
          <w:b/>
        </w:rPr>
        <w:sectPr w:rsidR="00FF1BB6" w:rsidSect="0005213B">
          <w:type w:val="continuous"/>
          <w:pgSz w:w="11907" w:h="16840" w:code="9"/>
          <w:pgMar w:top="1871" w:right="1418" w:bottom="2268" w:left="1701" w:header="851" w:footer="1418" w:gutter="0"/>
          <w:cols w:num="2" w:space="0"/>
          <w:docGrid w:linePitch="360"/>
        </w:sectPr>
      </w:pPr>
    </w:p>
    <w:p w:rsidR="00B26B68" w:rsidRDefault="0013409E" w:rsidP="00F91C9C">
      <w:pPr>
        <w:pStyle w:val="MainText"/>
        <w:ind w:firstLine="0"/>
      </w:pPr>
      <w:r>
        <w:rPr>
          <w:b/>
        </w:rPr>
        <w:lastRenderedPageBreak/>
        <w:t>Walking On Pla</w:t>
      </w:r>
      <w:r w:rsidR="00B26B68" w:rsidRPr="00821974">
        <w:rPr>
          <w:b/>
        </w:rPr>
        <w:t>n</w:t>
      </w:r>
      <w:r>
        <w:rPr>
          <w:b/>
        </w:rPr>
        <w:t>e</w:t>
      </w:r>
      <w:r w:rsidR="00B26B68">
        <w:t xml:space="preserve"> </w:t>
      </w:r>
      <w:r w:rsidR="00701B23">
        <w:t>However, the</w:t>
      </w:r>
      <w:r w:rsidR="002B66A1">
        <w:t xml:space="preserve"> </w:t>
      </w:r>
      <w:r w:rsidR="00B26B68">
        <w:t>passive walker can’t walk on plane. The step size wi</w:t>
      </w:r>
      <w:r w:rsidR="00D55912">
        <w:t>ll decrease after each step. F</w:t>
      </w:r>
      <w:r w:rsidR="00B26B68">
        <w:t xml:space="preserve">inally it will stop or fall over as illustrated in </w:t>
      </w:r>
      <w:r w:rsidR="009F3B21">
        <w:t>Figure</w:t>
      </w:r>
      <w:r w:rsidR="00676151">
        <w:t xml:space="preserve"> 5</w:t>
      </w:r>
      <w:r w:rsidR="00B26B68">
        <w:t xml:space="preserve">. </w:t>
      </w:r>
    </w:p>
    <w:p w:rsidR="005702DA" w:rsidRDefault="005702DA" w:rsidP="00F91C9C">
      <w:pPr>
        <w:pStyle w:val="MainText"/>
        <w:ind w:firstLine="0"/>
      </w:pPr>
      <w:r>
        <w:t>After coupled with the neural oscillator, this walking machine can walk on plane, and exhibits gait</w:t>
      </w:r>
      <w:r w:rsidR="00254497">
        <w:t xml:space="preserve"> similar to the passive </w:t>
      </w:r>
      <w:r>
        <w:t xml:space="preserve">walker.  Figure </w:t>
      </w:r>
      <w:r w:rsidR="00AE070B">
        <w:t xml:space="preserve">6 </w:t>
      </w:r>
      <w:r>
        <w:t xml:space="preserve">shows the gait. From </w:t>
      </w:r>
      <w:r w:rsidR="003014AE">
        <w:t>Figure</w:t>
      </w:r>
      <w:r>
        <w:t xml:space="preserve"> </w:t>
      </w:r>
      <w:r w:rsidR="00A22EF3">
        <w:t xml:space="preserve">7(a) </w:t>
      </w:r>
      <w:r>
        <w:t>and Figure </w:t>
      </w:r>
      <w:r w:rsidR="00A22EF3">
        <w:t>7(b)</w:t>
      </w:r>
      <w:r>
        <w:t>, we can see that the gait converged to a stable limit circle.</w:t>
      </w:r>
    </w:p>
    <w:p w:rsidR="00FF1BB6" w:rsidRDefault="00FF1BB6" w:rsidP="00DC0E09">
      <w:pPr>
        <w:pStyle w:val="Figure"/>
        <w:spacing w:before="240"/>
        <w:ind w:firstLine="300"/>
        <w:jc w:val="left"/>
        <w:sectPr w:rsidR="00FF1BB6" w:rsidSect="00E452DF">
          <w:type w:val="continuous"/>
          <w:pgSz w:w="11907" w:h="16840" w:code="9"/>
          <w:pgMar w:top="1871" w:right="1418" w:bottom="2268" w:left="1701" w:header="851" w:footer="1418" w:gutter="0"/>
          <w:cols w:space="708"/>
          <w:docGrid w:linePitch="360"/>
        </w:sectPr>
      </w:pPr>
    </w:p>
    <w:p w:rsidR="00B26B68" w:rsidRDefault="00F707EE" w:rsidP="00DC0E09">
      <w:pPr>
        <w:pStyle w:val="Figure"/>
        <w:spacing w:before="0"/>
        <w:jc w:val="left"/>
      </w:pPr>
      <w:r>
        <w:rPr>
          <w:lang w:eastAsia="en-GB"/>
        </w:rPr>
        <w:lastRenderedPageBreak/>
        <w:drawing>
          <wp:inline distT="0" distB="0" distL="0" distR="0">
            <wp:extent cx="3053603" cy="820270"/>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3069481" cy="824535"/>
                    </a:xfrm>
                    <a:prstGeom prst="rect">
                      <a:avLst/>
                    </a:prstGeom>
                    <a:noFill/>
                    <a:ln w="9525">
                      <a:noFill/>
                      <a:miter lim="800000"/>
                      <a:headEnd/>
                      <a:tailEnd/>
                    </a:ln>
                  </pic:spPr>
                </pic:pic>
              </a:graphicData>
            </a:graphic>
          </wp:inline>
        </w:drawing>
      </w:r>
    </w:p>
    <w:p w:rsidR="00DC0E09" w:rsidRDefault="00A261F5" w:rsidP="00DC0E09">
      <w:pPr>
        <w:pStyle w:val="CaptionFiguresTables"/>
      </w:pPr>
      <w:r>
        <w:t xml:space="preserve">Figure 5: </w:t>
      </w:r>
      <w:r w:rsidR="00F707EE">
        <w:t>Passive Gait Can’t be Maintained on Plane</w:t>
      </w:r>
      <w:r w:rsidR="00B26B68">
        <w:t xml:space="preserve"> </w:t>
      </w:r>
    </w:p>
    <w:p w:rsidR="00164B37" w:rsidRDefault="00164B37" w:rsidP="00DC0E09">
      <w:pPr>
        <w:pStyle w:val="CaptionFiguresTables"/>
      </w:pPr>
      <w:r>
        <w:rPr>
          <w:noProof/>
          <w:lang w:val="en-GB" w:eastAsia="en-GB"/>
        </w:rPr>
        <w:lastRenderedPageBreak/>
        <w:drawing>
          <wp:inline distT="0" distB="0" distL="0" distR="0">
            <wp:extent cx="2630021" cy="840441"/>
            <wp:effectExtent l="19050" t="0" r="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2635200" cy="842096"/>
                    </a:xfrm>
                    <a:prstGeom prst="rect">
                      <a:avLst/>
                    </a:prstGeom>
                    <a:noFill/>
                    <a:ln w="9525">
                      <a:noFill/>
                      <a:miter lim="800000"/>
                      <a:headEnd/>
                      <a:tailEnd/>
                    </a:ln>
                  </pic:spPr>
                </pic:pic>
              </a:graphicData>
            </a:graphic>
          </wp:inline>
        </w:drawing>
      </w:r>
    </w:p>
    <w:p w:rsidR="00B26B68" w:rsidRDefault="00B26B68" w:rsidP="00CE732E">
      <w:pPr>
        <w:pStyle w:val="CaptionFiguresTables"/>
      </w:pPr>
      <w:r>
        <w:t xml:space="preserve"> </w:t>
      </w:r>
      <w:r w:rsidR="00E0095B">
        <w:t xml:space="preserve">Figure 6: </w:t>
      </w:r>
      <w:r w:rsidR="00164B37">
        <w:t>Gait on Plane with Neural Control</w:t>
      </w:r>
    </w:p>
    <w:p w:rsidR="00FF1BB6" w:rsidRDefault="00FF1BB6" w:rsidP="00B26B68">
      <w:pPr>
        <w:pStyle w:val="centerpar"/>
        <w:sectPr w:rsidR="00FF1BB6" w:rsidSect="0005213B">
          <w:type w:val="continuous"/>
          <w:pgSz w:w="11907" w:h="16840" w:code="9"/>
          <w:pgMar w:top="1871" w:right="1418" w:bottom="2268" w:left="1701" w:header="851" w:footer="1418" w:gutter="0"/>
          <w:cols w:num="2" w:space="0"/>
          <w:docGrid w:linePitch="360"/>
        </w:sectPr>
      </w:pPr>
    </w:p>
    <w:p w:rsidR="00B26B68" w:rsidRDefault="005C70FD" w:rsidP="00B26B68">
      <w:pPr>
        <w:pStyle w:val="centerpar"/>
      </w:pPr>
      <w:r>
        <w:rPr>
          <w:lang w:eastAsia="en-GB"/>
        </w:rPr>
        <w:lastRenderedPageBreak/>
        <w:drawing>
          <wp:inline distT="0" distB="0" distL="0" distR="0">
            <wp:extent cx="2949159" cy="1282187"/>
            <wp:effectExtent l="19050" t="0" r="3591"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srcRect/>
                    <a:stretch>
                      <a:fillRect/>
                    </a:stretch>
                  </pic:blipFill>
                  <pic:spPr bwMode="auto">
                    <a:xfrm>
                      <a:off x="0" y="0"/>
                      <a:ext cx="2959654" cy="1286750"/>
                    </a:xfrm>
                    <a:prstGeom prst="rect">
                      <a:avLst/>
                    </a:prstGeom>
                    <a:noFill/>
                    <a:ln w="9525">
                      <a:noFill/>
                      <a:miter lim="800000"/>
                      <a:headEnd/>
                      <a:tailEnd/>
                    </a:ln>
                  </pic:spPr>
                </pic:pic>
              </a:graphicData>
            </a:graphic>
          </wp:inline>
        </w:drawing>
      </w:r>
    </w:p>
    <w:p w:rsidR="005C70FD" w:rsidRDefault="007F5B44" w:rsidP="005C70FD">
      <w:pPr>
        <w:pStyle w:val="CaptionFiguresTables"/>
      </w:pPr>
      <w:r>
        <w:t xml:space="preserve">Figure 7: </w:t>
      </w:r>
      <w:r w:rsidR="005C70FD">
        <w:t>Gait on Plane with Neural Control</w:t>
      </w:r>
    </w:p>
    <w:p w:rsidR="00B26B68" w:rsidRDefault="00B26B68" w:rsidP="003557FF">
      <w:pPr>
        <w:pStyle w:val="MainText"/>
        <w:ind w:firstLine="0"/>
      </w:pPr>
      <w:r>
        <w:t xml:space="preserve">To verify the structural stability, we introduce a variety of perturbations to the passive walker. </w:t>
      </w:r>
    </w:p>
    <w:p w:rsidR="00B26B68" w:rsidRDefault="00B26B68" w:rsidP="00FF1BB6">
      <w:pPr>
        <w:pStyle w:val="MainText"/>
        <w:ind w:firstLine="0"/>
      </w:pPr>
      <w:r w:rsidRPr="005C70FD">
        <w:rPr>
          <w:b/>
        </w:rPr>
        <w:t>Different Initial Condition</w:t>
      </w:r>
      <w:r>
        <w:t xml:space="preserve"> The original passive walker is not very stable. A slight change in initial condition will result in walking failure. While after coupled with neural oscillator, </w:t>
      </w:r>
      <w:r w:rsidR="006C566B">
        <w:t>a</w:t>
      </w:r>
      <w:r>
        <w:t xml:space="preserve"> different initial condition can still lead to a stable gait, as show in Figure</w:t>
      </w:r>
      <w:r w:rsidR="00D7301F">
        <w:t xml:space="preserve"> 8</w:t>
      </w:r>
      <w:r w:rsidR="00643AD0">
        <w:t>.</w:t>
      </w:r>
      <w:r w:rsidR="00643AD0" w:rsidRPr="00643AD0">
        <w:t xml:space="preserve"> </w:t>
      </w:r>
      <w:r w:rsidR="00643AD0">
        <w:t xml:space="preserve">This means </w:t>
      </w:r>
      <w:r w:rsidR="00DE0391">
        <w:t xml:space="preserve">the </w:t>
      </w:r>
      <w:r w:rsidR="00643AD0">
        <w:t xml:space="preserve">basin of attraction has been </w:t>
      </w:r>
      <w:r w:rsidR="00D41289">
        <w:t>enlarged</w:t>
      </w:r>
      <w:r w:rsidR="00643AD0">
        <w:t>.</w:t>
      </w:r>
      <w:r>
        <w:t xml:space="preserve"> </w:t>
      </w:r>
    </w:p>
    <w:p w:rsidR="00FF1BB6" w:rsidRDefault="00B26B68" w:rsidP="003E4127">
      <w:pPr>
        <w:pStyle w:val="MainText"/>
        <w:ind w:firstLine="0"/>
      </w:pPr>
      <w:r w:rsidRPr="002335B9">
        <w:rPr>
          <w:b/>
        </w:rPr>
        <w:t xml:space="preserve">Walking On Different </w:t>
      </w:r>
      <w:r w:rsidR="00CC2DE0" w:rsidRPr="002335B9">
        <w:rPr>
          <w:b/>
        </w:rPr>
        <w:t>Slopes</w:t>
      </w:r>
      <w:r w:rsidR="00CC2DE0">
        <w:t xml:space="preserve"> Even</w:t>
      </w:r>
      <w:r w:rsidR="00D41289">
        <w:t xml:space="preserve"> </w:t>
      </w:r>
      <w:r w:rsidR="005819DF">
        <w:t xml:space="preserve">walking down a steeper slope, </w:t>
      </w:r>
      <w:r>
        <w:t xml:space="preserve">stable </w:t>
      </w:r>
      <w:r w:rsidR="00073D71">
        <w:t xml:space="preserve">gaits </w:t>
      </w:r>
      <w:r>
        <w:t>can still be mainta</w:t>
      </w:r>
      <w:r w:rsidR="003E4127">
        <w:t>ined, as shown in F</w:t>
      </w:r>
      <w:r>
        <w:t>igure</w:t>
      </w:r>
      <w:r w:rsidR="001D2979">
        <w:t xml:space="preserve"> 9</w:t>
      </w:r>
      <w:r>
        <w:t>. An important discovery is that although the walkers can walk down</w:t>
      </w:r>
      <w:r w:rsidR="00825AFB">
        <w:t xml:space="preserve"> steeper</w:t>
      </w:r>
      <w:r>
        <w:t xml:space="preserve"> slopes, it </w:t>
      </w:r>
      <w:r w:rsidR="003E4127">
        <w:t>cannot</w:t>
      </w:r>
      <w:r>
        <w:t xml:space="preserve"> walk up slope, no matter how control parameters are</w:t>
      </w:r>
      <w:r w:rsidR="003B6825">
        <w:t xml:space="preserve"> tweaked</w:t>
      </w:r>
      <w:r>
        <w:t xml:space="preserve">. We think that this is mainly because the proper limit circle does not exist </w:t>
      </w:r>
      <w:r w:rsidR="004D1844">
        <w:t>any</w:t>
      </w:r>
      <w:r w:rsidR="009E6412">
        <w:t xml:space="preserve">more </w:t>
      </w:r>
      <w:r>
        <w:t>when walking up slope. Involving the upper body into this structure may help to solve this problem.</w:t>
      </w:r>
    </w:p>
    <w:p w:rsidR="00DC0E09" w:rsidRDefault="00DC0E09" w:rsidP="003E4127">
      <w:pPr>
        <w:pStyle w:val="MainText"/>
        <w:ind w:firstLine="0"/>
        <w:sectPr w:rsidR="00DC0E09" w:rsidSect="00E452DF">
          <w:type w:val="continuous"/>
          <w:pgSz w:w="11907" w:h="16840" w:code="9"/>
          <w:pgMar w:top="1871" w:right="1418" w:bottom="2268" w:left="1701" w:header="851" w:footer="1418" w:gutter="0"/>
          <w:cols w:space="708"/>
          <w:docGrid w:linePitch="360"/>
        </w:sectPr>
      </w:pPr>
    </w:p>
    <w:p w:rsidR="00DC0E09" w:rsidRDefault="00FF1BB6" w:rsidP="00FF1BB6">
      <w:pPr>
        <w:pStyle w:val="MainText"/>
        <w:ind w:firstLine="0"/>
        <w:rPr>
          <w:sz w:val="18"/>
        </w:rPr>
      </w:pPr>
      <w:r w:rsidRPr="00FF1BB6">
        <w:rPr>
          <w:noProof/>
          <w:lang w:val="en-GB" w:eastAsia="en-GB"/>
        </w:rPr>
        <w:lastRenderedPageBreak/>
        <w:drawing>
          <wp:inline distT="0" distB="0" distL="0" distR="0">
            <wp:extent cx="2662633" cy="847219"/>
            <wp:effectExtent l="19050" t="0" r="4367"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srcRect/>
                    <a:stretch>
                      <a:fillRect/>
                    </a:stretch>
                  </pic:blipFill>
                  <pic:spPr bwMode="auto">
                    <a:xfrm>
                      <a:off x="0" y="0"/>
                      <a:ext cx="2662557" cy="847195"/>
                    </a:xfrm>
                    <a:prstGeom prst="rect">
                      <a:avLst/>
                    </a:prstGeom>
                    <a:noFill/>
                    <a:ln w="9525">
                      <a:noFill/>
                      <a:miter lim="800000"/>
                      <a:headEnd/>
                      <a:tailEnd/>
                    </a:ln>
                  </pic:spPr>
                </pic:pic>
              </a:graphicData>
            </a:graphic>
          </wp:inline>
        </w:drawing>
      </w:r>
      <w:r w:rsidRPr="00FF1BB6">
        <w:rPr>
          <w:sz w:val="18"/>
        </w:rPr>
        <w:t>Figure 8: Gait of a Different Initial Condition</w:t>
      </w:r>
      <w:r w:rsidR="00B26B68" w:rsidRPr="00FF1BB6">
        <w:rPr>
          <w:sz w:val="18"/>
        </w:rPr>
        <w:t xml:space="preserve"> </w:t>
      </w:r>
    </w:p>
    <w:p w:rsidR="00B26B68" w:rsidRPr="00DC0E09" w:rsidRDefault="003E4127" w:rsidP="00FF1BB6">
      <w:pPr>
        <w:pStyle w:val="MainText"/>
        <w:ind w:firstLine="0"/>
        <w:rPr>
          <w:sz w:val="18"/>
        </w:rPr>
      </w:pPr>
      <w:r>
        <w:rPr>
          <w:noProof/>
          <w:lang w:val="en-GB" w:eastAsia="en-GB"/>
        </w:rPr>
        <w:lastRenderedPageBreak/>
        <w:drawing>
          <wp:inline distT="0" distB="0" distL="0" distR="0">
            <wp:extent cx="2359809" cy="732864"/>
            <wp:effectExtent l="19050" t="0" r="2391" b="0"/>
            <wp:docPr id="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srcRect/>
                    <a:stretch>
                      <a:fillRect/>
                    </a:stretch>
                  </pic:blipFill>
                  <pic:spPr bwMode="auto">
                    <a:xfrm>
                      <a:off x="0" y="0"/>
                      <a:ext cx="2373502" cy="737117"/>
                    </a:xfrm>
                    <a:prstGeom prst="rect">
                      <a:avLst/>
                    </a:prstGeom>
                    <a:noFill/>
                    <a:ln w="9525">
                      <a:noFill/>
                      <a:miter lim="800000"/>
                      <a:headEnd/>
                      <a:tailEnd/>
                    </a:ln>
                  </pic:spPr>
                </pic:pic>
              </a:graphicData>
            </a:graphic>
          </wp:inline>
        </w:drawing>
      </w:r>
    </w:p>
    <w:p w:rsidR="00FF1BB6" w:rsidRPr="00DC0E09" w:rsidRDefault="00B26B68" w:rsidP="00DC0E09">
      <w:pPr>
        <w:pStyle w:val="CaptionFiguresTables"/>
        <w:sectPr w:rsidR="00FF1BB6" w:rsidRPr="00DC0E09" w:rsidSect="0005213B">
          <w:type w:val="continuous"/>
          <w:pgSz w:w="11907" w:h="16840" w:code="9"/>
          <w:pgMar w:top="1871" w:right="1418" w:bottom="2268" w:left="1701" w:header="851" w:footer="1418" w:gutter="0"/>
          <w:cols w:num="2" w:space="0"/>
          <w:docGrid w:linePitch="360"/>
        </w:sectPr>
      </w:pPr>
      <w:r>
        <w:t xml:space="preserve"> </w:t>
      </w:r>
      <w:r w:rsidR="00926B88">
        <w:t xml:space="preserve">Figure 9: </w:t>
      </w:r>
      <w:r w:rsidR="003E4127">
        <w:t>Gait on a Different Slo</w:t>
      </w:r>
      <w:r w:rsidR="00DC0E09">
        <w:t>p</w:t>
      </w:r>
    </w:p>
    <w:p w:rsidR="00B26B68" w:rsidRDefault="00B26B68" w:rsidP="003557FF">
      <w:pPr>
        <w:pStyle w:val="MainText"/>
        <w:ind w:firstLine="0"/>
      </w:pPr>
      <w:r w:rsidRPr="00C74C06">
        <w:rPr>
          <w:b/>
        </w:rPr>
        <w:lastRenderedPageBreak/>
        <w:t>Leg Mass Variation</w:t>
      </w:r>
      <w:r>
        <w:t xml:space="preserve"> </w:t>
      </w:r>
      <w:r w:rsidR="001C6905">
        <w:t>M</w:t>
      </w:r>
      <w:r>
        <w:t xml:space="preserve">ass </w:t>
      </w:r>
      <w:r w:rsidR="001C6905">
        <w:t xml:space="preserve">of </w:t>
      </w:r>
      <w:r>
        <w:t xml:space="preserve">one </w:t>
      </w:r>
      <w:r w:rsidR="00795093">
        <w:t>leg is</w:t>
      </w:r>
      <w:r w:rsidR="005B1444">
        <w:t xml:space="preserve"> added up </w:t>
      </w:r>
      <w:r>
        <w:t>to 150% and the gait is still maintained. The step length and swing period of the two legs are different, this gait is similar to</w:t>
      </w:r>
      <w:r w:rsidR="003E4127">
        <w:t xml:space="preserve"> that with a crippled leg, see F</w:t>
      </w:r>
      <w:r>
        <w:t>igure</w:t>
      </w:r>
      <w:r w:rsidR="003A2307">
        <w:t xml:space="preserve"> 10</w:t>
      </w:r>
      <w:r w:rsidR="009B3B24">
        <w:t>.</w:t>
      </w:r>
    </w:p>
    <w:p w:rsidR="00B26B68" w:rsidRDefault="00B26B68" w:rsidP="005E360D">
      <w:pPr>
        <w:pStyle w:val="MainText"/>
        <w:ind w:firstLine="0"/>
      </w:pPr>
      <w:r w:rsidRPr="005E360D">
        <w:rPr>
          <w:b/>
        </w:rPr>
        <w:lastRenderedPageBreak/>
        <w:t>Leg Length Variation</w:t>
      </w:r>
      <w:r>
        <w:t xml:space="preserve"> </w:t>
      </w:r>
      <w:r w:rsidR="003C4EA2">
        <w:t>L</w:t>
      </w:r>
      <w:r>
        <w:t xml:space="preserve">eg </w:t>
      </w:r>
      <w:r w:rsidR="00795093">
        <w:t>length is</w:t>
      </w:r>
      <w:r w:rsidR="003C4EA2">
        <w:t xml:space="preserve"> set </w:t>
      </w:r>
      <w:r w:rsidR="00245BA0">
        <w:t xml:space="preserve">to 1/8 shorter and </w:t>
      </w:r>
      <w:r>
        <w:t xml:space="preserve">the gait is maintained, see </w:t>
      </w:r>
      <w:r w:rsidR="005E360D">
        <w:t>Figure</w:t>
      </w:r>
      <w:r>
        <w:t> </w:t>
      </w:r>
      <w:fldSimple w:instr="REF BMfig_walk_leg_changed \* MERGEFORMAT ">
        <w:r w:rsidR="00C507F5">
          <w:t>11</w:t>
        </w:r>
      </w:fldSimple>
      <w:r>
        <w:t xml:space="preserve"> </w:t>
      </w:r>
      <w:r w:rsidR="00343BAD">
        <w:t>.</w:t>
      </w:r>
    </w:p>
    <w:p w:rsidR="00F41E9A" w:rsidRDefault="00F41E9A" w:rsidP="00DC0E09">
      <w:pPr>
        <w:pStyle w:val="Figure"/>
        <w:spacing w:before="240"/>
        <w:ind w:firstLine="300"/>
        <w:jc w:val="left"/>
        <w:sectPr w:rsidR="00F41E9A" w:rsidSect="00E452DF">
          <w:type w:val="continuous"/>
          <w:pgSz w:w="11907" w:h="16840" w:code="9"/>
          <w:pgMar w:top="1871" w:right="1418" w:bottom="2268" w:left="1701" w:header="851" w:footer="1418" w:gutter="0"/>
          <w:cols w:space="708"/>
          <w:docGrid w:linePitch="360"/>
        </w:sectPr>
      </w:pPr>
    </w:p>
    <w:p w:rsidR="00F41E9A" w:rsidRDefault="00F41E9A" w:rsidP="00DC0E09">
      <w:pPr>
        <w:pStyle w:val="Figure"/>
        <w:spacing w:before="0"/>
        <w:jc w:val="left"/>
      </w:pPr>
      <w:r>
        <w:rPr>
          <w:lang w:eastAsia="en-GB"/>
        </w:rPr>
        <w:lastRenderedPageBreak/>
        <w:drawing>
          <wp:inline distT="0" distB="0" distL="0" distR="0">
            <wp:extent cx="2925856" cy="959948"/>
            <wp:effectExtent l="19050" t="0" r="7844"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srcRect/>
                    <a:stretch>
                      <a:fillRect/>
                    </a:stretch>
                  </pic:blipFill>
                  <pic:spPr bwMode="auto">
                    <a:xfrm>
                      <a:off x="0" y="0"/>
                      <a:ext cx="2929927" cy="961284"/>
                    </a:xfrm>
                    <a:prstGeom prst="rect">
                      <a:avLst/>
                    </a:prstGeom>
                    <a:noFill/>
                    <a:ln w="9525">
                      <a:noFill/>
                      <a:miter lim="800000"/>
                      <a:headEnd/>
                      <a:tailEnd/>
                    </a:ln>
                  </pic:spPr>
                </pic:pic>
              </a:graphicData>
            </a:graphic>
          </wp:inline>
        </w:drawing>
      </w:r>
    </w:p>
    <w:p w:rsidR="00DC0E09" w:rsidRDefault="00F41E9A" w:rsidP="00DC0E09">
      <w:pPr>
        <w:pStyle w:val="CaptionFiguresTables"/>
      </w:pPr>
      <w:r>
        <w:t xml:space="preserve">  Figure 10. Gait of Different Leg Mass</w:t>
      </w:r>
    </w:p>
    <w:p w:rsidR="00B26B68" w:rsidRDefault="005E360D" w:rsidP="00DC0E09">
      <w:pPr>
        <w:pStyle w:val="CaptionFiguresTables"/>
      </w:pPr>
      <w:r>
        <w:rPr>
          <w:noProof/>
          <w:lang w:val="en-GB" w:eastAsia="en-GB"/>
        </w:rPr>
        <w:lastRenderedPageBreak/>
        <w:drawing>
          <wp:inline distT="0" distB="0" distL="0" distR="0">
            <wp:extent cx="2495550" cy="961465"/>
            <wp:effectExtent l="19050" t="0" r="0" b="0"/>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srcRect/>
                    <a:stretch>
                      <a:fillRect/>
                    </a:stretch>
                  </pic:blipFill>
                  <pic:spPr bwMode="auto">
                    <a:xfrm>
                      <a:off x="0" y="0"/>
                      <a:ext cx="2495197" cy="961329"/>
                    </a:xfrm>
                    <a:prstGeom prst="rect">
                      <a:avLst/>
                    </a:prstGeom>
                    <a:noFill/>
                    <a:ln w="9525">
                      <a:noFill/>
                      <a:miter lim="800000"/>
                      <a:headEnd/>
                      <a:tailEnd/>
                    </a:ln>
                  </pic:spPr>
                </pic:pic>
              </a:graphicData>
            </a:graphic>
          </wp:inline>
        </w:drawing>
      </w:r>
    </w:p>
    <w:p w:rsidR="00F41E9A" w:rsidRDefault="00B26B68" w:rsidP="00DC0E09">
      <w:pPr>
        <w:pStyle w:val="CaptionFiguresTables"/>
        <w:sectPr w:rsidR="00F41E9A" w:rsidSect="005B331C">
          <w:type w:val="continuous"/>
          <w:pgSz w:w="11907" w:h="16840" w:code="9"/>
          <w:pgMar w:top="1871" w:right="1418" w:bottom="2268" w:left="1701" w:header="851" w:footer="1418" w:gutter="0"/>
          <w:cols w:num="2" w:space="0"/>
          <w:docGrid w:linePitch="360"/>
        </w:sectPr>
      </w:pPr>
      <w:r>
        <w:t xml:space="preserve">Figure </w:t>
      </w:r>
      <w:bookmarkStart w:id="1" w:name="BMfig_walk_leg_changed"/>
      <w:r>
        <w:t>11</w:t>
      </w:r>
      <w:bookmarkEnd w:id="1"/>
      <w:r>
        <w:t xml:space="preserve">:  Walking with shorter Legs </w:t>
      </w:r>
      <w:r w:rsidR="003B4F96">
        <w:fldChar w:fldCharType="begin"/>
      </w:r>
      <w:r>
        <w:instrText>TC "11  Walking with shorter Legs " \f f</w:instrText>
      </w:r>
      <w:r w:rsidR="003B4F96">
        <w:fldChar w:fldCharType="end"/>
      </w:r>
    </w:p>
    <w:p w:rsidR="00B26B68" w:rsidRDefault="000C5ABA" w:rsidP="00F301A5">
      <w:pPr>
        <w:pStyle w:val="FirstOrderHeadings"/>
        <w:numPr>
          <w:ilvl w:val="0"/>
          <w:numId w:val="0"/>
        </w:numPr>
      </w:pPr>
      <w:r>
        <w:lastRenderedPageBreak/>
        <w:t>5 DISCUSSIONS</w:t>
      </w:r>
      <w:r w:rsidR="00B26B68">
        <w:t xml:space="preserve"> </w:t>
      </w:r>
      <w:smartTag w:uri="urn:schemas-microsoft-com:office:smarttags" w:element="stockticker">
        <w:r w:rsidR="00B26B68">
          <w:t>and</w:t>
        </w:r>
      </w:smartTag>
      <w:r w:rsidR="00B26B68">
        <w:t xml:space="preserve"> Future </w:t>
      </w:r>
      <w:smartTag w:uri="urn:schemas-microsoft-com:office:smarttags" w:element="stockticker">
        <w:r w:rsidR="00B26B68">
          <w:t>Work</w:t>
        </w:r>
      </w:smartTag>
    </w:p>
    <w:p w:rsidR="00B26B68" w:rsidRPr="003557FF" w:rsidRDefault="00B26B68" w:rsidP="00B26B68">
      <w:pPr>
        <w:spacing w:before="60"/>
        <w:rPr>
          <w:sz w:val="20"/>
        </w:rPr>
      </w:pPr>
      <w:r w:rsidRPr="003557FF">
        <w:rPr>
          <w:sz w:val="20"/>
        </w:rPr>
        <w:t xml:space="preserve">Qualitative Control Theory can synthesize motion with adaptive </w:t>
      </w:r>
      <w:r w:rsidR="000C5ABA" w:rsidRPr="003557FF">
        <w:rPr>
          <w:sz w:val="20"/>
        </w:rPr>
        <w:t>behavior</w:t>
      </w:r>
      <w:r w:rsidRPr="003557FF">
        <w:rPr>
          <w:sz w:val="20"/>
        </w:rPr>
        <w:t xml:space="preserve"> while kee</w:t>
      </w:r>
      <w:r w:rsidR="00A71F70">
        <w:rPr>
          <w:sz w:val="20"/>
        </w:rPr>
        <w:t>ping the qualitative properties</w:t>
      </w:r>
      <w:r w:rsidR="00925215">
        <w:rPr>
          <w:sz w:val="20"/>
        </w:rPr>
        <w:t xml:space="preserve">. </w:t>
      </w:r>
      <w:r w:rsidRPr="003557FF">
        <w:rPr>
          <w:sz w:val="20"/>
        </w:rPr>
        <w:t xml:space="preserve">It provides a new method to synthesize adaptive motion efficiently. Since very little computation involved in each controller, compared with traditional </w:t>
      </w:r>
      <w:r w:rsidR="000C5ABA" w:rsidRPr="003557FF">
        <w:rPr>
          <w:sz w:val="20"/>
        </w:rPr>
        <w:t>optimization</w:t>
      </w:r>
      <w:r w:rsidRPr="003557FF">
        <w:rPr>
          <w:sz w:val="20"/>
        </w:rPr>
        <w:t xml:space="preserve"> based method, this method can generate motions in </w:t>
      </w:r>
      <w:r w:rsidR="000C5ABA" w:rsidRPr="003557FF">
        <w:rPr>
          <w:sz w:val="20"/>
        </w:rPr>
        <w:t>real-time</w:t>
      </w:r>
      <w:r w:rsidRPr="003557FF">
        <w:rPr>
          <w:sz w:val="20"/>
        </w:rPr>
        <w:t>. And most importantly, ou</w:t>
      </w:r>
      <w:r w:rsidR="00A71F70">
        <w:rPr>
          <w:sz w:val="20"/>
        </w:rPr>
        <w:t xml:space="preserve">r method is parallel in nature, </w:t>
      </w:r>
      <w:r w:rsidRPr="003557FF">
        <w:rPr>
          <w:sz w:val="20"/>
        </w:rPr>
        <w:t xml:space="preserve">in </w:t>
      </w:r>
      <w:r w:rsidR="00D33E85" w:rsidRPr="003557FF">
        <w:rPr>
          <w:sz w:val="20"/>
        </w:rPr>
        <w:t>future;</w:t>
      </w:r>
      <w:r w:rsidRPr="003557FF">
        <w:rPr>
          <w:sz w:val="20"/>
        </w:rPr>
        <w:t xml:space="preserve"> most of the computational burden of our method can be shifted to </w:t>
      </w:r>
      <w:smartTag w:uri="urn:schemas-microsoft-com:office:smarttags" w:element="stockticker">
        <w:r w:rsidRPr="003557FF">
          <w:rPr>
            <w:sz w:val="20"/>
          </w:rPr>
          <w:t>GPU</w:t>
        </w:r>
      </w:smartTag>
      <w:r w:rsidRPr="003557FF">
        <w:rPr>
          <w:sz w:val="20"/>
        </w:rPr>
        <w:t xml:space="preserve">. This will make our algorithm generating agile motions even with very complicated environment and involving whole body structures. </w:t>
      </w:r>
    </w:p>
    <w:p w:rsidR="00B26B68" w:rsidRDefault="00B26B68" w:rsidP="003557FF">
      <w:pPr>
        <w:pStyle w:val="MainText"/>
      </w:pPr>
      <w:r>
        <w:t>However since we bring in a new theory into the motion synthesis area, many works need to be done in the future. For example, our current model only involves the lower body structure, upper body and more joints will be considered in our future design. To proof the</w:t>
      </w:r>
      <w:r w:rsidR="004D1844">
        <w:t xml:space="preserve"> robustness</w:t>
      </w:r>
      <w:r>
        <w:t xml:space="preserve">, we will need experiment on more complicate </w:t>
      </w:r>
      <w:r w:rsidR="000C5ABA">
        <w:t>terrain</w:t>
      </w:r>
      <w:r w:rsidR="00D33E85">
        <w:t xml:space="preserve"> and perturbations</w:t>
      </w:r>
      <w:r>
        <w:t>.</w:t>
      </w:r>
    </w:p>
    <w:p w:rsidR="00B26B68" w:rsidRDefault="00B26B68" w:rsidP="003557FF">
      <w:pPr>
        <w:pStyle w:val="MainText"/>
      </w:pPr>
      <w:r>
        <w:t>More Central Pattern Generators are needed for different kinds of motions. And how to turn the CPG parameters for the animator purpose are still open. These topics will be covered in the future research.</w:t>
      </w:r>
    </w:p>
    <w:p w:rsidR="00B26B68" w:rsidRDefault="00B26B68" w:rsidP="00F301A5">
      <w:pPr>
        <w:pStyle w:val="FirstOrderHeadings"/>
        <w:numPr>
          <w:ilvl w:val="0"/>
          <w:numId w:val="0"/>
        </w:numPr>
      </w:pPr>
      <w:r>
        <w:t>Acknowledgment</w:t>
      </w:r>
    </w:p>
    <w:p w:rsidR="00B26B68" w:rsidRPr="003557FF" w:rsidRDefault="00B26B68" w:rsidP="00B26B68">
      <w:pPr>
        <w:spacing w:before="60"/>
        <w:rPr>
          <w:sz w:val="20"/>
        </w:rPr>
      </w:pPr>
      <w:r w:rsidRPr="003557FF">
        <w:rPr>
          <w:sz w:val="20"/>
        </w:rPr>
        <w:t>We want to thank Richard Southern</w:t>
      </w:r>
      <w:r w:rsidR="00B262F2">
        <w:rPr>
          <w:sz w:val="20"/>
        </w:rPr>
        <w:t xml:space="preserve"> for the invaluable</w:t>
      </w:r>
      <w:r w:rsidRPr="003557FF">
        <w:rPr>
          <w:sz w:val="20"/>
        </w:rPr>
        <w:t xml:space="preserve"> discussion and advice about organization of the paper. The knowledge of mechanics and questions of </w:t>
      </w:r>
      <w:smartTag w:uri="urn:schemas-microsoft-com:office:smarttags" w:element="PersonName">
        <w:r w:rsidRPr="003557FF">
          <w:rPr>
            <w:sz w:val="20"/>
          </w:rPr>
          <w:t>Jian Chang</w:t>
        </w:r>
      </w:smartTag>
      <w:r w:rsidRPr="003557FF">
        <w:rPr>
          <w:sz w:val="20"/>
        </w:rPr>
        <w:t xml:space="preserve"> also help to make the paper more clear.</w:t>
      </w:r>
    </w:p>
    <w:p w:rsidR="00B26B68" w:rsidRDefault="00B26B68" w:rsidP="00F301A5">
      <w:pPr>
        <w:pStyle w:val="FirstOrderHeadings"/>
        <w:numPr>
          <w:ilvl w:val="0"/>
          <w:numId w:val="0"/>
        </w:numPr>
      </w:pPr>
      <w:r>
        <w:t>References</w:t>
      </w:r>
    </w:p>
    <w:p w:rsidR="00B26B68" w:rsidRDefault="00B26B68" w:rsidP="00CD3780">
      <w:pPr>
        <w:pStyle w:val="ReferencesText"/>
      </w:pPr>
      <w:r>
        <w:t xml:space="preserve">F.C. Anderson and M.G. Pandy. Dynamic Optimization of Human Walking. </w:t>
      </w:r>
      <w:r w:rsidRPr="00CD3780">
        <w:t>Journal of Biomechanical Engineering</w:t>
      </w:r>
      <w:r>
        <w:t>, 123: 381, 2001.</w:t>
      </w:r>
    </w:p>
    <w:p w:rsidR="00B26B68" w:rsidRDefault="00B26B68" w:rsidP="00CD3780">
      <w:pPr>
        <w:pStyle w:val="ReferencesText"/>
      </w:pPr>
      <w:r>
        <w:t xml:space="preserve">AA Andronov and LS Pontryagin. Rough systems. In </w:t>
      </w:r>
      <w:r w:rsidRPr="00CD3780">
        <w:t>Doklady Academy Nauk SSSR</w:t>
      </w:r>
      <w:r>
        <w:t>, volume 14, pages 247–250, 1937.</w:t>
      </w:r>
    </w:p>
    <w:p w:rsidR="00B26B68" w:rsidRDefault="00B26B68" w:rsidP="00CD3780">
      <w:pPr>
        <w:pStyle w:val="ReferencesText"/>
      </w:pPr>
      <w:r>
        <w:t xml:space="preserve">A.H. Cohen. Evolution of the vertebrate central pattern generator for locomotion. </w:t>
      </w:r>
      <w:r w:rsidRPr="00CD3780">
        <w:t>Neural control of rhythmic movements in vertebrates</w:t>
      </w:r>
      <w:r>
        <w:t>, pages 129–166, 1988.</w:t>
      </w:r>
    </w:p>
    <w:p w:rsidR="00B26B68" w:rsidRDefault="00B26B68" w:rsidP="00CD3780">
      <w:pPr>
        <w:pStyle w:val="ReferencesText"/>
      </w:pPr>
      <w:r>
        <w:t xml:space="preserve">Michael F. Cohen. Interactive spacetime control for animation. In </w:t>
      </w:r>
      <w:r w:rsidRPr="00CD3780">
        <w:t>SIGGRAPH ’92: Proceedings of the 19th annual conference on Computer graphics and interactive techniques</w:t>
      </w:r>
      <w:r>
        <w:t xml:space="preserve">, pages 293–302,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country-region">
          <w:r>
            <w:t>USA</w:t>
          </w:r>
        </w:smartTag>
      </w:smartTag>
      <w:r>
        <w:t>, 1992. ACM. ISBN 0-89791-479-1. http://doi.acm.org/10.1145/133994.134083.</w:t>
      </w:r>
    </w:p>
    <w:p w:rsidR="00B26B68" w:rsidRDefault="00B26B68" w:rsidP="00CD3780">
      <w:pPr>
        <w:pStyle w:val="ReferencesText"/>
      </w:pPr>
      <w:r>
        <w:t xml:space="preserve">I. Glynn. </w:t>
      </w:r>
      <w:r w:rsidRPr="00CD3780">
        <w:t>An anatomy of thought: The origin and machinery of the mind</w:t>
      </w:r>
      <w:r>
        <w:t xml:space="preserve">.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w:t>
      </w:r>
      <w:smartTag w:uri="urn:schemas-microsoft-com:office:smarttags" w:element="place">
        <w:smartTag w:uri="urn:schemas-microsoft-com:office:smarttags" w:element="City">
          <w:r>
            <w:t>Press</w:t>
          </w:r>
        </w:smartTag>
        <w:r>
          <w:t xml:space="preserve">, </w:t>
        </w:r>
        <w:smartTag w:uri="urn:schemas-microsoft-com:office:smarttags" w:element="country-region">
          <w:r>
            <w:t>USA</w:t>
          </w:r>
        </w:smartTag>
      </w:smartTag>
      <w:r>
        <w:t>, 2003.</w:t>
      </w:r>
    </w:p>
    <w:p w:rsidR="00B26B68" w:rsidRDefault="00B26B68" w:rsidP="00CD3780">
      <w:pPr>
        <w:pStyle w:val="ReferencesText"/>
      </w:pPr>
      <w:r>
        <w:t xml:space="preserve">J.M. González-Miranda. </w:t>
      </w:r>
      <w:r w:rsidRPr="00CD3780">
        <w:t>Synchronization and control of chaos: an introduction for scientists and engineers</w:t>
      </w:r>
      <w:r>
        <w:t>. Imperial College Pr, 2004.</w:t>
      </w:r>
    </w:p>
    <w:p w:rsidR="00B26B68" w:rsidRDefault="00B26B68" w:rsidP="00CD3780">
      <w:pPr>
        <w:pStyle w:val="ReferencesText"/>
      </w:pPr>
      <w:r>
        <w:t xml:space="preserve">Jessica K. Hodgins, Wayne L. Wooten, David C. Brogan, and James F. O’Brien. Animating human athletics. In </w:t>
      </w:r>
      <w:r w:rsidRPr="00CD3780">
        <w:t>SIGGRAPH ’95: Proceedings of the 22nd annual conference on Computer graphics and interactive techniques</w:t>
      </w:r>
      <w:r>
        <w:t xml:space="preserve">, pages 71–78,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country-region">
          <w:r>
            <w:t>USA</w:t>
          </w:r>
        </w:smartTag>
      </w:smartTag>
      <w:r>
        <w:t>, 1995. ACM. ISBN 0-89791-701-4. http://doi.acm.org/10.1145/218380.218414.</w:t>
      </w:r>
    </w:p>
    <w:p w:rsidR="00B26B68" w:rsidRDefault="00B26B68" w:rsidP="00CD3780">
      <w:pPr>
        <w:pStyle w:val="ReferencesText"/>
      </w:pPr>
      <w:r>
        <w:t xml:space="preserve">N. Hogan. Impedance control-An approach to manipulation. I-Theory. II-Implementation. </w:t>
      </w:r>
      <w:smartTag w:uri="urn:schemas-microsoft-com:office:smarttags" w:element="stockticker">
        <w:r>
          <w:t>III</w:t>
        </w:r>
      </w:smartTag>
      <w:r>
        <w:t xml:space="preserve">-Applications. </w:t>
      </w:r>
      <w:r w:rsidRPr="00CD3780">
        <w:t>ASME, Transactions, Journal of Dynamic Systems, Measurement, and Control (ISSN 0022-0434)</w:t>
      </w:r>
      <w:r>
        <w:t>, 107, 1985.</w:t>
      </w:r>
    </w:p>
    <w:p w:rsidR="00B26B68" w:rsidRDefault="00B26B68" w:rsidP="00CD3780">
      <w:pPr>
        <w:pStyle w:val="ReferencesText"/>
      </w:pPr>
      <w:r>
        <w:t xml:space="preserve">Sumit Jain, Yuting Ye, and C. Karen Liu. Optimization-based interactive motion synthesis. </w:t>
      </w:r>
      <w:r w:rsidRPr="00CD3780">
        <w:t>ACM Trans. Graph.</w:t>
      </w:r>
      <w:r>
        <w:t>, 28 (1): 1–12, 2009. ISSN 0730-0301. http://doi.acm.org/10.1145/1477926.1477936.</w:t>
      </w:r>
    </w:p>
    <w:p w:rsidR="00B26B68" w:rsidRDefault="00B26B68" w:rsidP="00CD3780">
      <w:pPr>
        <w:pStyle w:val="ReferencesText"/>
      </w:pPr>
      <w:r>
        <w:t xml:space="preserve">E.A. Jonckheere. </w:t>
      </w:r>
      <w:r w:rsidRPr="00CD3780">
        <w:t>Algebraic and differential topology of robust stability</w:t>
      </w:r>
      <w:r>
        <w:t xml:space="preserve">.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w:t>
      </w:r>
      <w:smartTag w:uri="urn:schemas-microsoft-com:office:smarttags" w:element="place">
        <w:smartTag w:uri="urn:schemas-microsoft-com:office:smarttags" w:element="City">
          <w:r>
            <w:t>Press</w:t>
          </w:r>
        </w:smartTag>
        <w:r>
          <w:t xml:space="preserve">, </w:t>
        </w:r>
        <w:smartTag w:uri="urn:schemas-microsoft-com:office:smarttags" w:element="country-region">
          <w:r>
            <w:t>USA</w:t>
          </w:r>
        </w:smartTag>
      </w:smartTag>
      <w:r>
        <w:t>, 1997.</w:t>
      </w:r>
    </w:p>
    <w:p w:rsidR="00B26B68" w:rsidRDefault="00B26B68" w:rsidP="00CD3780">
      <w:pPr>
        <w:pStyle w:val="ReferencesText"/>
      </w:pPr>
      <w:r>
        <w:lastRenderedPageBreak/>
        <w:t xml:space="preserve">Joseph Laszlo, Michiel van de Panne, and Eugene Fiume. Limit cycle control and its application to the animation of balancing and walking. In </w:t>
      </w:r>
      <w:r w:rsidRPr="00CD3780">
        <w:t>SIGGRAPH ’96: Proceedings of the 23rd annual conference on Computer graphics and interactive techniques</w:t>
      </w:r>
      <w:r>
        <w:t xml:space="preserve">, pages 155–162,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country-region">
          <w:r>
            <w:t>USA</w:t>
          </w:r>
        </w:smartTag>
      </w:smartTag>
      <w:r>
        <w:t>, 1996. ACM. ISBN 0-89791-746-4. http://doi.acm.org/10.1145/237170.237231.</w:t>
      </w:r>
    </w:p>
    <w:p w:rsidR="00B26B68" w:rsidRDefault="00B26B68" w:rsidP="00CD3780">
      <w:pPr>
        <w:pStyle w:val="ReferencesText"/>
      </w:pPr>
      <w:r>
        <w:t xml:space="preserve">M.L. Latash. </w:t>
      </w:r>
      <w:r w:rsidRPr="00CD3780">
        <w:t>Neurophysiological basis of movement</w:t>
      </w:r>
      <w:r>
        <w:t>. Human Kinetics Publishers, 2008.</w:t>
      </w:r>
    </w:p>
    <w:p w:rsidR="00B26B68" w:rsidRDefault="00B26B68" w:rsidP="00CD3780">
      <w:pPr>
        <w:pStyle w:val="ReferencesText"/>
      </w:pPr>
      <w:r>
        <w:t xml:space="preserve">C. Karen Liu. Dextrous manipulation from a grasping pose. In </w:t>
      </w:r>
      <w:r w:rsidRPr="00CD3780">
        <w:t>SIGGRAPH ’09: ACM SIGGRAPH 2009 papers</w:t>
      </w:r>
      <w:r>
        <w:t xml:space="preserve">, pages 1–6,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country-region">
          <w:r>
            <w:t>USA</w:t>
          </w:r>
        </w:smartTag>
      </w:smartTag>
      <w:r>
        <w:t>, 2009. ACM. ISBN 978-1-60558-726-4. http://doi.acm.org/10.1145/1576246.1531365.</w:t>
      </w:r>
    </w:p>
    <w:p w:rsidR="00B26B68" w:rsidRDefault="00B26B68" w:rsidP="00CD3780">
      <w:pPr>
        <w:pStyle w:val="ReferencesText"/>
      </w:pPr>
      <w:r>
        <w:t xml:space="preserve">Cheng-Yun Karen Liu. </w:t>
      </w:r>
      <w:r w:rsidRPr="00CD3780">
        <w:t>Towards a generative model of natural motion</w:t>
      </w:r>
      <w:r>
        <w:t>. PhD thesis, Seattle, WA, USA, 2005. Chair-Popovic, Zoran.</w:t>
      </w:r>
    </w:p>
    <w:p w:rsidR="00B26B68" w:rsidRDefault="00B26B68" w:rsidP="00CD3780">
      <w:pPr>
        <w:pStyle w:val="ReferencesText"/>
      </w:pPr>
      <w:r>
        <w:t xml:space="preserve">Zicheng Liu, Steven J. Gortler, and Michael F. Cohen. Hierarchical spacetime control. In </w:t>
      </w:r>
      <w:r w:rsidRPr="00CD3780">
        <w:t>SIGGRAPH ’94: Proceedings of the 21st annual conference on Computer graphics and interactive techniques</w:t>
      </w:r>
      <w:r>
        <w:t xml:space="preserve">, pages 35–42,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country-region">
          <w:r>
            <w:t>USA</w:t>
          </w:r>
        </w:smartTag>
      </w:smartTag>
      <w:r>
        <w:t>, 1994. ACM. ISBN 0-89791-667-0. http://doi.acm.org/10.1145/192161.192169.</w:t>
      </w:r>
    </w:p>
    <w:p w:rsidR="00B26B68" w:rsidRDefault="00B26B68" w:rsidP="00CD3780">
      <w:pPr>
        <w:pStyle w:val="ReferencesText"/>
      </w:pPr>
      <w:r>
        <w:t xml:space="preserve">Adriano Macchietto, Victor Zordan, and Christian R. Shelton. Momentum control for balance. In </w:t>
      </w:r>
      <w:r w:rsidRPr="00CD3780">
        <w:t>SIGGRAPH ’09: ACM SIGGRAPH 2009 papers</w:t>
      </w:r>
      <w:r>
        <w:t xml:space="preserve">, pages 1–8,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country-region">
          <w:r>
            <w:t>USA</w:t>
          </w:r>
        </w:smartTag>
      </w:smartTag>
      <w:r>
        <w:t>, 2009. ACM. ISBN 978-1-60558-726-4. http://doi.acm.org/10.1145/1576246.1531386.</w:t>
      </w:r>
    </w:p>
    <w:p w:rsidR="00B26B68" w:rsidRDefault="00B26B68" w:rsidP="00CD3780">
      <w:pPr>
        <w:pStyle w:val="ReferencesText"/>
      </w:pPr>
      <w:r>
        <w:t xml:space="preserve">K. Matsuoka. Sustained oscillations generated by mutually inhibiting neurons with adaptation. </w:t>
      </w:r>
      <w:r w:rsidRPr="00CD3780">
        <w:t>Biological Cybernetics</w:t>
      </w:r>
      <w:r>
        <w:t>, 52 (6): 367–376, 1985.</w:t>
      </w:r>
    </w:p>
    <w:p w:rsidR="00B26B68" w:rsidRDefault="00B26B68" w:rsidP="00CD3780">
      <w:pPr>
        <w:pStyle w:val="ReferencesText"/>
      </w:pPr>
      <w:r>
        <w:t xml:space="preserve">K. Matsuoka. Mechanisms of frequency and pattern control in the neural rhythm generators. </w:t>
      </w:r>
      <w:r w:rsidRPr="00CD3780">
        <w:t>Biological Cybernetics</w:t>
      </w:r>
      <w:r>
        <w:t>, 56 (5): 345–353, 1987.</w:t>
      </w:r>
    </w:p>
    <w:p w:rsidR="00B26B68" w:rsidRDefault="00B26B68" w:rsidP="00CD3780">
      <w:pPr>
        <w:pStyle w:val="ReferencesText"/>
      </w:pPr>
      <w:r>
        <w:t xml:space="preserve">T. McGeer. Passive dynamic walking. </w:t>
      </w:r>
      <w:r w:rsidRPr="00CD3780">
        <w:t>The International Journal of Robotics Research</w:t>
      </w:r>
      <w:r>
        <w:t>, 9 (2): 62, 1990a.</w:t>
      </w:r>
    </w:p>
    <w:p w:rsidR="00B26B68" w:rsidRDefault="00B26B68" w:rsidP="00CD3780">
      <w:pPr>
        <w:pStyle w:val="ReferencesText"/>
      </w:pPr>
      <w:r>
        <w:t xml:space="preserve">T. McGeer. Passive walking with knees. In </w:t>
      </w:r>
      <w:r w:rsidRPr="00CD3780">
        <w:t>Proceedings of the IEEE Conference on Robotics and Automation</w:t>
      </w:r>
      <w:r>
        <w:t xml:space="preserve">, volume 2, pages 1640–1645. </w:t>
      </w:r>
      <w:smartTag w:uri="urn:schemas-microsoft-com:office:smarttags" w:element="place">
        <w:smartTag w:uri="urn:schemas-microsoft-com:office:smarttags" w:element="City">
          <w:r>
            <w:t>Piscataway</w:t>
          </w:r>
        </w:smartTag>
        <w:r>
          <w:t xml:space="preserve">, </w:t>
        </w:r>
        <w:smartTag w:uri="urn:schemas-microsoft-com:office:smarttags" w:element="State">
          <w:r>
            <w:t>NJ</w:t>
          </w:r>
        </w:smartTag>
        <w:r>
          <w:t xml:space="preserve">, </w:t>
        </w:r>
        <w:smartTag w:uri="urn:schemas-microsoft-com:office:smarttags" w:element="country-region">
          <w:r>
            <w:t>USA</w:t>
          </w:r>
        </w:smartTag>
      </w:smartTag>
      <w:r>
        <w:t>: IEEE, 1990b.</w:t>
      </w:r>
    </w:p>
    <w:p w:rsidR="00B26B68" w:rsidRDefault="00B26B68" w:rsidP="00CD3780">
      <w:pPr>
        <w:pStyle w:val="ReferencesText"/>
      </w:pPr>
      <w:r>
        <w:t xml:space="preserve">K. Nishikawa, A.A. Biewener, P. Aerts, A.N. Ahn, H.J. Chiel, M.A. Daley, T.L. Daniel, et al. Neuromechanics: an integrative approach for understanding motor control. </w:t>
      </w:r>
      <w:r w:rsidRPr="00CD3780">
        <w:t>Integrative and Comparative Biology</w:t>
      </w:r>
      <w:r>
        <w:t>, 2007.</w:t>
      </w:r>
    </w:p>
    <w:p w:rsidR="00B26B68" w:rsidRDefault="00B26B68" w:rsidP="00CD3780">
      <w:pPr>
        <w:pStyle w:val="ReferencesText"/>
      </w:pPr>
      <w:r>
        <w:t xml:space="preserve">R. Pfeifer and F. Iida. Morphological computation: Connecting body, brain and environment. </w:t>
      </w:r>
      <w:r w:rsidRPr="00CD3780">
        <w:t>Japanese Scientific Monthly</w:t>
      </w:r>
      <w:r>
        <w:t>, 58 (2): 48–54, 2005.</w:t>
      </w:r>
    </w:p>
    <w:p w:rsidR="00B26B68" w:rsidRDefault="00B26B68" w:rsidP="00CD3780">
      <w:pPr>
        <w:pStyle w:val="ReferencesText"/>
      </w:pPr>
      <w:r>
        <w:t xml:space="preserve">Zoran Popović and Andrew Witkin. Physically based motion transformation. In </w:t>
      </w:r>
      <w:r w:rsidRPr="00CD3780">
        <w:t>SIGGRAPH ’99: Proceedings of the 26th annual conference on Computer graphics and interactive techniques</w:t>
      </w:r>
      <w:r>
        <w:t xml:space="preserve">, pages 11–20,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country-region">
          <w:r>
            <w:t>USA</w:t>
          </w:r>
        </w:smartTag>
      </w:smartTag>
      <w:r>
        <w:t>, 1999. ACM Press/Addison-Wesley Publishing Co. ISBN 0-201-48560-5. http://doi.acm.org/10.1145/311535.311536.</w:t>
      </w:r>
    </w:p>
    <w:p w:rsidR="00B26B68" w:rsidRDefault="00B26B68" w:rsidP="00CD3780">
      <w:pPr>
        <w:pStyle w:val="ReferencesText"/>
      </w:pPr>
      <w:r>
        <w:t xml:space="preserve">M.H. Raibert and J.K. Hodgins. Animation of dynamic legged locomotion. </w:t>
      </w:r>
      <w:r w:rsidRPr="00CD3780">
        <w:t>ACM SIGGRAPH Computer Graphics</w:t>
      </w:r>
      <w:r>
        <w:t>, 25 (4): 349–358, 1991.</w:t>
      </w:r>
    </w:p>
    <w:p w:rsidR="00B26B68" w:rsidRDefault="00B26B68" w:rsidP="00CD3780">
      <w:pPr>
        <w:pStyle w:val="ReferencesText"/>
      </w:pPr>
      <w:r>
        <w:t>M.M. Williamson. Exploiting natural dynamics in robot control, 1998.</w:t>
      </w:r>
    </w:p>
    <w:p w:rsidR="00B26B68" w:rsidRDefault="00B26B68" w:rsidP="00CD3780">
      <w:pPr>
        <w:pStyle w:val="ReferencesText"/>
      </w:pPr>
      <w:r>
        <w:t xml:space="preserve">M. Wisse and A.L. Schwab. First steps in passive dynamic walking. In </w:t>
      </w:r>
      <w:r w:rsidRPr="00CD3780">
        <w:t>Proceedings of the International Conference on Climbing and Walking Robots</w:t>
      </w:r>
      <w:r>
        <w:t>. Springer, 2005.</w:t>
      </w:r>
    </w:p>
    <w:p w:rsidR="00B26B68" w:rsidRDefault="00B26B68" w:rsidP="00CD3780">
      <w:pPr>
        <w:pStyle w:val="ReferencesText"/>
      </w:pPr>
      <w:r>
        <w:t xml:space="preserve">Andrew Witkin and Michael Kass. Spacetime constraints. In </w:t>
      </w:r>
      <w:r w:rsidRPr="00CD3780">
        <w:t>SIGGRAPH ’88: Proceedings of the 15th annual conference on Computer graphics and interactive techniques</w:t>
      </w:r>
      <w:r>
        <w:t xml:space="preserve">, pages 159–168,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country-region">
          <w:r>
            <w:t>USA</w:t>
          </w:r>
        </w:smartTag>
      </w:smartTag>
      <w:r>
        <w:t>, 1988. ACM. ISBN 0-89791-275-6. http://doi.acm.org/10.1145/54852.378507.</w:t>
      </w:r>
    </w:p>
    <w:p w:rsidR="008B1180" w:rsidRPr="00CD3780" w:rsidRDefault="008B1180">
      <w:pPr>
        <w:pStyle w:val="ReferencesText"/>
      </w:pPr>
    </w:p>
    <w:sectPr w:rsidR="008B1180" w:rsidRPr="00CD3780" w:rsidSect="00E452DF">
      <w:type w:val="continuous"/>
      <w:pgSz w:w="11907" w:h="16840" w:code="9"/>
      <w:pgMar w:top="1871" w:right="1418" w:bottom="2268" w:left="1701" w:header="851"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744" w:rsidRDefault="00C66744" w:rsidP="00DC478E">
      <w:r>
        <w:separator/>
      </w:r>
    </w:p>
  </w:endnote>
  <w:endnote w:type="continuationSeparator" w:id="1">
    <w:p w:rsidR="00C66744" w:rsidRDefault="00C66744" w:rsidP="00DC47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744" w:rsidRDefault="00C66744" w:rsidP="00DC478E">
      <w:r>
        <w:separator/>
      </w:r>
    </w:p>
  </w:footnote>
  <w:footnote w:type="continuationSeparator" w:id="1">
    <w:p w:rsidR="00C66744" w:rsidRDefault="00C66744" w:rsidP="00DC47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EC3D27"/>
    <w:multiLevelType w:val="hybridMultilevel"/>
    <w:tmpl w:val="641CEE2E"/>
    <w:lvl w:ilvl="0" w:tplc="D8DE4AC4">
      <w:start w:val="1"/>
      <w:numFmt w:val="decimal"/>
      <w:pStyle w:val="FirstOrderHeadings"/>
      <w:lvlText w:val="%1."/>
      <w:lvlJc w:val="left"/>
      <w:pPr>
        <w:tabs>
          <w:tab w:val="num" w:pos="397"/>
        </w:tabs>
        <w:ind w:left="397" w:hanging="397"/>
      </w:pPr>
      <w:rPr>
        <w:rFonts w:hint="default"/>
        <w:b/>
        <w:i w:val="0"/>
      </w:rPr>
    </w:lvl>
    <w:lvl w:ilvl="1" w:tplc="A904ABFC">
      <w:start w:val="1"/>
      <w:numFmt w:val="decimal"/>
      <w:lvlText w:val="%2."/>
      <w:lvlJc w:val="left"/>
      <w:pPr>
        <w:tabs>
          <w:tab w:val="num" w:pos="1440"/>
        </w:tabs>
        <w:ind w:left="1440" w:hanging="360"/>
      </w:pPr>
    </w:lvl>
    <w:lvl w:ilvl="2" w:tplc="856C2972">
      <w:start w:val="1"/>
      <w:numFmt w:val="decimal"/>
      <w:lvlText w:val="%3."/>
      <w:lvlJc w:val="left"/>
      <w:pPr>
        <w:tabs>
          <w:tab w:val="num" w:pos="2160"/>
        </w:tabs>
        <w:ind w:left="2160" w:hanging="360"/>
      </w:pPr>
    </w:lvl>
    <w:lvl w:ilvl="3" w:tplc="69543642">
      <w:start w:val="1"/>
      <w:numFmt w:val="decimal"/>
      <w:lvlText w:val="%4."/>
      <w:lvlJc w:val="left"/>
      <w:pPr>
        <w:tabs>
          <w:tab w:val="num" w:pos="2880"/>
        </w:tabs>
        <w:ind w:left="2880" w:hanging="360"/>
      </w:pPr>
    </w:lvl>
    <w:lvl w:ilvl="4" w:tplc="0ED41FCE">
      <w:start w:val="1"/>
      <w:numFmt w:val="decimal"/>
      <w:lvlText w:val="%5."/>
      <w:lvlJc w:val="left"/>
      <w:pPr>
        <w:tabs>
          <w:tab w:val="num" w:pos="3600"/>
        </w:tabs>
        <w:ind w:left="3600" w:hanging="360"/>
      </w:pPr>
    </w:lvl>
    <w:lvl w:ilvl="5" w:tplc="AAD2AA16">
      <w:start w:val="1"/>
      <w:numFmt w:val="decimal"/>
      <w:lvlText w:val="%6."/>
      <w:lvlJc w:val="left"/>
      <w:pPr>
        <w:tabs>
          <w:tab w:val="num" w:pos="4320"/>
        </w:tabs>
        <w:ind w:left="4320" w:hanging="360"/>
      </w:pPr>
    </w:lvl>
    <w:lvl w:ilvl="6" w:tplc="A2806F98">
      <w:start w:val="1"/>
      <w:numFmt w:val="decimal"/>
      <w:lvlText w:val="%7."/>
      <w:lvlJc w:val="left"/>
      <w:pPr>
        <w:tabs>
          <w:tab w:val="num" w:pos="5040"/>
        </w:tabs>
        <w:ind w:left="5040" w:hanging="360"/>
      </w:pPr>
    </w:lvl>
    <w:lvl w:ilvl="7" w:tplc="B69AB27C">
      <w:start w:val="1"/>
      <w:numFmt w:val="decimal"/>
      <w:lvlText w:val="%8."/>
      <w:lvlJc w:val="left"/>
      <w:pPr>
        <w:tabs>
          <w:tab w:val="num" w:pos="5760"/>
        </w:tabs>
        <w:ind w:left="5760" w:hanging="360"/>
      </w:pPr>
    </w:lvl>
    <w:lvl w:ilvl="8" w:tplc="AB6E2FAE">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attachedTemplate r:id="rId1"/>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B26B68"/>
    <w:rsid w:val="0000075C"/>
    <w:rsid w:val="00002B27"/>
    <w:rsid w:val="00014834"/>
    <w:rsid w:val="0002020E"/>
    <w:rsid w:val="0002042E"/>
    <w:rsid w:val="00024D12"/>
    <w:rsid w:val="00034449"/>
    <w:rsid w:val="000357EC"/>
    <w:rsid w:val="000447F5"/>
    <w:rsid w:val="00051FB1"/>
    <w:rsid w:val="0005213B"/>
    <w:rsid w:val="00057519"/>
    <w:rsid w:val="00073D71"/>
    <w:rsid w:val="00074EF0"/>
    <w:rsid w:val="00077BAA"/>
    <w:rsid w:val="00081895"/>
    <w:rsid w:val="000970C4"/>
    <w:rsid w:val="000A7584"/>
    <w:rsid w:val="000C15D2"/>
    <w:rsid w:val="000C40FA"/>
    <w:rsid w:val="000C5ABA"/>
    <w:rsid w:val="000D78F6"/>
    <w:rsid w:val="000E162F"/>
    <w:rsid w:val="000F77A5"/>
    <w:rsid w:val="000F7D46"/>
    <w:rsid w:val="00124237"/>
    <w:rsid w:val="00124A47"/>
    <w:rsid w:val="00132FD6"/>
    <w:rsid w:val="0013409E"/>
    <w:rsid w:val="001430A6"/>
    <w:rsid w:val="0015776C"/>
    <w:rsid w:val="00162B27"/>
    <w:rsid w:val="001632C3"/>
    <w:rsid w:val="00164B37"/>
    <w:rsid w:val="00173787"/>
    <w:rsid w:val="0017389F"/>
    <w:rsid w:val="00173E04"/>
    <w:rsid w:val="00183255"/>
    <w:rsid w:val="00192012"/>
    <w:rsid w:val="001C0C34"/>
    <w:rsid w:val="001C11B5"/>
    <w:rsid w:val="001C1D2A"/>
    <w:rsid w:val="001C6905"/>
    <w:rsid w:val="001D2979"/>
    <w:rsid w:val="001D4A47"/>
    <w:rsid w:val="001F7833"/>
    <w:rsid w:val="00203A90"/>
    <w:rsid w:val="0020683E"/>
    <w:rsid w:val="00225C37"/>
    <w:rsid w:val="00230502"/>
    <w:rsid w:val="002335B9"/>
    <w:rsid w:val="00245BA0"/>
    <w:rsid w:val="002530CD"/>
    <w:rsid w:val="00254497"/>
    <w:rsid w:val="00257CC8"/>
    <w:rsid w:val="0026422F"/>
    <w:rsid w:val="00264613"/>
    <w:rsid w:val="00273EBE"/>
    <w:rsid w:val="00275864"/>
    <w:rsid w:val="0028142D"/>
    <w:rsid w:val="0029419B"/>
    <w:rsid w:val="002B5E41"/>
    <w:rsid w:val="002B66A1"/>
    <w:rsid w:val="002C1555"/>
    <w:rsid w:val="002D2C00"/>
    <w:rsid w:val="002D4BA3"/>
    <w:rsid w:val="002E2649"/>
    <w:rsid w:val="002F15F8"/>
    <w:rsid w:val="003014AE"/>
    <w:rsid w:val="00301C7E"/>
    <w:rsid w:val="003025BD"/>
    <w:rsid w:val="00302AE3"/>
    <w:rsid w:val="003071FE"/>
    <w:rsid w:val="00313A19"/>
    <w:rsid w:val="00315A14"/>
    <w:rsid w:val="00316D25"/>
    <w:rsid w:val="003214D1"/>
    <w:rsid w:val="003305FF"/>
    <w:rsid w:val="00331EA6"/>
    <w:rsid w:val="00333188"/>
    <w:rsid w:val="0033432B"/>
    <w:rsid w:val="00342E3C"/>
    <w:rsid w:val="00343533"/>
    <w:rsid w:val="00343BAD"/>
    <w:rsid w:val="00343CE0"/>
    <w:rsid w:val="00344144"/>
    <w:rsid w:val="00345053"/>
    <w:rsid w:val="003519A3"/>
    <w:rsid w:val="003557FF"/>
    <w:rsid w:val="003612C4"/>
    <w:rsid w:val="003707BD"/>
    <w:rsid w:val="00372E59"/>
    <w:rsid w:val="00383AA6"/>
    <w:rsid w:val="00392FE1"/>
    <w:rsid w:val="003A2307"/>
    <w:rsid w:val="003A5485"/>
    <w:rsid w:val="003A6A2C"/>
    <w:rsid w:val="003B063D"/>
    <w:rsid w:val="003B379A"/>
    <w:rsid w:val="003B4F96"/>
    <w:rsid w:val="003B55FB"/>
    <w:rsid w:val="003B6825"/>
    <w:rsid w:val="003B6EAA"/>
    <w:rsid w:val="003B73D5"/>
    <w:rsid w:val="003B7FA9"/>
    <w:rsid w:val="003C1C52"/>
    <w:rsid w:val="003C374D"/>
    <w:rsid w:val="003C4EA2"/>
    <w:rsid w:val="003D05AB"/>
    <w:rsid w:val="003D2C68"/>
    <w:rsid w:val="003D76C5"/>
    <w:rsid w:val="003E4127"/>
    <w:rsid w:val="003F2B63"/>
    <w:rsid w:val="003F3A7C"/>
    <w:rsid w:val="003F438B"/>
    <w:rsid w:val="003F4ECC"/>
    <w:rsid w:val="004027DF"/>
    <w:rsid w:val="004149FE"/>
    <w:rsid w:val="00415FF7"/>
    <w:rsid w:val="004207CA"/>
    <w:rsid w:val="00426EF4"/>
    <w:rsid w:val="0044312C"/>
    <w:rsid w:val="00446B47"/>
    <w:rsid w:val="00461CE6"/>
    <w:rsid w:val="0046680C"/>
    <w:rsid w:val="004670C1"/>
    <w:rsid w:val="00471332"/>
    <w:rsid w:val="00476A31"/>
    <w:rsid w:val="004823F0"/>
    <w:rsid w:val="004843CB"/>
    <w:rsid w:val="00487174"/>
    <w:rsid w:val="004A3253"/>
    <w:rsid w:val="004C349B"/>
    <w:rsid w:val="004D1844"/>
    <w:rsid w:val="004D6B9F"/>
    <w:rsid w:val="004D792E"/>
    <w:rsid w:val="004E47F1"/>
    <w:rsid w:val="00502B0F"/>
    <w:rsid w:val="00504204"/>
    <w:rsid w:val="00505C21"/>
    <w:rsid w:val="00507299"/>
    <w:rsid w:val="00516603"/>
    <w:rsid w:val="00522FA5"/>
    <w:rsid w:val="00525FDB"/>
    <w:rsid w:val="00527E02"/>
    <w:rsid w:val="00530712"/>
    <w:rsid w:val="00544EC8"/>
    <w:rsid w:val="005469DF"/>
    <w:rsid w:val="00554D9E"/>
    <w:rsid w:val="00555A00"/>
    <w:rsid w:val="0055692E"/>
    <w:rsid w:val="0056183E"/>
    <w:rsid w:val="00563064"/>
    <w:rsid w:val="00565E22"/>
    <w:rsid w:val="005702DA"/>
    <w:rsid w:val="0058112F"/>
    <w:rsid w:val="005819DF"/>
    <w:rsid w:val="00591D6C"/>
    <w:rsid w:val="00592170"/>
    <w:rsid w:val="005B1444"/>
    <w:rsid w:val="005B331C"/>
    <w:rsid w:val="005B4162"/>
    <w:rsid w:val="005C21EF"/>
    <w:rsid w:val="005C33F9"/>
    <w:rsid w:val="005C5F35"/>
    <w:rsid w:val="005C70FD"/>
    <w:rsid w:val="005D109A"/>
    <w:rsid w:val="005D1197"/>
    <w:rsid w:val="005E360D"/>
    <w:rsid w:val="00613810"/>
    <w:rsid w:val="00622AD8"/>
    <w:rsid w:val="006235C7"/>
    <w:rsid w:val="00630D45"/>
    <w:rsid w:val="00636386"/>
    <w:rsid w:val="00643654"/>
    <w:rsid w:val="00643AD0"/>
    <w:rsid w:val="0064742B"/>
    <w:rsid w:val="006526B8"/>
    <w:rsid w:val="00654CA9"/>
    <w:rsid w:val="00657AD3"/>
    <w:rsid w:val="00661075"/>
    <w:rsid w:val="006658C9"/>
    <w:rsid w:val="00670D92"/>
    <w:rsid w:val="00673B1D"/>
    <w:rsid w:val="00675143"/>
    <w:rsid w:val="00676151"/>
    <w:rsid w:val="00676D03"/>
    <w:rsid w:val="006815C5"/>
    <w:rsid w:val="00681FA7"/>
    <w:rsid w:val="00684B77"/>
    <w:rsid w:val="00690C12"/>
    <w:rsid w:val="006B0484"/>
    <w:rsid w:val="006B345E"/>
    <w:rsid w:val="006C2780"/>
    <w:rsid w:val="006C49A3"/>
    <w:rsid w:val="006C4EE7"/>
    <w:rsid w:val="006C566B"/>
    <w:rsid w:val="006C78A1"/>
    <w:rsid w:val="006D3941"/>
    <w:rsid w:val="006D6ABB"/>
    <w:rsid w:val="006E3F62"/>
    <w:rsid w:val="006F5E97"/>
    <w:rsid w:val="006F63C9"/>
    <w:rsid w:val="006F6C78"/>
    <w:rsid w:val="007004E3"/>
    <w:rsid w:val="00701B23"/>
    <w:rsid w:val="0070465F"/>
    <w:rsid w:val="00722EE7"/>
    <w:rsid w:val="00730948"/>
    <w:rsid w:val="00732441"/>
    <w:rsid w:val="007326E9"/>
    <w:rsid w:val="00740E8F"/>
    <w:rsid w:val="0074179B"/>
    <w:rsid w:val="00747972"/>
    <w:rsid w:val="00755E2A"/>
    <w:rsid w:val="00766766"/>
    <w:rsid w:val="00795093"/>
    <w:rsid w:val="007A0FC9"/>
    <w:rsid w:val="007B4B47"/>
    <w:rsid w:val="007B4D97"/>
    <w:rsid w:val="007C10A2"/>
    <w:rsid w:val="007C63F9"/>
    <w:rsid w:val="007D08EC"/>
    <w:rsid w:val="007D2921"/>
    <w:rsid w:val="007D4610"/>
    <w:rsid w:val="007E4530"/>
    <w:rsid w:val="007E7C19"/>
    <w:rsid w:val="007F5B44"/>
    <w:rsid w:val="007F5F52"/>
    <w:rsid w:val="00801433"/>
    <w:rsid w:val="008031C7"/>
    <w:rsid w:val="00812BA4"/>
    <w:rsid w:val="0081360F"/>
    <w:rsid w:val="0081591A"/>
    <w:rsid w:val="00817E87"/>
    <w:rsid w:val="00821974"/>
    <w:rsid w:val="00825AFB"/>
    <w:rsid w:val="00825E87"/>
    <w:rsid w:val="008320FC"/>
    <w:rsid w:val="008359AE"/>
    <w:rsid w:val="00854B4C"/>
    <w:rsid w:val="00860008"/>
    <w:rsid w:val="00870D36"/>
    <w:rsid w:val="00877077"/>
    <w:rsid w:val="0088205C"/>
    <w:rsid w:val="00882AEF"/>
    <w:rsid w:val="00883DFD"/>
    <w:rsid w:val="0089550F"/>
    <w:rsid w:val="008964FC"/>
    <w:rsid w:val="00897DD0"/>
    <w:rsid w:val="008A42BD"/>
    <w:rsid w:val="008A5E86"/>
    <w:rsid w:val="008B09F7"/>
    <w:rsid w:val="008B1180"/>
    <w:rsid w:val="008C6610"/>
    <w:rsid w:val="008D0B3B"/>
    <w:rsid w:val="008E4C6A"/>
    <w:rsid w:val="008E5CFD"/>
    <w:rsid w:val="008E6D68"/>
    <w:rsid w:val="008F7E46"/>
    <w:rsid w:val="009031DA"/>
    <w:rsid w:val="0090458E"/>
    <w:rsid w:val="00907913"/>
    <w:rsid w:val="00912686"/>
    <w:rsid w:val="00916A69"/>
    <w:rsid w:val="00916B05"/>
    <w:rsid w:val="0092379C"/>
    <w:rsid w:val="00923BF7"/>
    <w:rsid w:val="00925215"/>
    <w:rsid w:val="00926B88"/>
    <w:rsid w:val="00926E03"/>
    <w:rsid w:val="00931FDA"/>
    <w:rsid w:val="00933C20"/>
    <w:rsid w:val="00934ABF"/>
    <w:rsid w:val="00935229"/>
    <w:rsid w:val="00936D53"/>
    <w:rsid w:val="00957D79"/>
    <w:rsid w:val="00960493"/>
    <w:rsid w:val="009631ED"/>
    <w:rsid w:val="00971B4C"/>
    <w:rsid w:val="00972C4D"/>
    <w:rsid w:val="00990283"/>
    <w:rsid w:val="00991911"/>
    <w:rsid w:val="00991F8D"/>
    <w:rsid w:val="009A5E13"/>
    <w:rsid w:val="009B1467"/>
    <w:rsid w:val="009B3B24"/>
    <w:rsid w:val="009C51E4"/>
    <w:rsid w:val="009E1AB8"/>
    <w:rsid w:val="009E4135"/>
    <w:rsid w:val="009E6412"/>
    <w:rsid w:val="009F3A3C"/>
    <w:rsid w:val="009F3B21"/>
    <w:rsid w:val="009F7AFA"/>
    <w:rsid w:val="00A011C8"/>
    <w:rsid w:val="00A11911"/>
    <w:rsid w:val="00A200D8"/>
    <w:rsid w:val="00A22EF3"/>
    <w:rsid w:val="00A261F5"/>
    <w:rsid w:val="00A27C78"/>
    <w:rsid w:val="00A35E07"/>
    <w:rsid w:val="00A61135"/>
    <w:rsid w:val="00A63B7C"/>
    <w:rsid w:val="00A66152"/>
    <w:rsid w:val="00A71F70"/>
    <w:rsid w:val="00A801AF"/>
    <w:rsid w:val="00A81844"/>
    <w:rsid w:val="00A84926"/>
    <w:rsid w:val="00AA589E"/>
    <w:rsid w:val="00AB3A52"/>
    <w:rsid w:val="00AC2456"/>
    <w:rsid w:val="00AC7C72"/>
    <w:rsid w:val="00AD2B02"/>
    <w:rsid w:val="00AE070B"/>
    <w:rsid w:val="00AE3215"/>
    <w:rsid w:val="00AE54E5"/>
    <w:rsid w:val="00AF35AC"/>
    <w:rsid w:val="00AF4F82"/>
    <w:rsid w:val="00B01432"/>
    <w:rsid w:val="00B04F44"/>
    <w:rsid w:val="00B06273"/>
    <w:rsid w:val="00B11939"/>
    <w:rsid w:val="00B12030"/>
    <w:rsid w:val="00B141BA"/>
    <w:rsid w:val="00B14D7B"/>
    <w:rsid w:val="00B1727C"/>
    <w:rsid w:val="00B203A7"/>
    <w:rsid w:val="00B262F2"/>
    <w:rsid w:val="00B26B68"/>
    <w:rsid w:val="00B32242"/>
    <w:rsid w:val="00B43C56"/>
    <w:rsid w:val="00B74840"/>
    <w:rsid w:val="00B74AE1"/>
    <w:rsid w:val="00B82B78"/>
    <w:rsid w:val="00B82F55"/>
    <w:rsid w:val="00B9490C"/>
    <w:rsid w:val="00B97139"/>
    <w:rsid w:val="00BD38A1"/>
    <w:rsid w:val="00BD5BF4"/>
    <w:rsid w:val="00BD6470"/>
    <w:rsid w:val="00BE13BF"/>
    <w:rsid w:val="00BE1CAB"/>
    <w:rsid w:val="00BE4A60"/>
    <w:rsid w:val="00BE7577"/>
    <w:rsid w:val="00BF7AC3"/>
    <w:rsid w:val="00C20255"/>
    <w:rsid w:val="00C22422"/>
    <w:rsid w:val="00C37313"/>
    <w:rsid w:val="00C507F5"/>
    <w:rsid w:val="00C50943"/>
    <w:rsid w:val="00C50C28"/>
    <w:rsid w:val="00C601B4"/>
    <w:rsid w:val="00C6448E"/>
    <w:rsid w:val="00C66744"/>
    <w:rsid w:val="00C6754C"/>
    <w:rsid w:val="00C74C06"/>
    <w:rsid w:val="00C82C8A"/>
    <w:rsid w:val="00C848B4"/>
    <w:rsid w:val="00C96A7B"/>
    <w:rsid w:val="00CA6F6C"/>
    <w:rsid w:val="00CB3C2C"/>
    <w:rsid w:val="00CC26A8"/>
    <w:rsid w:val="00CC2DE0"/>
    <w:rsid w:val="00CC3982"/>
    <w:rsid w:val="00CD2D9B"/>
    <w:rsid w:val="00CD3780"/>
    <w:rsid w:val="00CE732E"/>
    <w:rsid w:val="00CF3504"/>
    <w:rsid w:val="00CF3F28"/>
    <w:rsid w:val="00CF5B01"/>
    <w:rsid w:val="00D0026C"/>
    <w:rsid w:val="00D05029"/>
    <w:rsid w:val="00D06F15"/>
    <w:rsid w:val="00D077C1"/>
    <w:rsid w:val="00D13658"/>
    <w:rsid w:val="00D215DC"/>
    <w:rsid w:val="00D2312F"/>
    <w:rsid w:val="00D23411"/>
    <w:rsid w:val="00D24137"/>
    <w:rsid w:val="00D30F81"/>
    <w:rsid w:val="00D33E85"/>
    <w:rsid w:val="00D41289"/>
    <w:rsid w:val="00D41440"/>
    <w:rsid w:val="00D55912"/>
    <w:rsid w:val="00D618ED"/>
    <w:rsid w:val="00D7301F"/>
    <w:rsid w:val="00D7524B"/>
    <w:rsid w:val="00D85E3F"/>
    <w:rsid w:val="00DA0664"/>
    <w:rsid w:val="00DA3DE5"/>
    <w:rsid w:val="00DA66C2"/>
    <w:rsid w:val="00DB091B"/>
    <w:rsid w:val="00DB26A6"/>
    <w:rsid w:val="00DB6E46"/>
    <w:rsid w:val="00DC0E09"/>
    <w:rsid w:val="00DC2A13"/>
    <w:rsid w:val="00DC41DA"/>
    <w:rsid w:val="00DC478E"/>
    <w:rsid w:val="00DC6CF1"/>
    <w:rsid w:val="00DD09E7"/>
    <w:rsid w:val="00DD5737"/>
    <w:rsid w:val="00DD7EA6"/>
    <w:rsid w:val="00DE0391"/>
    <w:rsid w:val="00DE64F2"/>
    <w:rsid w:val="00DE66B4"/>
    <w:rsid w:val="00DF40CE"/>
    <w:rsid w:val="00DF7597"/>
    <w:rsid w:val="00E0086A"/>
    <w:rsid w:val="00E0095B"/>
    <w:rsid w:val="00E22924"/>
    <w:rsid w:val="00E30A90"/>
    <w:rsid w:val="00E34E08"/>
    <w:rsid w:val="00E42B8F"/>
    <w:rsid w:val="00E433C2"/>
    <w:rsid w:val="00E452DF"/>
    <w:rsid w:val="00E47A49"/>
    <w:rsid w:val="00E54227"/>
    <w:rsid w:val="00E5494D"/>
    <w:rsid w:val="00E605B6"/>
    <w:rsid w:val="00E8022F"/>
    <w:rsid w:val="00E84BD9"/>
    <w:rsid w:val="00EA3EA5"/>
    <w:rsid w:val="00EA508A"/>
    <w:rsid w:val="00EA52A3"/>
    <w:rsid w:val="00EA541A"/>
    <w:rsid w:val="00EB4880"/>
    <w:rsid w:val="00EC6178"/>
    <w:rsid w:val="00ED6485"/>
    <w:rsid w:val="00ED6793"/>
    <w:rsid w:val="00EF1B87"/>
    <w:rsid w:val="00F059DA"/>
    <w:rsid w:val="00F13FB0"/>
    <w:rsid w:val="00F24349"/>
    <w:rsid w:val="00F301A5"/>
    <w:rsid w:val="00F41E9A"/>
    <w:rsid w:val="00F43224"/>
    <w:rsid w:val="00F44E49"/>
    <w:rsid w:val="00F45795"/>
    <w:rsid w:val="00F4649B"/>
    <w:rsid w:val="00F55E39"/>
    <w:rsid w:val="00F607E9"/>
    <w:rsid w:val="00F66B51"/>
    <w:rsid w:val="00F707EE"/>
    <w:rsid w:val="00F822F8"/>
    <w:rsid w:val="00F91C9C"/>
    <w:rsid w:val="00FA19CA"/>
    <w:rsid w:val="00FA6DD7"/>
    <w:rsid w:val="00FC67E9"/>
    <w:rsid w:val="00FD41DF"/>
    <w:rsid w:val="00FD79CA"/>
    <w:rsid w:val="00FE1BB3"/>
    <w:rsid w:val="00FE2074"/>
    <w:rsid w:val="00FF1BB6"/>
    <w:rsid w:val="00FF1FAB"/>
    <w:rsid w:val="00FF56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46"/>
    <w:rPr>
      <w:sz w:val="24"/>
      <w:szCs w:val="24"/>
      <w:lang w:val="en-US" w:eastAsia="en-US"/>
    </w:rPr>
  </w:style>
  <w:style w:type="paragraph" w:styleId="Heading2">
    <w:name w:val="heading 2"/>
    <w:basedOn w:val="Normal"/>
    <w:next w:val="Normal"/>
    <w:link w:val="Heading2Char"/>
    <w:qFormat/>
    <w:rsid w:val="00B26B68"/>
    <w:pPr>
      <w:keepNext/>
      <w:widowControl w:val="0"/>
      <w:autoSpaceDE w:val="0"/>
      <w:autoSpaceDN w:val="0"/>
      <w:adjustRightInd w:val="0"/>
      <w:spacing w:before="240" w:after="120"/>
      <w:outlineLvl w:val="1"/>
    </w:pPr>
    <w:rPr>
      <w:rFonts w:eastAsia="SimSun"/>
      <w:b/>
      <w:bCs/>
      <w:noProof/>
      <w:sz w:val="32"/>
      <w:szCs w:val="32"/>
      <w:lang w:val="en-GB" w:eastAsia="zh-CN"/>
    </w:rPr>
  </w:style>
  <w:style w:type="paragraph" w:styleId="Heading3">
    <w:name w:val="heading 3"/>
    <w:basedOn w:val="Normal"/>
    <w:next w:val="Normal"/>
    <w:link w:val="Heading3Char"/>
    <w:qFormat/>
    <w:rsid w:val="00B26B68"/>
    <w:pPr>
      <w:keepNext/>
      <w:widowControl w:val="0"/>
      <w:autoSpaceDE w:val="0"/>
      <w:autoSpaceDN w:val="0"/>
      <w:adjustRightInd w:val="0"/>
      <w:spacing w:before="240" w:after="120"/>
      <w:outlineLvl w:val="2"/>
    </w:pPr>
    <w:rPr>
      <w:rFonts w:eastAsia="SimSun"/>
      <w:b/>
      <w:bCs/>
      <w:noProof/>
      <w:sz w:val="32"/>
      <w:szCs w:val="32"/>
      <w:lang w:val="en-GB" w:eastAsia="zh-CN"/>
    </w:rPr>
  </w:style>
  <w:style w:type="paragraph" w:styleId="Heading4">
    <w:name w:val="heading 4"/>
    <w:basedOn w:val="Normal"/>
    <w:next w:val="Normal"/>
    <w:link w:val="Heading4Char"/>
    <w:qFormat/>
    <w:rsid w:val="00B26B68"/>
    <w:pPr>
      <w:keepNext/>
      <w:widowControl w:val="0"/>
      <w:autoSpaceDE w:val="0"/>
      <w:autoSpaceDN w:val="0"/>
      <w:adjustRightInd w:val="0"/>
      <w:spacing w:before="240" w:after="120"/>
      <w:outlineLvl w:val="3"/>
    </w:pPr>
    <w:rPr>
      <w:rFonts w:eastAsia="SimSun"/>
      <w:b/>
      <w:bCs/>
      <w:noProof/>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rsid w:val="000F7D46"/>
    <w:pPr>
      <w:spacing w:after="480"/>
      <w:jc w:val="center"/>
    </w:pPr>
    <w:rPr>
      <w:b/>
      <w:caps/>
      <w:sz w:val="32"/>
    </w:rPr>
  </w:style>
  <w:style w:type="paragraph" w:customStyle="1" w:styleId="Affiliation">
    <w:name w:val="Affiliation"/>
    <w:basedOn w:val="Normal"/>
    <w:rsid w:val="000F7D46"/>
    <w:pPr>
      <w:jc w:val="center"/>
    </w:pPr>
    <w:rPr>
      <w:i/>
      <w:iCs/>
      <w:sz w:val="18"/>
    </w:rPr>
  </w:style>
  <w:style w:type="paragraph" w:customStyle="1" w:styleId="AuthorName">
    <w:name w:val="Author Name"/>
    <w:basedOn w:val="Normal"/>
    <w:next w:val="Affiliation"/>
    <w:rsid w:val="000F7D46"/>
    <w:pPr>
      <w:jc w:val="center"/>
    </w:pPr>
    <w:rPr>
      <w:sz w:val="22"/>
    </w:rPr>
  </w:style>
  <w:style w:type="paragraph" w:customStyle="1" w:styleId="AbstractText">
    <w:name w:val="Abstract Text"/>
    <w:basedOn w:val="Normal"/>
    <w:rsid w:val="000F7D46"/>
    <w:pPr>
      <w:jc w:val="both"/>
    </w:pPr>
    <w:rPr>
      <w:sz w:val="18"/>
    </w:rPr>
  </w:style>
  <w:style w:type="paragraph" w:customStyle="1" w:styleId="AbstractTitle">
    <w:name w:val="Abstract Title"/>
    <w:basedOn w:val="Normal"/>
    <w:next w:val="AbstractText"/>
    <w:rsid w:val="000F7D46"/>
    <w:pPr>
      <w:spacing w:before="840" w:after="120"/>
      <w:jc w:val="both"/>
    </w:pPr>
    <w:rPr>
      <w:b/>
      <w:bCs/>
      <w:caps/>
      <w:sz w:val="18"/>
    </w:rPr>
  </w:style>
  <w:style w:type="paragraph" w:customStyle="1" w:styleId="KeywordsText">
    <w:name w:val="Keywords Text"/>
    <w:basedOn w:val="Normal"/>
    <w:rsid w:val="000F7D46"/>
    <w:pPr>
      <w:jc w:val="both"/>
    </w:pPr>
    <w:rPr>
      <w:sz w:val="18"/>
    </w:rPr>
  </w:style>
  <w:style w:type="paragraph" w:customStyle="1" w:styleId="KeywordsTitle">
    <w:name w:val="Keywords Title"/>
    <w:basedOn w:val="Normal"/>
    <w:next w:val="KeywordsText"/>
    <w:rsid w:val="000F7D46"/>
    <w:pPr>
      <w:spacing w:before="360" w:after="120"/>
      <w:jc w:val="both"/>
    </w:pPr>
    <w:rPr>
      <w:b/>
      <w:bCs/>
      <w:caps/>
      <w:sz w:val="18"/>
    </w:rPr>
  </w:style>
  <w:style w:type="paragraph" w:customStyle="1" w:styleId="FirstOrderHeadings">
    <w:name w:val="First Order Headings"/>
    <w:basedOn w:val="Normal"/>
    <w:next w:val="MainText"/>
    <w:rsid w:val="000F7D46"/>
    <w:pPr>
      <w:numPr>
        <w:numId w:val="1"/>
      </w:numPr>
      <w:spacing w:before="480" w:after="240"/>
      <w:jc w:val="both"/>
    </w:pPr>
    <w:rPr>
      <w:b/>
      <w:bCs/>
      <w:caps/>
      <w:sz w:val="26"/>
    </w:rPr>
  </w:style>
  <w:style w:type="paragraph" w:customStyle="1" w:styleId="MainText">
    <w:name w:val="Main Text"/>
    <w:basedOn w:val="Normal"/>
    <w:rsid w:val="000F7D46"/>
    <w:pPr>
      <w:ind w:firstLine="284"/>
      <w:jc w:val="both"/>
    </w:pPr>
    <w:rPr>
      <w:sz w:val="20"/>
    </w:rPr>
  </w:style>
  <w:style w:type="paragraph" w:customStyle="1" w:styleId="SecondOrderHeadings">
    <w:name w:val="Second Order Headings"/>
    <w:basedOn w:val="Normal"/>
    <w:next w:val="MainText"/>
    <w:rsid w:val="000F7D46"/>
    <w:pPr>
      <w:spacing w:before="240" w:after="240"/>
      <w:jc w:val="both"/>
    </w:pPr>
    <w:rPr>
      <w:b/>
      <w:bCs/>
      <w:sz w:val="26"/>
    </w:rPr>
  </w:style>
  <w:style w:type="paragraph" w:customStyle="1" w:styleId="ThirdOrderHeading">
    <w:name w:val="Third Order Heading"/>
    <w:basedOn w:val="Normal"/>
    <w:next w:val="MainText"/>
    <w:rsid w:val="000F7D46"/>
    <w:pPr>
      <w:spacing w:before="120" w:after="120"/>
      <w:jc w:val="both"/>
    </w:pPr>
    <w:rPr>
      <w:b/>
      <w:bCs/>
      <w:sz w:val="22"/>
    </w:rPr>
  </w:style>
  <w:style w:type="paragraph" w:customStyle="1" w:styleId="CaptionFiguresTables">
    <w:name w:val="Caption Figures/Tables"/>
    <w:basedOn w:val="Normal"/>
    <w:rsid w:val="000F7D46"/>
    <w:pPr>
      <w:spacing w:before="120" w:after="120"/>
      <w:jc w:val="center"/>
    </w:pPr>
    <w:rPr>
      <w:sz w:val="18"/>
    </w:rPr>
  </w:style>
  <w:style w:type="paragraph" w:customStyle="1" w:styleId="References">
    <w:name w:val="References"/>
    <w:basedOn w:val="Normal"/>
    <w:rsid w:val="000F7D46"/>
    <w:pPr>
      <w:spacing w:line="220" w:lineRule="exact"/>
      <w:ind w:left="240" w:hanging="240"/>
    </w:pPr>
    <w:rPr>
      <w:sz w:val="18"/>
      <w:szCs w:val="20"/>
      <w:lang w:val="en-GB"/>
    </w:rPr>
  </w:style>
  <w:style w:type="paragraph" w:customStyle="1" w:styleId="Acknowledgement">
    <w:name w:val="Acknowledgement"/>
    <w:basedOn w:val="Normal"/>
    <w:next w:val="MainText"/>
    <w:rsid w:val="000F7D46"/>
    <w:pPr>
      <w:spacing w:before="480" w:after="240"/>
      <w:jc w:val="both"/>
    </w:pPr>
    <w:rPr>
      <w:b/>
      <w:bCs/>
      <w:caps/>
      <w:sz w:val="26"/>
    </w:rPr>
  </w:style>
  <w:style w:type="paragraph" w:customStyle="1" w:styleId="ReferencesTitle">
    <w:name w:val="References Title"/>
    <w:basedOn w:val="Acknowledgement"/>
    <w:next w:val="ReferencesText"/>
    <w:rsid w:val="000F7D46"/>
  </w:style>
  <w:style w:type="paragraph" w:customStyle="1" w:styleId="ReferencesText">
    <w:name w:val="References Text"/>
    <w:basedOn w:val="Normal"/>
    <w:rsid w:val="000F7D46"/>
    <w:pPr>
      <w:spacing w:after="40"/>
      <w:ind w:left="284" w:hanging="284"/>
      <w:jc w:val="both"/>
    </w:pPr>
    <w:rPr>
      <w:sz w:val="18"/>
    </w:rPr>
  </w:style>
  <w:style w:type="character" w:customStyle="1" w:styleId="Heading2Char">
    <w:name w:val="Heading 2 Char"/>
    <w:basedOn w:val="DefaultParagraphFont"/>
    <w:link w:val="Heading2"/>
    <w:semiHidden/>
    <w:rsid w:val="00B26B68"/>
    <w:rPr>
      <w:rFonts w:eastAsia="SimSun"/>
      <w:b/>
      <w:bCs/>
      <w:noProof/>
      <w:sz w:val="32"/>
      <w:szCs w:val="32"/>
      <w:lang w:val="en-GB" w:eastAsia="zh-CN" w:bidi="ar-SA"/>
    </w:rPr>
  </w:style>
  <w:style w:type="character" w:customStyle="1" w:styleId="Heading3Char">
    <w:name w:val="Heading 3 Char"/>
    <w:basedOn w:val="DefaultParagraphFont"/>
    <w:link w:val="Heading3"/>
    <w:semiHidden/>
    <w:rsid w:val="00B26B68"/>
    <w:rPr>
      <w:rFonts w:eastAsia="SimSun"/>
      <w:b/>
      <w:bCs/>
      <w:noProof/>
      <w:sz w:val="32"/>
      <w:szCs w:val="32"/>
      <w:lang w:val="en-GB" w:eastAsia="zh-CN" w:bidi="ar-SA"/>
    </w:rPr>
  </w:style>
  <w:style w:type="character" w:customStyle="1" w:styleId="Heading4Char">
    <w:name w:val="Heading 4 Char"/>
    <w:basedOn w:val="DefaultParagraphFont"/>
    <w:link w:val="Heading4"/>
    <w:semiHidden/>
    <w:rsid w:val="00B26B68"/>
    <w:rPr>
      <w:rFonts w:eastAsia="SimSun"/>
      <w:b/>
      <w:bCs/>
      <w:noProof/>
      <w:sz w:val="24"/>
      <w:szCs w:val="24"/>
      <w:lang w:val="en-GB" w:eastAsia="zh-CN" w:bidi="ar-SA"/>
    </w:rPr>
  </w:style>
  <w:style w:type="paragraph" w:customStyle="1" w:styleId="centerpar">
    <w:name w:val="centerpar"/>
    <w:basedOn w:val="Normal"/>
    <w:rsid w:val="00B26B68"/>
    <w:pPr>
      <w:keepLines/>
      <w:autoSpaceDE w:val="0"/>
      <w:autoSpaceDN w:val="0"/>
      <w:adjustRightInd w:val="0"/>
      <w:spacing w:before="120" w:after="120"/>
      <w:jc w:val="center"/>
    </w:pPr>
    <w:rPr>
      <w:rFonts w:eastAsia="SimSun"/>
      <w:noProof/>
      <w:lang w:val="en-GB" w:eastAsia="zh-CN"/>
    </w:rPr>
  </w:style>
  <w:style w:type="paragraph" w:customStyle="1" w:styleId="equation">
    <w:name w:val="equation"/>
    <w:basedOn w:val="Normal"/>
    <w:next w:val="Normal"/>
    <w:rsid w:val="00B26B68"/>
    <w:pPr>
      <w:keepLines/>
      <w:autoSpaceDE w:val="0"/>
      <w:autoSpaceDN w:val="0"/>
      <w:adjustRightInd w:val="0"/>
      <w:spacing w:before="120" w:after="120"/>
    </w:pPr>
    <w:rPr>
      <w:rFonts w:eastAsia="SimSun"/>
      <w:noProof/>
      <w:lang w:val="en-GB" w:eastAsia="zh-CN"/>
    </w:rPr>
  </w:style>
  <w:style w:type="paragraph" w:customStyle="1" w:styleId="equationNum">
    <w:name w:val="equationNum"/>
    <w:basedOn w:val="Normal"/>
    <w:next w:val="Normal"/>
    <w:rsid w:val="00B26B68"/>
    <w:pPr>
      <w:keepLines/>
      <w:autoSpaceDE w:val="0"/>
      <w:autoSpaceDN w:val="0"/>
      <w:adjustRightInd w:val="0"/>
      <w:spacing w:before="120" w:after="120"/>
    </w:pPr>
    <w:rPr>
      <w:rFonts w:eastAsia="SimSun"/>
      <w:noProof/>
      <w:lang w:val="en-GB" w:eastAsia="zh-CN"/>
    </w:rPr>
  </w:style>
  <w:style w:type="paragraph" w:customStyle="1" w:styleId="equationArrayNum">
    <w:name w:val="equationArrayNum"/>
    <w:basedOn w:val="Normal"/>
    <w:next w:val="Normal"/>
    <w:rsid w:val="00B26B68"/>
    <w:pPr>
      <w:keepLines/>
      <w:autoSpaceDE w:val="0"/>
      <w:autoSpaceDN w:val="0"/>
      <w:adjustRightInd w:val="0"/>
      <w:spacing w:before="120" w:after="120"/>
    </w:pPr>
    <w:rPr>
      <w:rFonts w:eastAsia="SimSun"/>
      <w:noProof/>
      <w:lang w:val="en-GB" w:eastAsia="zh-CN"/>
    </w:rPr>
  </w:style>
  <w:style w:type="paragraph" w:styleId="Title">
    <w:name w:val="Title"/>
    <w:basedOn w:val="Normal"/>
    <w:next w:val="author"/>
    <w:link w:val="TitleChar"/>
    <w:qFormat/>
    <w:rsid w:val="00B26B68"/>
    <w:pPr>
      <w:widowControl w:val="0"/>
      <w:autoSpaceDE w:val="0"/>
      <w:autoSpaceDN w:val="0"/>
      <w:adjustRightInd w:val="0"/>
      <w:spacing w:before="240" w:after="240"/>
      <w:jc w:val="center"/>
    </w:pPr>
    <w:rPr>
      <w:rFonts w:eastAsia="SimSun"/>
      <w:b/>
      <w:bCs/>
      <w:noProof/>
      <w:sz w:val="36"/>
      <w:szCs w:val="36"/>
      <w:lang w:val="en-GB" w:eastAsia="zh-CN"/>
    </w:rPr>
  </w:style>
  <w:style w:type="character" w:customStyle="1" w:styleId="TitleChar">
    <w:name w:val="Title Char"/>
    <w:basedOn w:val="DefaultParagraphFont"/>
    <w:link w:val="Title"/>
    <w:rsid w:val="00B26B68"/>
    <w:rPr>
      <w:rFonts w:eastAsia="SimSun"/>
      <w:b/>
      <w:bCs/>
      <w:noProof/>
      <w:sz w:val="36"/>
      <w:szCs w:val="36"/>
      <w:lang w:val="en-GB" w:eastAsia="zh-CN" w:bidi="ar-SA"/>
    </w:rPr>
  </w:style>
  <w:style w:type="paragraph" w:customStyle="1" w:styleId="author">
    <w:name w:val="author"/>
    <w:basedOn w:val="Normal"/>
    <w:next w:val="Normal"/>
    <w:rsid w:val="00B26B68"/>
    <w:pPr>
      <w:widowControl w:val="0"/>
      <w:autoSpaceDE w:val="0"/>
      <w:autoSpaceDN w:val="0"/>
      <w:adjustRightInd w:val="0"/>
      <w:spacing w:after="120"/>
      <w:jc w:val="center"/>
    </w:pPr>
    <w:rPr>
      <w:rFonts w:eastAsia="SimSun"/>
      <w:noProof/>
      <w:sz w:val="20"/>
      <w:szCs w:val="20"/>
      <w:lang w:val="en-GB" w:eastAsia="zh-CN"/>
    </w:rPr>
  </w:style>
  <w:style w:type="paragraph" w:styleId="Caption">
    <w:name w:val="caption"/>
    <w:basedOn w:val="Normal"/>
    <w:next w:val="Normal"/>
    <w:qFormat/>
    <w:rsid w:val="00B26B68"/>
    <w:pPr>
      <w:keepLines/>
      <w:autoSpaceDE w:val="0"/>
      <w:autoSpaceDN w:val="0"/>
      <w:adjustRightInd w:val="0"/>
      <w:spacing w:before="120" w:after="120"/>
    </w:pPr>
    <w:rPr>
      <w:rFonts w:eastAsia="SimSun"/>
      <w:noProof/>
      <w:lang w:val="en-GB" w:eastAsia="zh-CN"/>
    </w:rPr>
  </w:style>
  <w:style w:type="paragraph" w:customStyle="1" w:styleId="Figure">
    <w:name w:val="Figure"/>
    <w:basedOn w:val="Normal"/>
    <w:next w:val="Normal"/>
    <w:rsid w:val="00B26B68"/>
    <w:pPr>
      <w:keepLines/>
      <w:autoSpaceDE w:val="0"/>
      <w:autoSpaceDN w:val="0"/>
      <w:adjustRightInd w:val="0"/>
      <w:spacing w:before="120"/>
      <w:jc w:val="center"/>
    </w:pPr>
    <w:rPr>
      <w:rFonts w:eastAsia="SimSun"/>
      <w:noProof/>
      <w:sz w:val="20"/>
      <w:szCs w:val="20"/>
      <w:lang w:val="en-GB" w:eastAsia="zh-CN"/>
    </w:rPr>
  </w:style>
  <w:style w:type="paragraph" w:customStyle="1" w:styleId="subfigure">
    <w:name w:val="subfigure"/>
    <w:basedOn w:val="Normal"/>
    <w:next w:val="Normal"/>
    <w:rsid w:val="00B26B68"/>
    <w:pPr>
      <w:keepLines/>
      <w:autoSpaceDE w:val="0"/>
      <w:autoSpaceDN w:val="0"/>
      <w:adjustRightInd w:val="0"/>
      <w:spacing w:before="120" w:after="120"/>
      <w:jc w:val="center"/>
    </w:pPr>
    <w:rPr>
      <w:rFonts w:eastAsia="SimSun"/>
      <w:noProof/>
      <w:lang w:val="en-GB" w:eastAsia="zh-CN"/>
    </w:rPr>
  </w:style>
  <w:style w:type="paragraph" w:customStyle="1" w:styleId="bibheading">
    <w:name w:val="bibheading"/>
    <w:basedOn w:val="Normal"/>
    <w:next w:val="bibitem"/>
    <w:rsid w:val="00B26B68"/>
    <w:pPr>
      <w:keepNext/>
      <w:widowControl w:val="0"/>
      <w:autoSpaceDE w:val="0"/>
      <w:autoSpaceDN w:val="0"/>
      <w:adjustRightInd w:val="0"/>
      <w:spacing w:before="240" w:after="120"/>
    </w:pPr>
    <w:rPr>
      <w:rFonts w:eastAsia="SimSun"/>
      <w:b/>
      <w:bCs/>
      <w:noProof/>
      <w:sz w:val="32"/>
      <w:szCs w:val="32"/>
      <w:lang w:val="en-GB" w:eastAsia="zh-CN"/>
    </w:rPr>
  </w:style>
  <w:style w:type="paragraph" w:customStyle="1" w:styleId="bibitem">
    <w:name w:val="bibitem"/>
    <w:basedOn w:val="Normal"/>
    <w:rsid w:val="00B26B68"/>
    <w:pPr>
      <w:widowControl w:val="0"/>
      <w:autoSpaceDE w:val="0"/>
      <w:autoSpaceDN w:val="0"/>
      <w:adjustRightInd w:val="0"/>
      <w:ind w:left="567" w:hanging="567"/>
    </w:pPr>
    <w:rPr>
      <w:rFonts w:eastAsia="SimSun"/>
      <w:noProof/>
      <w:sz w:val="20"/>
      <w:szCs w:val="20"/>
      <w:lang w:val="en-GB" w:eastAsia="zh-CN"/>
    </w:rPr>
  </w:style>
  <w:style w:type="paragraph" w:customStyle="1" w:styleId="abstracttitle0">
    <w:name w:val="abstract title"/>
    <w:basedOn w:val="Normal"/>
    <w:next w:val="Normal"/>
    <w:rsid w:val="00B26B68"/>
    <w:pPr>
      <w:widowControl w:val="0"/>
      <w:autoSpaceDE w:val="0"/>
      <w:autoSpaceDN w:val="0"/>
      <w:adjustRightInd w:val="0"/>
      <w:spacing w:after="120"/>
      <w:jc w:val="center"/>
    </w:pPr>
    <w:rPr>
      <w:rFonts w:eastAsia="SimSun"/>
      <w:b/>
      <w:bCs/>
      <w:noProof/>
      <w:sz w:val="20"/>
      <w:szCs w:val="20"/>
      <w:lang w:val="en-GB" w:eastAsia="zh-CN"/>
    </w:rPr>
  </w:style>
  <w:style w:type="paragraph" w:styleId="BalloonText">
    <w:name w:val="Balloon Text"/>
    <w:basedOn w:val="Normal"/>
    <w:link w:val="BalloonTextChar"/>
    <w:uiPriority w:val="99"/>
    <w:semiHidden/>
    <w:unhideWhenUsed/>
    <w:rsid w:val="00502B0F"/>
    <w:rPr>
      <w:rFonts w:ascii="Tahoma" w:hAnsi="Tahoma" w:cs="Tahoma"/>
      <w:sz w:val="16"/>
      <w:szCs w:val="16"/>
    </w:rPr>
  </w:style>
  <w:style w:type="character" w:customStyle="1" w:styleId="BalloonTextChar">
    <w:name w:val="Balloon Text Char"/>
    <w:basedOn w:val="DefaultParagraphFont"/>
    <w:link w:val="BalloonText"/>
    <w:uiPriority w:val="99"/>
    <w:semiHidden/>
    <w:rsid w:val="00502B0F"/>
    <w:rPr>
      <w:rFonts w:ascii="Tahoma" w:hAnsi="Tahoma" w:cs="Tahoma"/>
      <w:sz w:val="16"/>
      <w:szCs w:val="16"/>
      <w:lang w:val="en-US" w:eastAsia="en-US"/>
    </w:rPr>
  </w:style>
  <w:style w:type="character" w:styleId="PlaceholderText">
    <w:name w:val="Placeholder Text"/>
    <w:basedOn w:val="DefaultParagraphFont"/>
    <w:uiPriority w:val="99"/>
    <w:semiHidden/>
    <w:rsid w:val="0015776C"/>
    <w:rPr>
      <w:color w:val="808080"/>
    </w:rPr>
  </w:style>
  <w:style w:type="paragraph" w:styleId="Header">
    <w:name w:val="header"/>
    <w:basedOn w:val="Normal"/>
    <w:link w:val="HeaderChar"/>
    <w:uiPriority w:val="99"/>
    <w:semiHidden/>
    <w:unhideWhenUsed/>
    <w:rsid w:val="00DC478E"/>
    <w:pPr>
      <w:tabs>
        <w:tab w:val="center" w:pos="4513"/>
        <w:tab w:val="right" w:pos="9026"/>
      </w:tabs>
    </w:pPr>
  </w:style>
  <w:style w:type="character" w:customStyle="1" w:styleId="HeaderChar">
    <w:name w:val="Header Char"/>
    <w:basedOn w:val="DefaultParagraphFont"/>
    <w:link w:val="Header"/>
    <w:uiPriority w:val="99"/>
    <w:semiHidden/>
    <w:rsid w:val="00DC478E"/>
    <w:rPr>
      <w:sz w:val="24"/>
      <w:szCs w:val="24"/>
      <w:lang w:val="en-US" w:eastAsia="en-US"/>
    </w:rPr>
  </w:style>
  <w:style w:type="paragraph" w:styleId="Footer">
    <w:name w:val="footer"/>
    <w:basedOn w:val="Normal"/>
    <w:link w:val="FooterChar"/>
    <w:uiPriority w:val="99"/>
    <w:semiHidden/>
    <w:unhideWhenUsed/>
    <w:rsid w:val="00DC478E"/>
    <w:pPr>
      <w:tabs>
        <w:tab w:val="center" w:pos="4513"/>
        <w:tab w:val="right" w:pos="9026"/>
      </w:tabs>
    </w:pPr>
  </w:style>
  <w:style w:type="character" w:customStyle="1" w:styleId="FooterChar">
    <w:name w:val="Footer Char"/>
    <w:basedOn w:val="DefaultParagraphFont"/>
    <w:link w:val="Footer"/>
    <w:uiPriority w:val="99"/>
    <w:semiHidden/>
    <w:rsid w:val="00DC478E"/>
    <w:rPr>
      <w:sz w:val="24"/>
      <w:szCs w:val="24"/>
      <w:lang w:val="en-US" w:eastAsia="en-US"/>
    </w:rPr>
  </w:style>
  <w:style w:type="character" w:styleId="CommentReference">
    <w:name w:val="annotation reference"/>
    <w:basedOn w:val="DefaultParagraphFont"/>
    <w:uiPriority w:val="99"/>
    <w:semiHidden/>
    <w:unhideWhenUsed/>
    <w:rsid w:val="008964FC"/>
    <w:rPr>
      <w:sz w:val="16"/>
      <w:szCs w:val="16"/>
    </w:rPr>
  </w:style>
  <w:style w:type="paragraph" w:styleId="CommentText">
    <w:name w:val="annotation text"/>
    <w:basedOn w:val="Normal"/>
    <w:link w:val="CommentTextChar"/>
    <w:uiPriority w:val="99"/>
    <w:semiHidden/>
    <w:unhideWhenUsed/>
    <w:rsid w:val="008964FC"/>
    <w:rPr>
      <w:sz w:val="20"/>
      <w:szCs w:val="20"/>
    </w:rPr>
  </w:style>
  <w:style w:type="character" w:customStyle="1" w:styleId="CommentTextChar">
    <w:name w:val="Comment Text Char"/>
    <w:basedOn w:val="DefaultParagraphFont"/>
    <w:link w:val="CommentText"/>
    <w:uiPriority w:val="99"/>
    <w:semiHidden/>
    <w:rsid w:val="008964FC"/>
    <w:rPr>
      <w:lang w:val="en-US" w:eastAsia="en-US"/>
    </w:rPr>
  </w:style>
  <w:style w:type="paragraph" w:styleId="CommentSubject">
    <w:name w:val="annotation subject"/>
    <w:basedOn w:val="CommentText"/>
    <w:next w:val="CommentText"/>
    <w:link w:val="CommentSubjectChar"/>
    <w:uiPriority w:val="99"/>
    <w:semiHidden/>
    <w:unhideWhenUsed/>
    <w:rsid w:val="008964FC"/>
    <w:rPr>
      <w:b/>
      <w:bCs/>
    </w:rPr>
  </w:style>
  <w:style w:type="character" w:customStyle="1" w:styleId="CommentSubjectChar">
    <w:name w:val="Comment Subject Char"/>
    <w:basedOn w:val="CommentTextChar"/>
    <w:link w:val="CommentSubject"/>
    <w:uiPriority w:val="99"/>
    <w:semiHidden/>
    <w:rsid w:val="008964F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emf"/><Relationship Id="rId50" Type="http://schemas.openxmlformats.org/officeDocument/2006/relationships/image" Target="media/image4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png"/><Relationship Id="rId51" Type="http://schemas.openxmlformats.org/officeDocument/2006/relationships/image" Target="media/image44.emf"/></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TeXinWord_v_0_3_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47EF6-C379-47F4-B6A2-1A6B98E8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LaTeXinWord_v_0_3_0</Template>
  <TotalTime>999</TotalTime>
  <Pages>8</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24787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subject/>
  <dc:creator>fliu</dc:creator>
  <cp:keywords/>
  <dc:description/>
  <cp:lastModifiedBy>fliu</cp:lastModifiedBy>
  <cp:revision>510</cp:revision>
  <cp:lastPrinted>2011-03-17T12:30:00Z</cp:lastPrinted>
  <dcterms:created xsi:type="dcterms:W3CDTF">2011-03-14T17:10:00Z</dcterms:created>
  <dcterms:modified xsi:type="dcterms:W3CDTF">2011-03-17T14:29:00Z</dcterms:modified>
</cp:coreProperties>
</file>